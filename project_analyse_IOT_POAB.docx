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97BF" w14:textId="78EDAF9F" w:rsidR="0019775D" w:rsidRPr="0086256B" w:rsidRDefault="5BB8C6D4" w:rsidP="00DF6BF0">
      <w:pPr>
        <w:pStyle w:val="Titel"/>
        <w:spacing w:before="2280"/>
        <w:rPr>
          <w:color w:val="C40009"/>
        </w:rPr>
      </w:pPr>
      <w:bookmarkStart w:id="0" w:name="_Toc371628269"/>
      <w:r w:rsidRPr="479067B2">
        <w:rPr>
          <w:color w:val="C40009"/>
        </w:rPr>
        <w:t>Elektronica-ICT</w:t>
      </w:r>
    </w:p>
    <w:bookmarkEnd w:id="0"/>
    <w:p w14:paraId="4A7DACEA" w14:textId="73C7EDE0" w:rsidR="0019775D" w:rsidRPr="0086256B" w:rsidRDefault="03090765" w:rsidP="3A7E528A">
      <w:pPr>
        <w:pStyle w:val="Titel"/>
        <w:spacing w:before="1600"/>
      </w:pPr>
      <w:r w:rsidRPr="0086256B">
        <w:t>Project analyse bakenverlichting</w:t>
      </w:r>
    </w:p>
    <w:p w14:paraId="3F6149E2" w14:textId="68EB33C7" w:rsidR="00876C39" w:rsidRPr="0086256B" w:rsidRDefault="0019775D" w:rsidP="00876C39">
      <w:pPr>
        <w:jc w:val="center"/>
      </w:pPr>
      <w:r w:rsidRPr="0086256B">
        <w:br/>
      </w:r>
      <w:r w:rsidR="106CCC78" w:rsidRPr="0086256B">
        <w:t>O</w:t>
      </w:r>
      <w:r w:rsidR="00876C39" w:rsidRPr="0086256B">
        <w:t>ndersteund door de</w:t>
      </w:r>
    </w:p>
    <w:p w14:paraId="45074221" w14:textId="66B01A60" w:rsidR="00876C39" w:rsidRPr="0086256B" w:rsidRDefault="00876C39" w:rsidP="007A375A">
      <w:pPr>
        <w:pStyle w:val="Titel"/>
        <w:spacing w:before="120"/>
        <w:contextualSpacing w:val="0"/>
      </w:pPr>
      <w:r w:rsidRPr="0086256B">
        <w:t>AP Hogeschool</w:t>
      </w:r>
    </w:p>
    <w:p w14:paraId="54D5598A" w14:textId="5D18E7C6" w:rsidR="00876C39" w:rsidRPr="0086256B" w:rsidRDefault="2208073D" w:rsidP="00876C39">
      <w:pPr>
        <w:jc w:val="center"/>
      </w:pPr>
      <w:r>
        <w:t>U</w:t>
      </w:r>
      <w:r w:rsidR="53F7EFD1">
        <w:t>itgevoerd</w:t>
      </w:r>
      <w:r w:rsidR="00876C39" w:rsidRPr="0086256B">
        <w:t xml:space="preserve"> op </w:t>
      </w:r>
      <w:r w:rsidR="00DF6E4A" w:rsidRPr="0086256B">
        <w:t xml:space="preserve">en begeleid door </w:t>
      </w:r>
      <w:r w:rsidR="00876C39" w:rsidRPr="0086256B">
        <w:t>het bedrijf</w:t>
      </w:r>
    </w:p>
    <w:p w14:paraId="0225EB57" w14:textId="73A8C5E0" w:rsidR="007A375A" w:rsidRPr="0086256B" w:rsidRDefault="51D06B3B" w:rsidP="007A375A">
      <w:pPr>
        <w:pStyle w:val="Titel"/>
        <w:spacing w:before="120"/>
      </w:pPr>
      <w:r w:rsidRPr="0086256B">
        <w:t xml:space="preserve">Port of </w:t>
      </w:r>
      <w:r w:rsidRPr="00665C08">
        <w:rPr>
          <w:lang w:val="nl-NL"/>
        </w:rPr>
        <w:t xml:space="preserve">Antwerp </w:t>
      </w:r>
      <w:r w:rsidR="007A375A" w:rsidRPr="00665C08">
        <w:rPr>
          <w:lang w:val="nl-NL"/>
        </w:rPr>
        <w:t>–</w:t>
      </w:r>
      <w:r w:rsidRPr="00665C08">
        <w:rPr>
          <w:lang w:val="nl-NL"/>
        </w:rPr>
        <w:t xml:space="preserve"> Bruges</w:t>
      </w:r>
    </w:p>
    <w:p w14:paraId="49730EE8" w14:textId="77777777" w:rsidR="007A375A" w:rsidRPr="0086256B" w:rsidRDefault="007A375A" w:rsidP="007A375A"/>
    <w:p w14:paraId="15D06946" w14:textId="7312C139" w:rsidR="28F16804" w:rsidRPr="0086256B" w:rsidRDefault="28F16804" w:rsidP="007A375A">
      <w:pPr>
        <w:pStyle w:val="Titel"/>
        <w:spacing w:before="600"/>
        <w:rPr>
          <w:color w:val="C40009"/>
        </w:rPr>
      </w:pPr>
      <w:r w:rsidRPr="0086256B">
        <w:rPr>
          <w:color w:val="C40009"/>
        </w:rPr>
        <w:t>Dom</w:t>
      </w:r>
      <w:r w:rsidR="0E972663" w:rsidRPr="0086256B">
        <w:rPr>
          <w:color w:val="C40009"/>
        </w:rPr>
        <w:t xml:space="preserve"> Jens</w:t>
      </w:r>
      <w:r w:rsidRPr="0086256B">
        <w:br/>
      </w:r>
      <w:r w:rsidR="29685049" w:rsidRPr="0086256B">
        <w:rPr>
          <w:color w:val="C40009"/>
        </w:rPr>
        <w:t>Hulsbergen</w:t>
      </w:r>
      <w:r w:rsidR="31B07303" w:rsidRPr="0086256B">
        <w:rPr>
          <w:color w:val="C40009"/>
        </w:rPr>
        <w:t xml:space="preserve"> Sten</w:t>
      </w:r>
      <w:r w:rsidRPr="0086256B">
        <w:br/>
      </w:r>
      <w:r w:rsidR="4F76D2F7" w:rsidRPr="0086256B">
        <w:rPr>
          <w:color w:val="C40009"/>
        </w:rPr>
        <w:t>De Wilde Gér</w:t>
      </w:r>
      <w:r w:rsidR="005B1217" w:rsidRPr="0086256B">
        <w:rPr>
          <w:color w:val="C40009"/>
        </w:rPr>
        <w:t>ô</w:t>
      </w:r>
      <w:r w:rsidR="4F76D2F7" w:rsidRPr="0086256B">
        <w:rPr>
          <w:color w:val="C40009"/>
        </w:rPr>
        <w:t>m</w:t>
      </w:r>
      <w:r w:rsidR="005B1217" w:rsidRPr="0086256B">
        <w:rPr>
          <w:color w:val="C40009"/>
        </w:rPr>
        <w:t>e</w:t>
      </w:r>
      <w:r w:rsidRPr="0086256B">
        <w:br/>
      </w:r>
      <w:r w:rsidR="0CE48AD1" w:rsidRPr="0086256B">
        <w:rPr>
          <w:color w:val="C40009"/>
        </w:rPr>
        <w:t>Moons Quinten</w:t>
      </w:r>
      <w:r w:rsidRPr="0086256B">
        <w:br/>
      </w:r>
      <w:r w:rsidR="56F6A111" w:rsidRPr="0086256B">
        <w:rPr>
          <w:color w:val="C40009"/>
        </w:rPr>
        <w:t>Verbiest Yorick</w:t>
      </w:r>
      <w:r w:rsidRPr="0086256B">
        <w:br/>
      </w:r>
      <w:r w:rsidR="7E9B99F5" w:rsidRPr="0086256B">
        <w:rPr>
          <w:color w:val="C40009"/>
        </w:rPr>
        <w:t>Lahey Kevin</w:t>
      </w:r>
    </w:p>
    <w:p w14:paraId="571E4EA3" w14:textId="6424A46A" w:rsidR="0054057D" w:rsidRPr="00665C08" w:rsidRDefault="0019775D" w:rsidP="3A7E528A">
      <w:pPr>
        <w:jc w:val="center"/>
        <w:rPr>
          <w:lang w:val="nl-NL"/>
        </w:rPr>
      </w:pPr>
      <w:bookmarkStart w:id="1" w:name="mail"/>
      <w:r w:rsidRPr="00665C08">
        <w:rPr>
          <w:lang w:val="nl-NL"/>
        </w:rPr>
        <w:t xml:space="preserve">Specialisatie </w:t>
      </w:r>
      <w:r w:rsidR="006E0F01" w:rsidRPr="00665C08">
        <w:rPr>
          <w:lang w:val="nl-NL"/>
        </w:rPr>
        <w:t xml:space="preserve">IT &amp; </w:t>
      </w:r>
      <w:r w:rsidR="4586FC58" w:rsidRPr="00665C08">
        <w:rPr>
          <w:lang w:val="nl-NL"/>
        </w:rPr>
        <w:t>Internet of Things</w:t>
      </w:r>
    </w:p>
    <w:bookmarkEnd w:id="1"/>
    <w:p w14:paraId="5F37473C" w14:textId="7F933716" w:rsidR="00906472" w:rsidRPr="0086256B" w:rsidRDefault="0039380F" w:rsidP="007A375A">
      <w:pPr>
        <w:tabs>
          <w:tab w:val="right" w:pos="9072"/>
        </w:tabs>
        <w:spacing w:before="480"/>
      </w:pPr>
      <w:r w:rsidRPr="0086256B">
        <w:t xml:space="preserve">Begeleider: </w:t>
      </w:r>
      <w:r w:rsidR="00906472" w:rsidRPr="0086256B">
        <w:t xml:space="preserve">Luyts Maarten, </w:t>
      </w:r>
      <w:r w:rsidR="57EBB343">
        <w:t xml:space="preserve">Van </w:t>
      </w:r>
      <w:r w:rsidR="00906472" w:rsidRPr="0086256B">
        <w:t>Merode Dirk</w:t>
      </w:r>
      <w:r w:rsidR="00DF6BF0" w:rsidRPr="0086256B">
        <w:tab/>
      </w:r>
      <w:r w:rsidR="00105A86" w:rsidRPr="0086256B">
        <w:t>A</w:t>
      </w:r>
      <w:r w:rsidR="00DF6BF0" w:rsidRPr="0086256B">
        <w:rPr>
          <w:bCs/>
        </w:rPr>
        <w:t xml:space="preserve">cademiejaar </w:t>
      </w:r>
      <w:r w:rsidR="00E00EE9" w:rsidRPr="0086256B">
        <w:rPr>
          <w:bCs/>
        </w:rPr>
        <w:t>2023-2024</w:t>
      </w:r>
    </w:p>
    <w:p w14:paraId="22677CCA" w14:textId="19BB0D66" w:rsidR="0039380F" w:rsidRPr="000B28EF" w:rsidRDefault="00DF6BF0" w:rsidP="007A375A">
      <w:pPr>
        <w:tabs>
          <w:tab w:val="right" w:pos="9072"/>
        </w:tabs>
        <w:spacing w:before="480"/>
      </w:pPr>
      <w:r w:rsidRPr="0086256B">
        <w:lastRenderedPageBreak/>
        <w:tab/>
      </w:r>
      <w:r w:rsidR="00E00EE9" w:rsidRPr="0086256B">
        <w:rPr>
          <w:bCs/>
        </w:rPr>
        <w:t>1</w:t>
      </w:r>
      <w:r w:rsidR="00D85CA2" w:rsidRPr="0086256B">
        <w:rPr>
          <w:bCs/>
          <w:vertAlign w:val="superscript"/>
        </w:rPr>
        <w:t>ste</w:t>
      </w:r>
      <w:r w:rsidRPr="0086256B">
        <w:rPr>
          <w:bCs/>
        </w:rPr>
        <w:t xml:space="preserve"> semester</w:t>
      </w:r>
    </w:p>
    <w:bookmarkStart w:id="2" w:name="_Toc69866607" w:displacedByCustomXml="next"/>
    <w:sdt>
      <w:sdtPr>
        <w:rPr>
          <w:rFonts w:asciiTheme="minorHAnsi" w:eastAsia="Times New Roman" w:hAnsiTheme="minorHAnsi" w:cstheme="minorHAnsi"/>
          <w:caps/>
          <w:color w:val="404040" w:themeColor="text1" w:themeTint="BF"/>
          <w:sz w:val="20"/>
          <w:szCs w:val="20"/>
          <w:lang w:val="nl-BE" w:eastAsia="nl-NL"/>
        </w:rPr>
        <w:id w:val="188659492"/>
        <w:docPartObj>
          <w:docPartGallery w:val="Table of Contents"/>
          <w:docPartUnique/>
        </w:docPartObj>
      </w:sdtPr>
      <w:sdtContent>
        <w:p w14:paraId="219799D5" w14:textId="1A75B9C2" w:rsidR="00C96787" w:rsidRPr="0086256B" w:rsidRDefault="00B52F10">
          <w:pPr>
            <w:pStyle w:val="Kopvaninhoudsopgave"/>
            <w:rPr>
              <w:rStyle w:val="Kop1Char"/>
              <w:rFonts w:eastAsiaTheme="majorEastAsia"/>
              <w:lang w:val="nl-BE"/>
            </w:rPr>
          </w:pPr>
          <w:r w:rsidRPr="0086256B">
            <w:rPr>
              <w:rStyle w:val="Kop1Char"/>
              <w:rFonts w:eastAsiaTheme="majorEastAsia"/>
              <w:lang w:val="nl-BE"/>
            </w:rPr>
            <w:t>Inhoudstafel</w:t>
          </w:r>
        </w:p>
        <w:p w14:paraId="567DDEC7" w14:textId="57388E77" w:rsidR="000B65D0" w:rsidRDefault="479067B2">
          <w:pPr>
            <w:pStyle w:val="Inhopg1"/>
            <w:rPr>
              <w:rFonts w:eastAsiaTheme="minorEastAsia" w:cstheme="minorBidi"/>
              <w:b w:val="0"/>
              <w:bCs w:val="0"/>
              <w:caps w:val="0"/>
              <w:noProof/>
              <w:color w:val="auto"/>
              <w:kern w:val="2"/>
              <w:sz w:val="22"/>
              <w:szCs w:val="22"/>
              <w:lang w:eastAsia="nl-BE"/>
              <w14:ligatures w14:val="standardContextual"/>
            </w:rPr>
          </w:pPr>
          <w:r>
            <w:fldChar w:fldCharType="begin"/>
          </w:r>
          <w:r w:rsidR="00C96787">
            <w:instrText>TOC \o "1-3" \h \z \u</w:instrText>
          </w:r>
          <w:r>
            <w:fldChar w:fldCharType="separate"/>
          </w:r>
          <w:hyperlink w:anchor="_Toc147865565" w:history="1">
            <w:r w:rsidR="000B65D0" w:rsidRPr="005B617E">
              <w:rPr>
                <w:rStyle w:val="Hyperlink"/>
                <w:rFonts w:eastAsiaTheme="majorEastAsia"/>
                <w:noProof/>
              </w:rPr>
              <w:t>Termen en Afkortingen</w:t>
            </w:r>
            <w:r w:rsidR="000B65D0">
              <w:rPr>
                <w:noProof/>
                <w:webHidden/>
              </w:rPr>
              <w:tab/>
            </w:r>
            <w:r w:rsidR="000B65D0">
              <w:rPr>
                <w:noProof/>
                <w:webHidden/>
              </w:rPr>
              <w:fldChar w:fldCharType="begin"/>
            </w:r>
            <w:r w:rsidR="000B65D0">
              <w:rPr>
                <w:noProof/>
                <w:webHidden/>
              </w:rPr>
              <w:instrText xml:space="preserve"> PAGEREF _Toc147865565 \h </w:instrText>
            </w:r>
            <w:r w:rsidR="000B65D0">
              <w:rPr>
                <w:noProof/>
                <w:webHidden/>
              </w:rPr>
            </w:r>
            <w:r w:rsidR="000B65D0">
              <w:rPr>
                <w:noProof/>
                <w:webHidden/>
              </w:rPr>
              <w:fldChar w:fldCharType="separate"/>
            </w:r>
            <w:r w:rsidR="001539A4">
              <w:rPr>
                <w:noProof/>
                <w:webHidden/>
              </w:rPr>
              <w:t>3</w:t>
            </w:r>
            <w:r w:rsidR="000B65D0">
              <w:rPr>
                <w:noProof/>
                <w:webHidden/>
              </w:rPr>
              <w:fldChar w:fldCharType="end"/>
            </w:r>
          </w:hyperlink>
        </w:p>
        <w:p w14:paraId="35D84D30" w14:textId="3027C3D3" w:rsidR="000B65D0" w:rsidRDefault="00000000">
          <w:pPr>
            <w:pStyle w:val="Inhopg1"/>
            <w:rPr>
              <w:rFonts w:eastAsiaTheme="minorEastAsia" w:cstheme="minorBidi"/>
              <w:b w:val="0"/>
              <w:bCs w:val="0"/>
              <w:caps w:val="0"/>
              <w:noProof/>
              <w:color w:val="auto"/>
              <w:kern w:val="2"/>
              <w:sz w:val="22"/>
              <w:szCs w:val="22"/>
              <w:lang w:eastAsia="nl-BE"/>
              <w14:ligatures w14:val="standardContextual"/>
            </w:rPr>
          </w:pPr>
          <w:hyperlink w:anchor="_Toc147865566" w:history="1">
            <w:r w:rsidR="000B65D0" w:rsidRPr="005B617E">
              <w:rPr>
                <w:rStyle w:val="Hyperlink"/>
                <w:rFonts w:eastAsiaTheme="majorEastAsia"/>
                <w:noProof/>
                <w:lang w:eastAsia="en-US"/>
              </w:rPr>
              <w:t>Opdrachtgevers</w:t>
            </w:r>
            <w:r w:rsidR="000B65D0">
              <w:rPr>
                <w:noProof/>
                <w:webHidden/>
              </w:rPr>
              <w:tab/>
            </w:r>
            <w:r w:rsidR="000B65D0">
              <w:rPr>
                <w:noProof/>
                <w:webHidden/>
              </w:rPr>
              <w:fldChar w:fldCharType="begin"/>
            </w:r>
            <w:r w:rsidR="000B65D0">
              <w:rPr>
                <w:noProof/>
                <w:webHidden/>
              </w:rPr>
              <w:instrText xml:space="preserve"> PAGEREF _Toc147865566 \h </w:instrText>
            </w:r>
            <w:r w:rsidR="000B65D0">
              <w:rPr>
                <w:noProof/>
                <w:webHidden/>
              </w:rPr>
            </w:r>
            <w:r w:rsidR="000B65D0">
              <w:rPr>
                <w:noProof/>
                <w:webHidden/>
              </w:rPr>
              <w:fldChar w:fldCharType="separate"/>
            </w:r>
            <w:r w:rsidR="001539A4">
              <w:rPr>
                <w:noProof/>
                <w:webHidden/>
              </w:rPr>
              <w:t>4</w:t>
            </w:r>
            <w:r w:rsidR="000B65D0">
              <w:rPr>
                <w:noProof/>
                <w:webHidden/>
              </w:rPr>
              <w:fldChar w:fldCharType="end"/>
            </w:r>
          </w:hyperlink>
        </w:p>
        <w:p w14:paraId="4615FC8F" w14:textId="3C013E0A" w:rsidR="000B65D0" w:rsidRDefault="00000000">
          <w:pPr>
            <w:pStyle w:val="Inhopg1"/>
            <w:rPr>
              <w:rFonts w:eastAsiaTheme="minorEastAsia" w:cstheme="minorBidi"/>
              <w:b w:val="0"/>
              <w:bCs w:val="0"/>
              <w:caps w:val="0"/>
              <w:noProof/>
              <w:color w:val="auto"/>
              <w:kern w:val="2"/>
              <w:sz w:val="22"/>
              <w:szCs w:val="22"/>
              <w:lang w:eastAsia="nl-BE"/>
              <w14:ligatures w14:val="standardContextual"/>
            </w:rPr>
          </w:pPr>
          <w:hyperlink w:anchor="_Toc147865567" w:history="1">
            <w:r w:rsidR="000B65D0" w:rsidRPr="005B617E">
              <w:rPr>
                <w:rStyle w:val="Hyperlink"/>
                <w:rFonts w:eastAsiaTheme="majorEastAsia"/>
                <w:noProof/>
                <w:lang w:eastAsia="en-US"/>
              </w:rPr>
              <w:t>Voorstelling bedrijf</w:t>
            </w:r>
            <w:r w:rsidR="000B65D0">
              <w:rPr>
                <w:noProof/>
                <w:webHidden/>
              </w:rPr>
              <w:tab/>
            </w:r>
            <w:r w:rsidR="000B65D0">
              <w:rPr>
                <w:noProof/>
                <w:webHidden/>
              </w:rPr>
              <w:fldChar w:fldCharType="begin"/>
            </w:r>
            <w:r w:rsidR="000B65D0">
              <w:rPr>
                <w:noProof/>
                <w:webHidden/>
              </w:rPr>
              <w:instrText xml:space="preserve"> PAGEREF _Toc147865567 \h </w:instrText>
            </w:r>
            <w:r w:rsidR="000B65D0">
              <w:rPr>
                <w:noProof/>
                <w:webHidden/>
              </w:rPr>
            </w:r>
            <w:r w:rsidR="000B65D0">
              <w:rPr>
                <w:noProof/>
                <w:webHidden/>
              </w:rPr>
              <w:fldChar w:fldCharType="separate"/>
            </w:r>
            <w:r w:rsidR="001539A4">
              <w:rPr>
                <w:noProof/>
                <w:webHidden/>
              </w:rPr>
              <w:t>4</w:t>
            </w:r>
            <w:r w:rsidR="000B65D0">
              <w:rPr>
                <w:noProof/>
                <w:webHidden/>
              </w:rPr>
              <w:fldChar w:fldCharType="end"/>
            </w:r>
          </w:hyperlink>
        </w:p>
        <w:p w14:paraId="5486D6C9" w14:textId="5A53A1B4" w:rsidR="000B65D0" w:rsidRDefault="00000000">
          <w:pPr>
            <w:pStyle w:val="Inhopg1"/>
            <w:rPr>
              <w:rFonts w:eastAsiaTheme="minorEastAsia" w:cstheme="minorBidi"/>
              <w:b w:val="0"/>
              <w:bCs w:val="0"/>
              <w:caps w:val="0"/>
              <w:noProof/>
              <w:color w:val="auto"/>
              <w:kern w:val="2"/>
              <w:sz w:val="22"/>
              <w:szCs w:val="22"/>
              <w:lang w:eastAsia="nl-BE"/>
              <w14:ligatures w14:val="standardContextual"/>
            </w:rPr>
          </w:pPr>
          <w:hyperlink w:anchor="_Toc147865568" w:history="1">
            <w:r w:rsidR="000B65D0" w:rsidRPr="005B617E">
              <w:rPr>
                <w:rStyle w:val="Hyperlink"/>
                <w:rFonts w:eastAsiaTheme="majorEastAsia"/>
                <w:noProof/>
              </w:rPr>
              <w:t>Samenvatting project</w:t>
            </w:r>
            <w:r w:rsidR="000B65D0">
              <w:rPr>
                <w:noProof/>
                <w:webHidden/>
              </w:rPr>
              <w:tab/>
            </w:r>
            <w:r w:rsidR="000B65D0">
              <w:rPr>
                <w:noProof/>
                <w:webHidden/>
              </w:rPr>
              <w:fldChar w:fldCharType="begin"/>
            </w:r>
            <w:r w:rsidR="000B65D0">
              <w:rPr>
                <w:noProof/>
                <w:webHidden/>
              </w:rPr>
              <w:instrText xml:space="preserve"> PAGEREF _Toc147865568 \h </w:instrText>
            </w:r>
            <w:r w:rsidR="000B65D0">
              <w:rPr>
                <w:noProof/>
                <w:webHidden/>
              </w:rPr>
            </w:r>
            <w:r w:rsidR="000B65D0">
              <w:rPr>
                <w:noProof/>
                <w:webHidden/>
              </w:rPr>
              <w:fldChar w:fldCharType="separate"/>
            </w:r>
            <w:r w:rsidR="001539A4">
              <w:rPr>
                <w:noProof/>
                <w:webHidden/>
              </w:rPr>
              <w:t>4</w:t>
            </w:r>
            <w:r w:rsidR="000B65D0">
              <w:rPr>
                <w:noProof/>
                <w:webHidden/>
              </w:rPr>
              <w:fldChar w:fldCharType="end"/>
            </w:r>
          </w:hyperlink>
        </w:p>
        <w:p w14:paraId="53EAB8E1" w14:textId="2D065AD8" w:rsidR="000B65D0" w:rsidRDefault="00000000">
          <w:pPr>
            <w:pStyle w:val="Inhopg1"/>
            <w:rPr>
              <w:rFonts w:eastAsiaTheme="minorEastAsia" w:cstheme="minorBidi"/>
              <w:b w:val="0"/>
              <w:bCs w:val="0"/>
              <w:caps w:val="0"/>
              <w:noProof/>
              <w:color w:val="auto"/>
              <w:kern w:val="2"/>
              <w:sz w:val="22"/>
              <w:szCs w:val="22"/>
              <w:lang w:eastAsia="nl-BE"/>
              <w14:ligatures w14:val="standardContextual"/>
            </w:rPr>
          </w:pPr>
          <w:hyperlink w:anchor="_Toc147865569" w:history="1">
            <w:r w:rsidR="000B65D0" w:rsidRPr="005B617E">
              <w:rPr>
                <w:rStyle w:val="Hyperlink"/>
                <w:rFonts w:eastAsiaTheme="majorEastAsia"/>
                <w:noProof/>
              </w:rPr>
              <w:t>Situatie As-Is haven</w:t>
            </w:r>
            <w:r w:rsidR="000B65D0">
              <w:rPr>
                <w:noProof/>
                <w:webHidden/>
              </w:rPr>
              <w:tab/>
            </w:r>
            <w:r w:rsidR="000B65D0">
              <w:rPr>
                <w:noProof/>
                <w:webHidden/>
              </w:rPr>
              <w:fldChar w:fldCharType="begin"/>
            </w:r>
            <w:r w:rsidR="000B65D0">
              <w:rPr>
                <w:noProof/>
                <w:webHidden/>
              </w:rPr>
              <w:instrText xml:space="preserve"> PAGEREF _Toc147865569 \h </w:instrText>
            </w:r>
            <w:r w:rsidR="000B65D0">
              <w:rPr>
                <w:noProof/>
                <w:webHidden/>
              </w:rPr>
            </w:r>
            <w:r w:rsidR="000B65D0">
              <w:rPr>
                <w:noProof/>
                <w:webHidden/>
              </w:rPr>
              <w:fldChar w:fldCharType="separate"/>
            </w:r>
            <w:r w:rsidR="001539A4">
              <w:rPr>
                <w:noProof/>
                <w:webHidden/>
              </w:rPr>
              <w:t>5</w:t>
            </w:r>
            <w:r w:rsidR="000B65D0">
              <w:rPr>
                <w:noProof/>
                <w:webHidden/>
              </w:rPr>
              <w:fldChar w:fldCharType="end"/>
            </w:r>
          </w:hyperlink>
        </w:p>
        <w:p w14:paraId="6EC38419" w14:textId="606A3433" w:rsidR="000B65D0" w:rsidRDefault="00000000">
          <w:pPr>
            <w:pStyle w:val="Inhopg2"/>
            <w:tabs>
              <w:tab w:val="right" w:leader="dot" w:pos="9062"/>
            </w:tabs>
            <w:rPr>
              <w:rFonts w:eastAsiaTheme="minorEastAsia" w:cstheme="minorBidi"/>
              <w:smallCaps w:val="0"/>
              <w:noProof/>
              <w:color w:val="auto"/>
              <w:kern w:val="2"/>
              <w:sz w:val="22"/>
              <w:szCs w:val="22"/>
              <w:lang w:eastAsia="nl-BE"/>
              <w14:ligatures w14:val="standardContextual"/>
            </w:rPr>
          </w:pPr>
          <w:hyperlink w:anchor="_Toc147865570" w:history="1">
            <w:r w:rsidR="000B65D0" w:rsidRPr="005B617E">
              <w:rPr>
                <w:rStyle w:val="Hyperlink"/>
                <w:rFonts w:eastAsiaTheme="majorEastAsia"/>
                <w:noProof/>
              </w:rPr>
              <w:t>Probleemstelling</w:t>
            </w:r>
            <w:r w:rsidR="000B65D0">
              <w:rPr>
                <w:noProof/>
                <w:webHidden/>
              </w:rPr>
              <w:tab/>
            </w:r>
            <w:r w:rsidR="000B65D0">
              <w:rPr>
                <w:noProof/>
                <w:webHidden/>
              </w:rPr>
              <w:fldChar w:fldCharType="begin"/>
            </w:r>
            <w:r w:rsidR="000B65D0">
              <w:rPr>
                <w:noProof/>
                <w:webHidden/>
              </w:rPr>
              <w:instrText xml:space="preserve"> PAGEREF _Toc147865570 \h </w:instrText>
            </w:r>
            <w:r w:rsidR="000B65D0">
              <w:rPr>
                <w:noProof/>
                <w:webHidden/>
              </w:rPr>
            </w:r>
            <w:r w:rsidR="000B65D0">
              <w:rPr>
                <w:noProof/>
                <w:webHidden/>
              </w:rPr>
              <w:fldChar w:fldCharType="separate"/>
            </w:r>
            <w:r w:rsidR="001539A4">
              <w:rPr>
                <w:noProof/>
                <w:webHidden/>
              </w:rPr>
              <w:t>5</w:t>
            </w:r>
            <w:r w:rsidR="000B65D0">
              <w:rPr>
                <w:noProof/>
                <w:webHidden/>
              </w:rPr>
              <w:fldChar w:fldCharType="end"/>
            </w:r>
          </w:hyperlink>
        </w:p>
        <w:p w14:paraId="5DAFB6A8" w14:textId="64E7B7BB" w:rsidR="000B65D0" w:rsidRDefault="00000000">
          <w:pPr>
            <w:pStyle w:val="Inhopg1"/>
            <w:rPr>
              <w:rFonts w:eastAsiaTheme="minorEastAsia" w:cstheme="minorBidi"/>
              <w:b w:val="0"/>
              <w:bCs w:val="0"/>
              <w:caps w:val="0"/>
              <w:noProof/>
              <w:color w:val="auto"/>
              <w:kern w:val="2"/>
              <w:sz w:val="22"/>
              <w:szCs w:val="22"/>
              <w:lang w:eastAsia="nl-BE"/>
              <w14:ligatures w14:val="standardContextual"/>
            </w:rPr>
          </w:pPr>
          <w:hyperlink w:anchor="_Toc147865571" w:history="1">
            <w:r w:rsidR="000B65D0" w:rsidRPr="005B617E">
              <w:rPr>
                <w:rStyle w:val="Hyperlink"/>
                <w:rFonts w:eastAsiaTheme="majorEastAsia"/>
                <w:noProof/>
              </w:rPr>
              <w:t>Situatie As-Is project</w:t>
            </w:r>
            <w:r w:rsidR="000B65D0">
              <w:rPr>
                <w:noProof/>
                <w:webHidden/>
              </w:rPr>
              <w:tab/>
            </w:r>
            <w:r w:rsidR="000B65D0">
              <w:rPr>
                <w:noProof/>
                <w:webHidden/>
              </w:rPr>
              <w:fldChar w:fldCharType="begin"/>
            </w:r>
            <w:r w:rsidR="000B65D0">
              <w:rPr>
                <w:noProof/>
                <w:webHidden/>
              </w:rPr>
              <w:instrText xml:space="preserve"> PAGEREF _Toc147865571 \h </w:instrText>
            </w:r>
            <w:r w:rsidR="000B65D0">
              <w:rPr>
                <w:noProof/>
                <w:webHidden/>
              </w:rPr>
            </w:r>
            <w:r w:rsidR="000B65D0">
              <w:rPr>
                <w:noProof/>
                <w:webHidden/>
              </w:rPr>
              <w:fldChar w:fldCharType="separate"/>
            </w:r>
            <w:r w:rsidR="001539A4">
              <w:rPr>
                <w:noProof/>
                <w:webHidden/>
              </w:rPr>
              <w:t>5</w:t>
            </w:r>
            <w:r w:rsidR="000B65D0">
              <w:rPr>
                <w:noProof/>
                <w:webHidden/>
              </w:rPr>
              <w:fldChar w:fldCharType="end"/>
            </w:r>
          </w:hyperlink>
        </w:p>
        <w:p w14:paraId="38FF235F" w14:textId="62A80740" w:rsidR="000B65D0" w:rsidRDefault="00000000">
          <w:pPr>
            <w:pStyle w:val="Inhopg2"/>
            <w:tabs>
              <w:tab w:val="right" w:leader="dot" w:pos="9062"/>
            </w:tabs>
            <w:rPr>
              <w:rFonts w:eastAsiaTheme="minorEastAsia" w:cstheme="minorBidi"/>
              <w:smallCaps w:val="0"/>
              <w:noProof/>
              <w:color w:val="auto"/>
              <w:kern w:val="2"/>
              <w:sz w:val="22"/>
              <w:szCs w:val="22"/>
              <w:lang w:eastAsia="nl-BE"/>
              <w14:ligatures w14:val="standardContextual"/>
            </w:rPr>
          </w:pPr>
          <w:hyperlink w:anchor="_Toc147865572" w:history="1">
            <w:r w:rsidR="000B65D0" w:rsidRPr="005B617E">
              <w:rPr>
                <w:rStyle w:val="Hyperlink"/>
                <w:rFonts w:eastAsiaTheme="majorEastAsia"/>
                <w:noProof/>
              </w:rPr>
              <w:t>Probleemstelling</w:t>
            </w:r>
            <w:r w:rsidR="000B65D0">
              <w:rPr>
                <w:noProof/>
                <w:webHidden/>
              </w:rPr>
              <w:tab/>
            </w:r>
            <w:r w:rsidR="000B65D0">
              <w:rPr>
                <w:noProof/>
                <w:webHidden/>
              </w:rPr>
              <w:fldChar w:fldCharType="begin"/>
            </w:r>
            <w:r w:rsidR="000B65D0">
              <w:rPr>
                <w:noProof/>
                <w:webHidden/>
              </w:rPr>
              <w:instrText xml:space="preserve"> PAGEREF _Toc147865572 \h </w:instrText>
            </w:r>
            <w:r w:rsidR="000B65D0">
              <w:rPr>
                <w:noProof/>
                <w:webHidden/>
              </w:rPr>
            </w:r>
            <w:r w:rsidR="000B65D0">
              <w:rPr>
                <w:noProof/>
                <w:webHidden/>
              </w:rPr>
              <w:fldChar w:fldCharType="separate"/>
            </w:r>
            <w:r w:rsidR="001539A4">
              <w:rPr>
                <w:noProof/>
                <w:webHidden/>
              </w:rPr>
              <w:t>5</w:t>
            </w:r>
            <w:r w:rsidR="000B65D0">
              <w:rPr>
                <w:noProof/>
                <w:webHidden/>
              </w:rPr>
              <w:fldChar w:fldCharType="end"/>
            </w:r>
          </w:hyperlink>
        </w:p>
        <w:p w14:paraId="2EFCD345" w14:textId="05CD70BC" w:rsidR="000B65D0" w:rsidRDefault="00000000">
          <w:pPr>
            <w:pStyle w:val="Inhopg1"/>
            <w:rPr>
              <w:rFonts w:eastAsiaTheme="minorEastAsia" w:cstheme="minorBidi"/>
              <w:b w:val="0"/>
              <w:bCs w:val="0"/>
              <w:caps w:val="0"/>
              <w:noProof/>
              <w:color w:val="auto"/>
              <w:kern w:val="2"/>
              <w:sz w:val="22"/>
              <w:szCs w:val="22"/>
              <w:lang w:eastAsia="nl-BE"/>
              <w14:ligatures w14:val="standardContextual"/>
            </w:rPr>
          </w:pPr>
          <w:hyperlink w:anchor="_Toc147865573" w:history="1">
            <w:r w:rsidR="000B65D0" w:rsidRPr="005B617E">
              <w:rPr>
                <w:rStyle w:val="Hyperlink"/>
                <w:rFonts w:eastAsiaTheme="majorEastAsia"/>
                <w:noProof/>
                <w:lang w:eastAsia="nl-BE"/>
              </w:rPr>
              <w:t xml:space="preserve">Situatie </w:t>
            </w:r>
            <w:r w:rsidR="000B65D0" w:rsidRPr="005B617E">
              <w:rPr>
                <w:rStyle w:val="Hyperlink"/>
                <w:rFonts w:eastAsiaTheme="majorEastAsia"/>
                <w:noProof/>
                <w:lang w:val="nl-NL" w:eastAsia="nl-BE"/>
              </w:rPr>
              <w:t>To-Be</w:t>
            </w:r>
            <w:r w:rsidR="000B65D0">
              <w:rPr>
                <w:noProof/>
                <w:webHidden/>
              </w:rPr>
              <w:tab/>
            </w:r>
            <w:r w:rsidR="000B65D0">
              <w:rPr>
                <w:noProof/>
                <w:webHidden/>
              </w:rPr>
              <w:fldChar w:fldCharType="begin"/>
            </w:r>
            <w:r w:rsidR="000B65D0">
              <w:rPr>
                <w:noProof/>
                <w:webHidden/>
              </w:rPr>
              <w:instrText xml:space="preserve"> PAGEREF _Toc147865573 \h </w:instrText>
            </w:r>
            <w:r w:rsidR="000B65D0">
              <w:rPr>
                <w:noProof/>
                <w:webHidden/>
              </w:rPr>
            </w:r>
            <w:r w:rsidR="000B65D0">
              <w:rPr>
                <w:noProof/>
                <w:webHidden/>
              </w:rPr>
              <w:fldChar w:fldCharType="separate"/>
            </w:r>
            <w:r w:rsidR="001539A4">
              <w:rPr>
                <w:noProof/>
                <w:webHidden/>
              </w:rPr>
              <w:t>6</w:t>
            </w:r>
            <w:r w:rsidR="000B65D0">
              <w:rPr>
                <w:noProof/>
                <w:webHidden/>
              </w:rPr>
              <w:fldChar w:fldCharType="end"/>
            </w:r>
          </w:hyperlink>
        </w:p>
        <w:p w14:paraId="3441DD27" w14:textId="540EF11E" w:rsidR="000B65D0" w:rsidRDefault="00000000">
          <w:pPr>
            <w:pStyle w:val="Inhopg2"/>
            <w:tabs>
              <w:tab w:val="right" w:leader="dot" w:pos="9062"/>
            </w:tabs>
            <w:rPr>
              <w:rFonts w:eastAsiaTheme="minorEastAsia" w:cstheme="minorBidi"/>
              <w:smallCaps w:val="0"/>
              <w:noProof/>
              <w:color w:val="auto"/>
              <w:kern w:val="2"/>
              <w:sz w:val="22"/>
              <w:szCs w:val="22"/>
              <w:lang w:eastAsia="nl-BE"/>
              <w14:ligatures w14:val="standardContextual"/>
            </w:rPr>
          </w:pPr>
          <w:hyperlink w:anchor="_Toc147865574" w:history="1">
            <w:r w:rsidR="000B65D0" w:rsidRPr="005B617E">
              <w:rPr>
                <w:rStyle w:val="Hyperlink"/>
                <w:rFonts w:eastAsiaTheme="majorEastAsia"/>
                <w:noProof/>
              </w:rPr>
              <w:t>Scope</w:t>
            </w:r>
            <w:r w:rsidR="000B65D0">
              <w:rPr>
                <w:noProof/>
                <w:webHidden/>
              </w:rPr>
              <w:tab/>
            </w:r>
            <w:r w:rsidR="000B65D0">
              <w:rPr>
                <w:noProof/>
                <w:webHidden/>
              </w:rPr>
              <w:fldChar w:fldCharType="begin"/>
            </w:r>
            <w:r w:rsidR="000B65D0">
              <w:rPr>
                <w:noProof/>
                <w:webHidden/>
              </w:rPr>
              <w:instrText xml:space="preserve"> PAGEREF _Toc147865574 \h </w:instrText>
            </w:r>
            <w:r w:rsidR="000B65D0">
              <w:rPr>
                <w:noProof/>
                <w:webHidden/>
              </w:rPr>
            </w:r>
            <w:r w:rsidR="000B65D0">
              <w:rPr>
                <w:noProof/>
                <w:webHidden/>
              </w:rPr>
              <w:fldChar w:fldCharType="separate"/>
            </w:r>
            <w:r w:rsidR="001539A4">
              <w:rPr>
                <w:noProof/>
                <w:webHidden/>
              </w:rPr>
              <w:t>6</w:t>
            </w:r>
            <w:r w:rsidR="000B65D0">
              <w:rPr>
                <w:noProof/>
                <w:webHidden/>
              </w:rPr>
              <w:fldChar w:fldCharType="end"/>
            </w:r>
          </w:hyperlink>
        </w:p>
        <w:p w14:paraId="5DCDE7E6" w14:textId="5C9579A8" w:rsidR="000B65D0" w:rsidRDefault="00000000">
          <w:pPr>
            <w:pStyle w:val="Inhopg1"/>
            <w:rPr>
              <w:rFonts w:eastAsiaTheme="minorEastAsia" w:cstheme="minorBidi"/>
              <w:b w:val="0"/>
              <w:bCs w:val="0"/>
              <w:caps w:val="0"/>
              <w:noProof/>
              <w:color w:val="auto"/>
              <w:kern w:val="2"/>
              <w:sz w:val="22"/>
              <w:szCs w:val="22"/>
              <w:lang w:eastAsia="nl-BE"/>
              <w14:ligatures w14:val="standardContextual"/>
            </w:rPr>
          </w:pPr>
          <w:hyperlink w:anchor="_Toc147865575" w:history="1">
            <w:r w:rsidR="000B65D0" w:rsidRPr="005B617E">
              <w:rPr>
                <w:rStyle w:val="Hyperlink"/>
                <w:rFonts w:eastAsiaTheme="majorEastAsia"/>
                <w:noProof/>
                <w:lang w:eastAsia="en-US"/>
              </w:rPr>
              <w:t>Planning</w:t>
            </w:r>
            <w:r w:rsidR="000B65D0">
              <w:rPr>
                <w:noProof/>
                <w:webHidden/>
              </w:rPr>
              <w:tab/>
            </w:r>
            <w:r w:rsidR="000B65D0">
              <w:rPr>
                <w:noProof/>
                <w:webHidden/>
              </w:rPr>
              <w:fldChar w:fldCharType="begin"/>
            </w:r>
            <w:r w:rsidR="000B65D0">
              <w:rPr>
                <w:noProof/>
                <w:webHidden/>
              </w:rPr>
              <w:instrText xml:space="preserve"> PAGEREF _Toc147865575 \h </w:instrText>
            </w:r>
            <w:r w:rsidR="000B65D0">
              <w:rPr>
                <w:noProof/>
                <w:webHidden/>
              </w:rPr>
            </w:r>
            <w:r w:rsidR="000B65D0">
              <w:rPr>
                <w:noProof/>
                <w:webHidden/>
              </w:rPr>
              <w:fldChar w:fldCharType="separate"/>
            </w:r>
            <w:r w:rsidR="001539A4">
              <w:rPr>
                <w:noProof/>
                <w:webHidden/>
              </w:rPr>
              <w:t>7</w:t>
            </w:r>
            <w:r w:rsidR="000B65D0">
              <w:rPr>
                <w:noProof/>
                <w:webHidden/>
              </w:rPr>
              <w:fldChar w:fldCharType="end"/>
            </w:r>
          </w:hyperlink>
        </w:p>
        <w:p w14:paraId="3F464E60" w14:textId="6F936BAE" w:rsidR="000B65D0" w:rsidRDefault="00000000">
          <w:pPr>
            <w:pStyle w:val="Inhopg1"/>
            <w:rPr>
              <w:rFonts w:eastAsiaTheme="minorEastAsia" w:cstheme="minorBidi"/>
              <w:b w:val="0"/>
              <w:bCs w:val="0"/>
              <w:caps w:val="0"/>
              <w:noProof/>
              <w:color w:val="auto"/>
              <w:kern w:val="2"/>
              <w:sz w:val="22"/>
              <w:szCs w:val="22"/>
              <w:lang w:eastAsia="nl-BE"/>
              <w14:ligatures w14:val="standardContextual"/>
            </w:rPr>
          </w:pPr>
          <w:hyperlink w:anchor="_Toc147865576" w:history="1">
            <w:r w:rsidR="000B65D0" w:rsidRPr="005B617E">
              <w:rPr>
                <w:rStyle w:val="Hyperlink"/>
                <w:rFonts w:eastAsiaTheme="majorEastAsia"/>
                <w:noProof/>
              </w:rPr>
              <w:t>Functioneel design</w:t>
            </w:r>
            <w:r w:rsidR="000B65D0">
              <w:rPr>
                <w:noProof/>
                <w:webHidden/>
              </w:rPr>
              <w:tab/>
            </w:r>
            <w:r w:rsidR="000B65D0">
              <w:rPr>
                <w:noProof/>
                <w:webHidden/>
              </w:rPr>
              <w:fldChar w:fldCharType="begin"/>
            </w:r>
            <w:r w:rsidR="000B65D0">
              <w:rPr>
                <w:noProof/>
                <w:webHidden/>
              </w:rPr>
              <w:instrText xml:space="preserve"> PAGEREF _Toc147865576 \h </w:instrText>
            </w:r>
            <w:r w:rsidR="000B65D0">
              <w:rPr>
                <w:noProof/>
                <w:webHidden/>
              </w:rPr>
            </w:r>
            <w:r w:rsidR="000B65D0">
              <w:rPr>
                <w:noProof/>
                <w:webHidden/>
              </w:rPr>
              <w:fldChar w:fldCharType="separate"/>
            </w:r>
            <w:r w:rsidR="001539A4">
              <w:rPr>
                <w:noProof/>
                <w:webHidden/>
              </w:rPr>
              <w:t>8</w:t>
            </w:r>
            <w:r w:rsidR="000B65D0">
              <w:rPr>
                <w:noProof/>
                <w:webHidden/>
              </w:rPr>
              <w:fldChar w:fldCharType="end"/>
            </w:r>
          </w:hyperlink>
        </w:p>
        <w:p w14:paraId="0739A154" w14:textId="0AD31EC7" w:rsidR="000B65D0" w:rsidRDefault="00000000">
          <w:pPr>
            <w:pStyle w:val="Inhopg1"/>
            <w:rPr>
              <w:rFonts w:eastAsiaTheme="minorEastAsia" w:cstheme="minorBidi"/>
              <w:b w:val="0"/>
              <w:bCs w:val="0"/>
              <w:caps w:val="0"/>
              <w:noProof/>
              <w:color w:val="auto"/>
              <w:kern w:val="2"/>
              <w:sz w:val="22"/>
              <w:szCs w:val="22"/>
              <w:lang w:eastAsia="nl-BE"/>
              <w14:ligatures w14:val="standardContextual"/>
            </w:rPr>
          </w:pPr>
          <w:hyperlink w:anchor="_Toc147865577" w:history="1">
            <w:r w:rsidR="000B65D0" w:rsidRPr="005B617E">
              <w:rPr>
                <w:rStyle w:val="Hyperlink"/>
                <w:rFonts w:eastAsiaTheme="majorEastAsia"/>
                <w:noProof/>
              </w:rPr>
              <w:t>Technisch design</w:t>
            </w:r>
            <w:r w:rsidR="000B65D0">
              <w:rPr>
                <w:noProof/>
                <w:webHidden/>
              </w:rPr>
              <w:tab/>
            </w:r>
            <w:r w:rsidR="000B65D0">
              <w:rPr>
                <w:noProof/>
                <w:webHidden/>
              </w:rPr>
              <w:fldChar w:fldCharType="begin"/>
            </w:r>
            <w:r w:rsidR="000B65D0">
              <w:rPr>
                <w:noProof/>
                <w:webHidden/>
              </w:rPr>
              <w:instrText xml:space="preserve"> PAGEREF _Toc147865577 \h </w:instrText>
            </w:r>
            <w:r w:rsidR="000B65D0">
              <w:rPr>
                <w:noProof/>
                <w:webHidden/>
              </w:rPr>
            </w:r>
            <w:r w:rsidR="000B65D0">
              <w:rPr>
                <w:noProof/>
                <w:webHidden/>
              </w:rPr>
              <w:fldChar w:fldCharType="separate"/>
            </w:r>
            <w:r w:rsidR="001539A4">
              <w:rPr>
                <w:noProof/>
                <w:webHidden/>
              </w:rPr>
              <w:t>8</w:t>
            </w:r>
            <w:r w:rsidR="000B65D0">
              <w:rPr>
                <w:noProof/>
                <w:webHidden/>
              </w:rPr>
              <w:fldChar w:fldCharType="end"/>
            </w:r>
          </w:hyperlink>
        </w:p>
        <w:p w14:paraId="48EECEEF" w14:textId="05F5F0C1" w:rsidR="000B65D0" w:rsidRDefault="00000000">
          <w:pPr>
            <w:pStyle w:val="Inhopg2"/>
            <w:tabs>
              <w:tab w:val="right" w:leader="dot" w:pos="9062"/>
            </w:tabs>
            <w:rPr>
              <w:rFonts w:eastAsiaTheme="minorEastAsia" w:cstheme="minorBidi"/>
              <w:smallCaps w:val="0"/>
              <w:noProof/>
              <w:color w:val="auto"/>
              <w:kern w:val="2"/>
              <w:sz w:val="22"/>
              <w:szCs w:val="22"/>
              <w:lang w:eastAsia="nl-BE"/>
              <w14:ligatures w14:val="standardContextual"/>
            </w:rPr>
          </w:pPr>
          <w:hyperlink w:anchor="_Toc147865578" w:history="1">
            <w:r w:rsidR="000B65D0" w:rsidRPr="005B617E">
              <w:rPr>
                <w:rStyle w:val="Hyperlink"/>
                <w:rFonts w:eastAsiaTheme="majorEastAsia"/>
                <w:noProof/>
              </w:rPr>
              <w:t>Software</w:t>
            </w:r>
            <w:r w:rsidR="000B65D0">
              <w:rPr>
                <w:noProof/>
                <w:webHidden/>
              </w:rPr>
              <w:tab/>
            </w:r>
            <w:r w:rsidR="000B65D0">
              <w:rPr>
                <w:noProof/>
                <w:webHidden/>
              </w:rPr>
              <w:fldChar w:fldCharType="begin"/>
            </w:r>
            <w:r w:rsidR="000B65D0">
              <w:rPr>
                <w:noProof/>
                <w:webHidden/>
              </w:rPr>
              <w:instrText xml:space="preserve"> PAGEREF _Toc147865578 \h </w:instrText>
            </w:r>
            <w:r w:rsidR="000B65D0">
              <w:rPr>
                <w:noProof/>
                <w:webHidden/>
              </w:rPr>
            </w:r>
            <w:r w:rsidR="000B65D0">
              <w:rPr>
                <w:noProof/>
                <w:webHidden/>
              </w:rPr>
              <w:fldChar w:fldCharType="separate"/>
            </w:r>
            <w:r w:rsidR="001539A4">
              <w:rPr>
                <w:noProof/>
                <w:webHidden/>
              </w:rPr>
              <w:t>8</w:t>
            </w:r>
            <w:r w:rsidR="000B65D0">
              <w:rPr>
                <w:noProof/>
                <w:webHidden/>
              </w:rPr>
              <w:fldChar w:fldCharType="end"/>
            </w:r>
          </w:hyperlink>
        </w:p>
        <w:p w14:paraId="0C85823D" w14:textId="773404E1" w:rsidR="000B65D0" w:rsidRDefault="00000000">
          <w:pPr>
            <w:pStyle w:val="Inhopg3"/>
            <w:tabs>
              <w:tab w:val="right" w:leader="dot" w:pos="9062"/>
            </w:tabs>
            <w:rPr>
              <w:rFonts w:eastAsiaTheme="minorEastAsia" w:cstheme="minorBidi"/>
              <w:i w:val="0"/>
              <w:iCs w:val="0"/>
              <w:noProof/>
              <w:color w:val="auto"/>
              <w:kern w:val="2"/>
              <w:sz w:val="22"/>
              <w:szCs w:val="22"/>
              <w:lang w:eastAsia="nl-BE"/>
              <w14:ligatures w14:val="standardContextual"/>
            </w:rPr>
          </w:pPr>
          <w:hyperlink w:anchor="_Toc147865579" w:history="1">
            <w:r w:rsidR="000B65D0" w:rsidRPr="005B617E">
              <w:rPr>
                <w:rStyle w:val="Hyperlink"/>
                <w:rFonts w:eastAsiaTheme="majorEastAsia"/>
                <w:noProof/>
                <w:lang w:eastAsia="nl-BE"/>
              </w:rPr>
              <w:t>Blokschema</w:t>
            </w:r>
            <w:r w:rsidR="000B65D0">
              <w:rPr>
                <w:noProof/>
                <w:webHidden/>
              </w:rPr>
              <w:tab/>
            </w:r>
            <w:r w:rsidR="000B65D0">
              <w:rPr>
                <w:noProof/>
                <w:webHidden/>
              </w:rPr>
              <w:fldChar w:fldCharType="begin"/>
            </w:r>
            <w:r w:rsidR="000B65D0">
              <w:rPr>
                <w:noProof/>
                <w:webHidden/>
              </w:rPr>
              <w:instrText xml:space="preserve"> PAGEREF _Toc147865579 \h </w:instrText>
            </w:r>
            <w:r w:rsidR="000B65D0">
              <w:rPr>
                <w:noProof/>
                <w:webHidden/>
              </w:rPr>
            </w:r>
            <w:r w:rsidR="000B65D0">
              <w:rPr>
                <w:noProof/>
                <w:webHidden/>
              </w:rPr>
              <w:fldChar w:fldCharType="separate"/>
            </w:r>
            <w:r w:rsidR="001539A4">
              <w:rPr>
                <w:noProof/>
                <w:webHidden/>
              </w:rPr>
              <w:t>8</w:t>
            </w:r>
            <w:r w:rsidR="000B65D0">
              <w:rPr>
                <w:noProof/>
                <w:webHidden/>
              </w:rPr>
              <w:fldChar w:fldCharType="end"/>
            </w:r>
          </w:hyperlink>
        </w:p>
        <w:p w14:paraId="78E228B6" w14:textId="61F6D2B6" w:rsidR="000B65D0" w:rsidRDefault="00000000">
          <w:pPr>
            <w:pStyle w:val="Inhopg2"/>
            <w:tabs>
              <w:tab w:val="right" w:leader="dot" w:pos="9062"/>
            </w:tabs>
            <w:rPr>
              <w:rFonts w:eastAsiaTheme="minorEastAsia" w:cstheme="minorBidi"/>
              <w:smallCaps w:val="0"/>
              <w:noProof/>
              <w:color w:val="auto"/>
              <w:kern w:val="2"/>
              <w:sz w:val="22"/>
              <w:szCs w:val="22"/>
              <w:lang w:eastAsia="nl-BE"/>
              <w14:ligatures w14:val="standardContextual"/>
            </w:rPr>
          </w:pPr>
          <w:hyperlink w:anchor="_Toc147865580" w:history="1">
            <w:r w:rsidR="000B65D0" w:rsidRPr="005B617E">
              <w:rPr>
                <w:rStyle w:val="Hyperlink"/>
                <w:rFonts w:eastAsiaTheme="majorEastAsia"/>
                <w:noProof/>
              </w:rPr>
              <w:t>Hardware</w:t>
            </w:r>
            <w:r w:rsidR="000B65D0">
              <w:rPr>
                <w:noProof/>
                <w:webHidden/>
              </w:rPr>
              <w:tab/>
            </w:r>
            <w:r w:rsidR="000B65D0">
              <w:rPr>
                <w:noProof/>
                <w:webHidden/>
              </w:rPr>
              <w:fldChar w:fldCharType="begin"/>
            </w:r>
            <w:r w:rsidR="000B65D0">
              <w:rPr>
                <w:noProof/>
                <w:webHidden/>
              </w:rPr>
              <w:instrText xml:space="preserve"> PAGEREF _Toc147865580 \h </w:instrText>
            </w:r>
            <w:r w:rsidR="000B65D0">
              <w:rPr>
                <w:noProof/>
                <w:webHidden/>
              </w:rPr>
            </w:r>
            <w:r w:rsidR="000B65D0">
              <w:rPr>
                <w:noProof/>
                <w:webHidden/>
              </w:rPr>
              <w:fldChar w:fldCharType="separate"/>
            </w:r>
            <w:r w:rsidR="001539A4">
              <w:rPr>
                <w:noProof/>
                <w:webHidden/>
              </w:rPr>
              <w:t>11</w:t>
            </w:r>
            <w:r w:rsidR="000B65D0">
              <w:rPr>
                <w:noProof/>
                <w:webHidden/>
              </w:rPr>
              <w:fldChar w:fldCharType="end"/>
            </w:r>
          </w:hyperlink>
        </w:p>
        <w:p w14:paraId="1740C40F" w14:textId="424A2A1C" w:rsidR="000B65D0" w:rsidRDefault="00000000">
          <w:pPr>
            <w:pStyle w:val="Inhopg3"/>
            <w:tabs>
              <w:tab w:val="right" w:leader="dot" w:pos="9062"/>
            </w:tabs>
            <w:rPr>
              <w:rFonts w:eastAsiaTheme="minorEastAsia" w:cstheme="minorBidi"/>
              <w:i w:val="0"/>
              <w:iCs w:val="0"/>
              <w:noProof/>
              <w:color w:val="auto"/>
              <w:kern w:val="2"/>
              <w:sz w:val="22"/>
              <w:szCs w:val="22"/>
              <w:lang w:eastAsia="nl-BE"/>
              <w14:ligatures w14:val="standardContextual"/>
            </w:rPr>
          </w:pPr>
          <w:hyperlink w:anchor="_Toc147865581" w:history="1">
            <w:r w:rsidR="000B65D0" w:rsidRPr="005B617E">
              <w:rPr>
                <w:rStyle w:val="Hyperlink"/>
                <w:rFonts w:eastAsiaTheme="majorEastAsia"/>
                <w:noProof/>
              </w:rPr>
              <w:t>Blokschema</w:t>
            </w:r>
            <w:r w:rsidR="000B65D0">
              <w:rPr>
                <w:noProof/>
                <w:webHidden/>
              </w:rPr>
              <w:tab/>
            </w:r>
            <w:r w:rsidR="000B65D0">
              <w:rPr>
                <w:noProof/>
                <w:webHidden/>
              </w:rPr>
              <w:fldChar w:fldCharType="begin"/>
            </w:r>
            <w:r w:rsidR="000B65D0">
              <w:rPr>
                <w:noProof/>
                <w:webHidden/>
              </w:rPr>
              <w:instrText xml:space="preserve"> PAGEREF _Toc147865581 \h </w:instrText>
            </w:r>
            <w:r w:rsidR="000B65D0">
              <w:rPr>
                <w:noProof/>
                <w:webHidden/>
              </w:rPr>
            </w:r>
            <w:r w:rsidR="000B65D0">
              <w:rPr>
                <w:noProof/>
                <w:webHidden/>
              </w:rPr>
              <w:fldChar w:fldCharType="separate"/>
            </w:r>
            <w:r w:rsidR="001539A4">
              <w:rPr>
                <w:noProof/>
                <w:webHidden/>
              </w:rPr>
              <w:t>11</w:t>
            </w:r>
            <w:r w:rsidR="000B65D0">
              <w:rPr>
                <w:noProof/>
                <w:webHidden/>
              </w:rPr>
              <w:fldChar w:fldCharType="end"/>
            </w:r>
          </w:hyperlink>
        </w:p>
        <w:p w14:paraId="2AAE2354" w14:textId="1DD5DD26" w:rsidR="000B65D0" w:rsidRDefault="00000000">
          <w:pPr>
            <w:pStyle w:val="Inhopg3"/>
            <w:tabs>
              <w:tab w:val="right" w:leader="dot" w:pos="9062"/>
            </w:tabs>
            <w:rPr>
              <w:rFonts w:eastAsiaTheme="minorEastAsia" w:cstheme="minorBidi"/>
              <w:i w:val="0"/>
              <w:iCs w:val="0"/>
              <w:noProof/>
              <w:color w:val="auto"/>
              <w:kern w:val="2"/>
              <w:sz w:val="22"/>
              <w:szCs w:val="22"/>
              <w:lang w:eastAsia="nl-BE"/>
              <w14:ligatures w14:val="standardContextual"/>
            </w:rPr>
          </w:pPr>
          <w:hyperlink w:anchor="_Toc147865582" w:history="1">
            <w:r w:rsidR="000B65D0" w:rsidRPr="005B617E">
              <w:rPr>
                <w:rStyle w:val="Hyperlink"/>
                <w:rFonts w:eastAsiaTheme="majorEastAsia"/>
                <w:noProof/>
              </w:rPr>
              <w:t>Specificaties</w:t>
            </w:r>
            <w:r w:rsidR="000B65D0">
              <w:rPr>
                <w:noProof/>
                <w:webHidden/>
              </w:rPr>
              <w:tab/>
            </w:r>
            <w:r w:rsidR="000B65D0">
              <w:rPr>
                <w:noProof/>
                <w:webHidden/>
              </w:rPr>
              <w:fldChar w:fldCharType="begin"/>
            </w:r>
            <w:r w:rsidR="000B65D0">
              <w:rPr>
                <w:noProof/>
                <w:webHidden/>
              </w:rPr>
              <w:instrText xml:space="preserve"> PAGEREF _Toc147865582 \h </w:instrText>
            </w:r>
            <w:r w:rsidR="000B65D0">
              <w:rPr>
                <w:noProof/>
                <w:webHidden/>
              </w:rPr>
            </w:r>
            <w:r w:rsidR="000B65D0">
              <w:rPr>
                <w:noProof/>
                <w:webHidden/>
              </w:rPr>
              <w:fldChar w:fldCharType="separate"/>
            </w:r>
            <w:r w:rsidR="001539A4">
              <w:rPr>
                <w:noProof/>
                <w:webHidden/>
              </w:rPr>
              <w:t>12</w:t>
            </w:r>
            <w:r w:rsidR="000B65D0">
              <w:rPr>
                <w:noProof/>
                <w:webHidden/>
              </w:rPr>
              <w:fldChar w:fldCharType="end"/>
            </w:r>
          </w:hyperlink>
        </w:p>
        <w:p w14:paraId="758E29F9" w14:textId="6213D817" w:rsidR="000B65D0" w:rsidRDefault="00000000">
          <w:pPr>
            <w:pStyle w:val="Inhopg3"/>
            <w:tabs>
              <w:tab w:val="right" w:leader="dot" w:pos="9062"/>
            </w:tabs>
            <w:rPr>
              <w:rFonts w:eastAsiaTheme="minorEastAsia" w:cstheme="minorBidi"/>
              <w:i w:val="0"/>
              <w:iCs w:val="0"/>
              <w:noProof/>
              <w:color w:val="auto"/>
              <w:kern w:val="2"/>
              <w:sz w:val="22"/>
              <w:szCs w:val="22"/>
              <w:lang w:eastAsia="nl-BE"/>
              <w14:ligatures w14:val="standardContextual"/>
            </w:rPr>
          </w:pPr>
          <w:hyperlink w:anchor="_Toc147865583" w:history="1">
            <w:r w:rsidR="000B65D0" w:rsidRPr="005B617E">
              <w:rPr>
                <w:rStyle w:val="Hyperlink"/>
                <w:rFonts w:eastAsiaTheme="majorEastAsia"/>
                <w:noProof/>
              </w:rPr>
              <w:t>Onderliggende argumentatie</w:t>
            </w:r>
            <w:r w:rsidR="000B65D0">
              <w:rPr>
                <w:noProof/>
                <w:webHidden/>
              </w:rPr>
              <w:tab/>
            </w:r>
            <w:r w:rsidR="000B65D0">
              <w:rPr>
                <w:noProof/>
                <w:webHidden/>
              </w:rPr>
              <w:fldChar w:fldCharType="begin"/>
            </w:r>
            <w:r w:rsidR="000B65D0">
              <w:rPr>
                <w:noProof/>
                <w:webHidden/>
              </w:rPr>
              <w:instrText xml:space="preserve"> PAGEREF _Toc147865583 \h </w:instrText>
            </w:r>
            <w:r w:rsidR="000B65D0">
              <w:rPr>
                <w:noProof/>
                <w:webHidden/>
              </w:rPr>
            </w:r>
            <w:r w:rsidR="000B65D0">
              <w:rPr>
                <w:noProof/>
                <w:webHidden/>
              </w:rPr>
              <w:fldChar w:fldCharType="separate"/>
            </w:r>
            <w:r w:rsidR="001539A4">
              <w:rPr>
                <w:noProof/>
                <w:webHidden/>
              </w:rPr>
              <w:t>13</w:t>
            </w:r>
            <w:r w:rsidR="000B65D0">
              <w:rPr>
                <w:noProof/>
                <w:webHidden/>
              </w:rPr>
              <w:fldChar w:fldCharType="end"/>
            </w:r>
          </w:hyperlink>
        </w:p>
        <w:p w14:paraId="69ED3B34" w14:textId="2ED83B5C" w:rsidR="000B65D0" w:rsidRDefault="00000000">
          <w:pPr>
            <w:pStyle w:val="Inhopg1"/>
            <w:rPr>
              <w:rFonts w:eastAsiaTheme="minorEastAsia" w:cstheme="minorBidi"/>
              <w:b w:val="0"/>
              <w:bCs w:val="0"/>
              <w:caps w:val="0"/>
              <w:noProof/>
              <w:color w:val="auto"/>
              <w:kern w:val="2"/>
              <w:sz w:val="22"/>
              <w:szCs w:val="22"/>
              <w:lang w:eastAsia="nl-BE"/>
              <w14:ligatures w14:val="standardContextual"/>
            </w:rPr>
          </w:pPr>
          <w:hyperlink w:anchor="_Toc147865584" w:history="1">
            <w:r w:rsidR="000B65D0" w:rsidRPr="005B617E">
              <w:rPr>
                <w:rStyle w:val="Hyperlink"/>
                <w:rFonts w:eastAsiaTheme="majorEastAsia"/>
                <w:noProof/>
                <w:lang w:eastAsia="en-US"/>
              </w:rPr>
              <w:t>Teststrategie</w:t>
            </w:r>
            <w:r w:rsidR="000B65D0">
              <w:rPr>
                <w:noProof/>
                <w:webHidden/>
              </w:rPr>
              <w:tab/>
            </w:r>
            <w:r w:rsidR="000B65D0">
              <w:rPr>
                <w:noProof/>
                <w:webHidden/>
              </w:rPr>
              <w:fldChar w:fldCharType="begin"/>
            </w:r>
            <w:r w:rsidR="000B65D0">
              <w:rPr>
                <w:noProof/>
                <w:webHidden/>
              </w:rPr>
              <w:instrText xml:space="preserve"> PAGEREF _Toc147865584 \h </w:instrText>
            </w:r>
            <w:r w:rsidR="000B65D0">
              <w:rPr>
                <w:noProof/>
                <w:webHidden/>
              </w:rPr>
            </w:r>
            <w:r w:rsidR="000B65D0">
              <w:rPr>
                <w:noProof/>
                <w:webHidden/>
              </w:rPr>
              <w:fldChar w:fldCharType="separate"/>
            </w:r>
            <w:r w:rsidR="001539A4">
              <w:rPr>
                <w:noProof/>
                <w:webHidden/>
              </w:rPr>
              <w:t>14</w:t>
            </w:r>
            <w:r w:rsidR="000B65D0">
              <w:rPr>
                <w:noProof/>
                <w:webHidden/>
              </w:rPr>
              <w:fldChar w:fldCharType="end"/>
            </w:r>
          </w:hyperlink>
        </w:p>
        <w:p w14:paraId="4D051C92" w14:textId="54A5300B" w:rsidR="000B65D0" w:rsidRDefault="00000000">
          <w:pPr>
            <w:pStyle w:val="Inhopg1"/>
            <w:rPr>
              <w:rFonts w:eastAsiaTheme="minorEastAsia" w:cstheme="minorBidi"/>
              <w:b w:val="0"/>
              <w:bCs w:val="0"/>
              <w:caps w:val="0"/>
              <w:noProof/>
              <w:color w:val="auto"/>
              <w:kern w:val="2"/>
              <w:sz w:val="22"/>
              <w:szCs w:val="22"/>
              <w:lang w:eastAsia="nl-BE"/>
              <w14:ligatures w14:val="standardContextual"/>
            </w:rPr>
          </w:pPr>
          <w:hyperlink w:anchor="_Toc147865585" w:history="1">
            <w:r w:rsidR="000B65D0" w:rsidRPr="005B617E">
              <w:rPr>
                <w:rStyle w:val="Hyperlink"/>
                <w:rFonts w:eastAsiaTheme="majorEastAsia"/>
                <w:noProof/>
                <w:lang w:eastAsia="en-US"/>
              </w:rPr>
              <w:t>Beschrijving van de mogelijke interfaces</w:t>
            </w:r>
            <w:r w:rsidR="000B65D0">
              <w:rPr>
                <w:noProof/>
                <w:webHidden/>
              </w:rPr>
              <w:tab/>
            </w:r>
            <w:r w:rsidR="000B65D0">
              <w:rPr>
                <w:noProof/>
                <w:webHidden/>
              </w:rPr>
              <w:fldChar w:fldCharType="begin"/>
            </w:r>
            <w:r w:rsidR="000B65D0">
              <w:rPr>
                <w:noProof/>
                <w:webHidden/>
              </w:rPr>
              <w:instrText xml:space="preserve"> PAGEREF _Toc147865585 \h </w:instrText>
            </w:r>
            <w:r w:rsidR="000B65D0">
              <w:rPr>
                <w:noProof/>
                <w:webHidden/>
              </w:rPr>
            </w:r>
            <w:r w:rsidR="000B65D0">
              <w:rPr>
                <w:noProof/>
                <w:webHidden/>
              </w:rPr>
              <w:fldChar w:fldCharType="separate"/>
            </w:r>
            <w:r w:rsidR="001539A4">
              <w:rPr>
                <w:noProof/>
                <w:webHidden/>
              </w:rPr>
              <w:t>15</w:t>
            </w:r>
            <w:r w:rsidR="000B65D0">
              <w:rPr>
                <w:noProof/>
                <w:webHidden/>
              </w:rPr>
              <w:fldChar w:fldCharType="end"/>
            </w:r>
          </w:hyperlink>
        </w:p>
        <w:p w14:paraId="5825EF58" w14:textId="4FDB1D02" w:rsidR="000B65D0" w:rsidRDefault="00000000">
          <w:pPr>
            <w:pStyle w:val="Inhopg2"/>
            <w:tabs>
              <w:tab w:val="right" w:leader="dot" w:pos="9062"/>
            </w:tabs>
            <w:rPr>
              <w:rFonts w:eastAsiaTheme="minorEastAsia" w:cstheme="minorBidi"/>
              <w:smallCaps w:val="0"/>
              <w:noProof/>
              <w:color w:val="auto"/>
              <w:kern w:val="2"/>
              <w:sz w:val="22"/>
              <w:szCs w:val="22"/>
              <w:lang w:eastAsia="nl-BE"/>
              <w14:ligatures w14:val="standardContextual"/>
            </w:rPr>
          </w:pPr>
          <w:hyperlink w:anchor="_Toc147865586" w:history="1">
            <w:r w:rsidR="000B65D0" w:rsidRPr="005B617E">
              <w:rPr>
                <w:rStyle w:val="Hyperlink"/>
                <w:rFonts w:eastAsiaTheme="majorEastAsia"/>
                <w:noProof/>
              </w:rPr>
              <w:t>Login interface</w:t>
            </w:r>
            <w:r w:rsidR="000B65D0">
              <w:rPr>
                <w:noProof/>
                <w:webHidden/>
              </w:rPr>
              <w:tab/>
            </w:r>
            <w:r w:rsidR="000B65D0">
              <w:rPr>
                <w:noProof/>
                <w:webHidden/>
              </w:rPr>
              <w:fldChar w:fldCharType="begin"/>
            </w:r>
            <w:r w:rsidR="000B65D0">
              <w:rPr>
                <w:noProof/>
                <w:webHidden/>
              </w:rPr>
              <w:instrText xml:space="preserve"> PAGEREF _Toc147865586 \h </w:instrText>
            </w:r>
            <w:r w:rsidR="000B65D0">
              <w:rPr>
                <w:noProof/>
                <w:webHidden/>
              </w:rPr>
            </w:r>
            <w:r w:rsidR="000B65D0">
              <w:rPr>
                <w:noProof/>
                <w:webHidden/>
              </w:rPr>
              <w:fldChar w:fldCharType="separate"/>
            </w:r>
            <w:r w:rsidR="001539A4">
              <w:rPr>
                <w:noProof/>
                <w:webHidden/>
              </w:rPr>
              <w:t>15</w:t>
            </w:r>
            <w:r w:rsidR="000B65D0">
              <w:rPr>
                <w:noProof/>
                <w:webHidden/>
              </w:rPr>
              <w:fldChar w:fldCharType="end"/>
            </w:r>
          </w:hyperlink>
        </w:p>
        <w:p w14:paraId="425BE8CC" w14:textId="7FAF206F" w:rsidR="000B65D0" w:rsidRDefault="00000000">
          <w:pPr>
            <w:pStyle w:val="Inhopg2"/>
            <w:tabs>
              <w:tab w:val="right" w:leader="dot" w:pos="9062"/>
            </w:tabs>
            <w:rPr>
              <w:rFonts w:eastAsiaTheme="minorEastAsia" w:cstheme="minorBidi"/>
              <w:smallCaps w:val="0"/>
              <w:noProof/>
              <w:color w:val="auto"/>
              <w:kern w:val="2"/>
              <w:sz w:val="22"/>
              <w:szCs w:val="22"/>
              <w:lang w:eastAsia="nl-BE"/>
              <w14:ligatures w14:val="standardContextual"/>
            </w:rPr>
          </w:pPr>
          <w:hyperlink w:anchor="_Toc147865587" w:history="1">
            <w:r w:rsidR="000B65D0" w:rsidRPr="005B617E">
              <w:rPr>
                <w:rStyle w:val="Hyperlink"/>
                <w:rFonts w:eastAsiaTheme="majorEastAsia"/>
                <w:noProof/>
              </w:rPr>
              <w:t>Controls interface</w:t>
            </w:r>
            <w:r w:rsidR="000B65D0">
              <w:rPr>
                <w:noProof/>
                <w:webHidden/>
              </w:rPr>
              <w:tab/>
            </w:r>
            <w:r w:rsidR="000B65D0">
              <w:rPr>
                <w:noProof/>
                <w:webHidden/>
              </w:rPr>
              <w:fldChar w:fldCharType="begin"/>
            </w:r>
            <w:r w:rsidR="000B65D0">
              <w:rPr>
                <w:noProof/>
                <w:webHidden/>
              </w:rPr>
              <w:instrText xml:space="preserve"> PAGEREF _Toc147865587 \h </w:instrText>
            </w:r>
            <w:r w:rsidR="000B65D0">
              <w:rPr>
                <w:noProof/>
                <w:webHidden/>
              </w:rPr>
            </w:r>
            <w:r w:rsidR="000B65D0">
              <w:rPr>
                <w:noProof/>
                <w:webHidden/>
              </w:rPr>
              <w:fldChar w:fldCharType="separate"/>
            </w:r>
            <w:r w:rsidR="001539A4">
              <w:rPr>
                <w:noProof/>
                <w:webHidden/>
              </w:rPr>
              <w:t>15</w:t>
            </w:r>
            <w:r w:rsidR="000B65D0">
              <w:rPr>
                <w:noProof/>
                <w:webHidden/>
              </w:rPr>
              <w:fldChar w:fldCharType="end"/>
            </w:r>
          </w:hyperlink>
        </w:p>
        <w:p w14:paraId="5AFEAE2D" w14:textId="47DFD1E5" w:rsidR="000B65D0" w:rsidRDefault="00000000">
          <w:pPr>
            <w:pStyle w:val="Inhopg2"/>
            <w:tabs>
              <w:tab w:val="right" w:leader="dot" w:pos="9062"/>
            </w:tabs>
            <w:rPr>
              <w:rFonts w:eastAsiaTheme="minorEastAsia" w:cstheme="minorBidi"/>
              <w:smallCaps w:val="0"/>
              <w:noProof/>
              <w:color w:val="auto"/>
              <w:kern w:val="2"/>
              <w:sz w:val="22"/>
              <w:szCs w:val="22"/>
              <w:lang w:eastAsia="nl-BE"/>
              <w14:ligatures w14:val="standardContextual"/>
            </w:rPr>
          </w:pPr>
          <w:hyperlink w:anchor="_Toc147865588" w:history="1">
            <w:r w:rsidR="000B65D0" w:rsidRPr="005B617E">
              <w:rPr>
                <w:rStyle w:val="Hyperlink"/>
                <w:rFonts w:eastAsiaTheme="majorEastAsia"/>
                <w:noProof/>
              </w:rPr>
              <w:t>Devices interface</w:t>
            </w:r>
            <w:r w:rsidR="000B65D0">
              <w:rPr>
                <w:noProof/>
                <w:webHidden/>
              </w:rPr>
              <w:tab/>
            </w:r>
            <w:r w:rsidR="000B65D0">
              <w:rPr>
                <w:noProof/>
                <w:webHidden/>
              </w:rPr>
              <w:fldChar w:fldCharType="begin"/>
            </w:r>
            <w:r w:rsidR="000B65D0">
              <w:rPr>
                <w:noProof/>
                <w:webHidden/>
              </w:rPr>
              <w:instrText xml:space="preserve"> PAGEREF _Toc147865588 \h </w:instrText>
            </w:r>
            <w:r w:rsidR="000B65D0">
              <w:rPr>
                <w:noProof/>
                <w:webHidden/>
              </w:rPr>
            </w:r>
            <w:r w:rsidR="000B65D0">
              <w:rPr>
                <w:noProof/>
                <w:webHidden/>
              </w:rPr>
              <w:fldChar w:fldCharType="separate"/>
            </w:r>
            <w:r w:rsidR="001539A4">
              <w:rPr>
                <w:noProof/>
                <w:webHidden/>
              </w:rPr>
              <w:t>16</w:t>
            </w:r>
            <w:r w:rsidR="000B65D0">
              <w:rPr>
                <w:noProof/>
                <w:webHidden/>
              </w:rPr>
              <w:fldChar w:fldCharType="end"/>
            </w:r>
          </w:hyperlink>
        </w:p>
        <w:p w14:paraId="776CECE7" w14:textId="14DA50C2" w:rsidR="000B65D0" w:rsidRDefault="00000000">
          <w:pPr>
            <w:pStyle w:val="Inhopg2"/>
            <w:tabs>
              <w:tab w:val="right" w:leader="dot" w:pos="9062"/>
            </w:tabs>
            <w:rPr>
              <w:rFonts w:eastAsiaTheme="minorEastAsia" w:cstheme="minorBidi"/>
              <w:smallCaps w:val="0"/>
              <w:noProof/>
              <w:color w:val="auto"/>
              <w:kern w:val="2"/>
              <w:sz w:val="22"/>
              <w:szCs w:val="22"/>
              <w:lang w:eastAsia="nl-BE"/>
              <w14:ligatures w14:val="standardContextual"/>
            </w:rPr>
          </w:pPr>
          <w:hyperlink w:anchor="_Toc147865589" w:history="1">
            <w:r w:rsidR="000B65D0" w:rsidRPr="005B617E">
              <w:rPr>
                <w:rStyle w:val="Hyperlink"/>
                <w:rFonts w:eastAsiaTheme="majorEastAsia"/>
                <w:noProof/>
                <w:lang w:val="nl-NL"/>
              </w:rPr>
              <w:t>Per device interface</w:t>
            </w:r>
            <w:r w:rsidR="000B65D0">
              <w:rPr>
                <w:noProof/>
                <w:webHidden/>
              </w:rPr>
              <w:tab/>
            </w:r>
            <w:r w:rsidR="000B65D0">
              <w:rPr>
                <w:noProof/>
                <w:webHidden/>
              </w:rPr>
              <w:fldChar w:fldCharType="begin"/>
            </w:r>
            <w:r w:rsidR="000B65D0">
              <w:rPr>
                <w:noProof/>
                <w:webHidden/>
              </w:rPr>
              <w:instrText xml:space="preserve"> PAGEREF _Toc147865589 \h </w:instrText>
            </w:r>
            <w:r w:rsidR="000B65D0">
              <w:rPr>
                <w:noProof/>
                <w:webHidden/>
              </w:rPr>
            </w:r>
            <w:r w:rsidR="000B65D0">
              <w:rPr>
                <w:noProof/>
                <w:webHidden/>
              </w:rPr>
              <w:fldChar w:fldCharType="separate"/>
            </w:r>
            <w:r w:rsidR="001539A4">
              <w:rPr>
                <w:noProof/>
                <w:webHidden/>
              </w:rPr>
              <w:t>16</w:t>
            </w:r>
            <w:r w:rsidR="000B65D0">
              <w:rPr>
                <w:noProof/>
                <w:webHidden/>
              </w:rPr>
              <w:fldChar w:fldCharType="end"/>
            </w:r>
          </w:hyperlink>
        </w:p>
        <w:p w14:paraId="28C96416" w14:textId="67A4D3DD" w:rsidR="000B65D0" w:rsidRDefault="00000000">
          <w:pPr>
            <w:pStyle w:val="Inhopg1"/>
            <w:rPr>
              <w:rFonts w:eastAsiaTheme="minorEastAsia" w:cstheme="minorBidi"/>
              <w:b w:val="0"/>
              <w:bCs w:val="0"/>
              <w:caps w:val="0"/>
              <w:noProof/>
              <w:color w:val="auto"/>
              <w:kern w:val="2"/>
              <w:sz w:val="22"/>
              <w:szCs w:val="22"/>
              <w:lang w:eastAsia="nl-BE"/>
              <w14:ligatures w14:val="standardContextual"/>
            </w:rPr>
          </w:pPr>
          <w:hyperlink w:anchor="_Toc147865590" w:history="1">
            <w:r w:rsidR="000B65D0" w:rsidRPr="005B617E">
              <w:rPr>
                <w:rStyle w:val="Hyperlink"/>
                <w:rFonts w:eastAsiaTheme="majorEastAsia"/>
                <w:noProof/>
                <w:lang w:eastAsia="en-US"/>
              </w:rPr>
              <w:t>Beschrijving van eventuele datamigratie</w:t>
            </w:r>
            <w:r w:rsidR="000B65D0">
              <w:rPr>
                <w:noProof/>
                <w:webHidden/>
              </w:rPr>
              <w:tab/>
            </w:r>
            <w:r w:rsidR="000B65D0">
              <w:rPr>
                <w:noProof/>
                <w:webHidden/>
              </w:rPr>
              <w:fldChar w:fldCharType="begin"/>
            </w:r>
            <w:r w:rsidR="000B65D0">
              <w:rPr>
                <w:noProof/>
                <w:webHidden/>
              </w:rPr>
              <w:instrText xml:space="preserve"> PAGEREF _Toc147865590 \h </w:instrText>
            </w:r>
            <w:r w:rsidR="000B65D0">
              <w:rPr>
                <w:noProof/>
                <w:webHidden/>
              </w:rPr>
            </w:r>
            <w:r w:rsidR="000B65D0">
              <w:rPr>
                <w:noProof/>
                <w:webHidden/>
              </w:rPr>
              <w:fldChar w:fldCharType="separate"/>
            </w:r>
            <w:r w:rsidR="001539A4">
              <w:rPr>
                <w:noProof/>
                <w:webHidden/>
              </w:rPr>
              <w:t>16</w:t>
            </w:r>
            <w:r w:rsidR="000B65D0">
              <w:rPr>
                <w:noProof/>
                <w:webHidden/>
              </w:rPr>
              <w:fldChar w:fldCharType="end"/>
            </w:r>
          </w:hyperlink>
        </w:p>
        <w:p w14:paraId="511177BC" w14:textId="4F03EF69" w:rsidR="000B65D0" w:rsidRDefault="00000000">
          <w:pPr>
            <w:pStyle w:val="Inhopg1"/>
            <w:rPr>
              <w:rFonts w:eastAsiaTheme="minorEastAsia" w:cstheme="minorBidi"/>
              <w:b w:val="0"/>
              <w:bCs w:val="0"/>
              <w:caps w:val="0"/>
              <w:noProof/>
              <w:color w:val="auto"/>
              <w:kern w:val="2"/>
              <w:sz w:val="22"/>
              <w:szCs w:val="22"/>
              <w:lang w:eastAsia="nl-BE"/>
              <w14:ligatures w14:val="standardContextual"/>
            </w:rPr>
          </w:pPr>
          <w:hyperlink w:anchor="_Toc147865591" w:history="1">
            <w:r w:rsidR="000B65D0" w:rsidRPr="005B617E">
              <w:rPr>
                <w:rStyle w:val="Hyperlink"/>
                <w:rFonts w:eastAsiaTheme="majorEastAsia"/>
                <w:noProof/>
                <w:lang w:eastAsia="en-US"/>
              </w:rPr>
              <w:t>Beschrijving van eventuele impact op de huidige infrastructuur</w:t>
            </w:r>
            <w:r w:rsidR="000B65D0">
              <w:rPr>
                <w:noProof/>
                <w:webHidden/>
              </w:rPr>
              <w:tab/>
            </w:r>
            <w:r w:rsidR="000B65D0">
              <w:rPr>
                <w:noProof/>
                <w:webHidden/>
              </w:rPr>
              <w:fldChar w:fldCharType="begin"/>
            </w:r>
            <w:r w:rsidR="000B65D0">
              <w:rPr>
                <w:noProof/>
                <w:webHidden/>
              </w:rPr>
              <w:instrText xml:space="preserve"> PAGEREF _Toc147865591 \h </w:instrText>
            </w:r>
            <w:r w:rsidR="000B65D0">
              <w:rPr>
                <w:noProof/>
                <w:webHidden/>
              </w:rPr>
            </w:r>
            <w:r w:rsidR="000B65D0">
              <w:rPr>
                <w:noProof/>
                <w:webHidden/>
              </w:rPr>
              <w:fldChar w:fldCharType="separate"/>
            </w:r>
            <w:r w:rsidR="001539A4">
              <w:rPr>
                <w:noProof/>
                <w:webHidden/>
              </w:rPr>
              <w:t>16</w:t>
            </w:r>
            <w:r w:rsidR="000B65D0">
              <w:rPr>
                <w:noProof/>
                <w:webHidden/>
              </w:rPr>
              <w:fldChar w:fldCharType="end"/>
            </w:r>
          </w:hyperlink>
        </w:p>
        <w:p w14:paraId="262B35AC" w14:textId="776FC3DE" w:rsidR="000B65D0" w:rsidRDefault="00000000">
          <w:pPr>
            <w:pStyle w:val="Inhopg1"/>
            <w:rPr>
              <w:rFonts w:eastAsiaTheme="minorEastAsia" w:cstheme="minorBidi"/>
              <w:b w:val="0"/>
              <w:bCs w:val="0"/>
              <w:caps w:val="0"/>
              <w:noProof/>
              <w:color w:val="auto"/>
              <w:kern w:val="2"/>
              <w:sz w:val="22"/>
              <w:szCs w:val="22"/>
              <w:lang w:eastAsia="nl-BE"/>
              <w14:ligatures w14:val="standardContextual"/>
            </w:rPr>
          </w:pPr>
          <w:hyperlink w:anchor="_Toc147865592" w:history="1">
            <w:r w:rsidR="000B65D0" w:rsidRPr="005B617E">
              <w:rPr>
                <w:rStyle w:val="Hyperlink"/>
                <w:rFonts w:eastAsiaTheme="majorEastAsia"/>
                <w:noProof/>
                <w:lang w:eastAsia="en-US"/>
              </w:rPr>
              <w:t>Analyse van security en eventuele autorisatierollen</w:t>
            </w:r>
            <w:r w:rsidR="000B65D0">
              <w:rPr>
                <w:noProof/>
                <w:webHidden/>
              </w:rPr>
              <w:tab/>
            </w:r>
            <w:r w:rsidR="000B65D0">
              <w:rPr>
                <w:noProof/>
                <w:webHidden/>
              </w:rPr>
              <w:fldChar w:fldCharType="begin"/>
            </w:r>
            <w:r w:rsidR="000B65D0">
              <w:rPr>
                <w:noProof/>
                <w:webHidden/>
              </w:rPr>
              <w:instrText xml:space="preserve"> PAGEREF _Toc147865592 \h </w:instrText>
            </w:r>
            <w:r w:rsidR="000B65D0">
              <w:rPr>
                <w:noProof/>
                <w:webHidden/>
              </w:rPr>
            </w:r>
            <w:r w:rsidR="000B65D0">
              <w:rPr>
                <w:noProof/>
                <w:webHidden/>
              </w:rPr>
              <w:fldChar w:fldCharType="separate"/>
            </w:r>
            <w:r w:rsidR="001539A4">
              <w:rPr>
                <w:noProof/>
                <w:webHidden/>
              </w:rPr>
              <w:t>17</w:t>
            </w:r>
            <w:r w:rsidR="000B65D0">
              <w:rPr>
                <w:noProof/>
                <w:webHidden/>
              </w:rPr>
              <w:fldChar w:fldCharType="end"/>
            </w:r>
          </w:hyperlink>
        </w:p>
        <w:p w14:paraId="62B6E12C" w14:textId="1F699057" w:rsidR="000B65D0" w:rsidRDefault="00000000">
          <w:pPr>
            <w:pStyle w:val="Inhopg1"/>
            <w:rPr>
              <w:rFonts w:eastAsiaTheme="minorEastAsia" w:cstheme="minorBidi"/>
              <w:b w:val="0"/>
              <w:bCs w:val="0"/>
              <w:caps w:val="0"/>
              <w:noProof/>
              <w:color w:val="auto"/>
              <w:kern w:val="2"/>
              <w:sz w:val="22"/>
              <w:szCs w:val="22"/>
              <w:lang w:eastAsia="nl-BE"/>
              <w14:ligatures w14:val="standardContextual"/>
            </w:rPr>
          </w:pPr>
          <w:hyperlink w:anchor="_Toc147865593" w:history="1">
            <w:r w:rsidR="000B65D0" w:rsidRPr="005B617E">
              <w:rPr>
                <w:rStyle w:val="Hyperlink"/>
                <w:rFonts w:eastAsiaTheme="majorEastAsia"/>
                <w:noProof/>
                <w:lang w:eastAsia="en-US"/>
              </w:rPr>
              <w:t>Documentatie</w:t>
            </w:r>
            <w:r w:rsidR="000B65D0">
              <w:rPr>
                <w:noProof/>
                <w:webHidden/>
              </w:rPr>
              <w:tab/>
            </w:r>
            <w:r w:rsidR="000B65D0">
              <w:rPr>
                <w:noProof/>
                <w:webHidden/>
              </w:rPr>
              <w:fldChar w:fldCharType="begin"/>
            </w:r>
            <w:r w:rsidR="000B65D0">
              <w:rPr>
                <w:noProof/>
                <w:webHidden/>
              </w:rPr>
              <w:instrText xml:space="preserve"> PAGEREF _Toc147865593 \h </w:instrText>
            </w:r>
            <w:r w:rsidR="000B65D0">
              <w:rPr>
                <w:noProof/>
                <w:webHidden/>
              </w:rPr>
            </w:r>
            <w:r w:rsidR="000B65D0">
              <w:rPr>
                <w:noProof/>
                <w:webHidden/>
              </w:rPr>
              <w:fldChar w:fldCharType="separate"/>
            </w:r>
            <w:r w:rsidR="001539A4">
              <w:rPr>
                <w:noProof/>
                <w:webHidden/>
              </w:rPr>
              <w:t>17</w:t>
            </w:r>
            <w:r w:rsidR="000B65D0">
              <w:rPr>
                <w:noProof/>
                <w:webHidden/>
              </w:rPr>
              <w:fldChar w:fldCharType="end"/>
            </w:r>
          </w:hyperlink>
        </w:p>
        <w:p w14:paraId="1CE93F16" w14:textId="5363D9DB" w:rsidR="000B65D0" w:rsidRDefault="00000000">
          <w:pPr>
            <w:pStyle w:val="Inhopg1"/>
            <w:rPr>
              <w:rFonts w:eastAsiaTheme="minorEastAsia" w:cstheme="minorBidi"/>
              <w:b w:val="0"/>
              <w:bCs w:val="0"/>
              <w:caps w:val="0"/>
              <w:noProof/>
              <w:color w:val="auto"/>
              <w:kern w:val="2"/>
              <w:sz w:val="22"/>
              <w:szCs w:val="22"/>
              <w:lang w:eastAsia="nl-BE"/>
              <w14:ligatures w14:val="standardContextual"/>
            </w:rPr>
          </w:pPr>
          <w:hyperlink w:anchor="_Toc147865594" w:history="1">
            <w:r w:rsidR="000B65D0" w:rsidRPr="005B617E">
              <w:rPr>
                <w:rStyle w:val="Hyperlink"/>
                <w:rFonts w:eastAsiaTheme="majorEastAsia" w:cs="Times New Roman"/>
                <w:noProof/>
                <w:lang w:eastAsia="en-US"/>
              </w:rPr>
              <w:t>Bronvermelding</w:t>
            </w:r>
            <w:r w:rsidR="000B65D0">
              <w:rPr>
                <w:noProof/>
                <w:webHidden/>
              </w:rPr>
              <w:tab/>
            </w:r>
            <w:r w:rsidR="000B65D0">
              <w:rPr>
                <w:noProof/>
                <w:webHidden/>
              </w:rPr>
              <w:fldChar w:fldCharType="begin"/>
            </w:r>
            <w:r w:rsidR="000B65D0">
              <w:rPr>
                <w:noProof/>
                <w:webHidden/>
              </w:rPr>
              <w:instrText xml:space="preserve"> PAGEREF _Toc147865594 \h </w:instrText>
            </w:r>
            <w:r w:rsidR="000B65D0">
              <w:rPr>
                <w:noProof/>
                <w:webHidden/>
              </w:rPr>
            </w:r>
            <w:r w:rsidR="000B65D0">
              <w:rPr>
                <w:noProof/>
                <w:webHidden/>
              </w:rPr>
              <w:fldChar w:fldCharType="separate"/>
            </w:r>
            <w:r w:rsidR="001539A4">
              <w:rPr>
                <w:noProof/>
                <w:webHidden/>
              </w:rPr>
              <w:t>18</w:t>
            </w:r>
            <w:r w:rsidR="000B65D0">
              <w:rPr>
                <w:noProof/>
                <w:webHidden/>
              </w:rPr>
              <w:fldChar w:fldCharType="end"/>
            </w:r>
          </w:hyperlink>
        </w:p>
        <w:p w14:paraId="0C5F7341" w14:textId="3B25EA43" w:rsidR="479067B2" w:rsidRDefault="479067B2" w:rsidP="479067B2">
          <w:pPr>
            <w:pStyle w:val="Inhopg1"/>
            <w:tabs>
              <w:tab w:val="clear" w:pos="9062"/>
              <w:tab w:val="right" w:leader="dot" w:pos="9060"/>
            </w:tabs>
            <w:rPr>
              <w:rStyle w:val="Hyperlink"/>
            </w:rPr>
          </w:pPr>
          <w:r>
            <w:fldChar w:fldCharType="end"/>
          </w:r>
        </w:p>
      </w:sdtContent>
    </w:sdt>
    <w:p w14:paraId="4FF549BC" w14:textId="0317FB61" w:rsidR="00C96787" w:rsidRPr="0086256B" w:rsidRDefault="00C96787"/>
    <w:p w14:paraId="7C8E60B6" w14:textId="77777777" w:rsidR="00021BFB" w:rsidRPr="0086256B" w:rsidRDefault="00021BFB" w:rsidP="00021BFB"/>
    <w:p w14:paraId="71011EE1" w14:textId="7E799348" w:rsidR="00021BFB" w:rsidRPr="0086256B" w:rsidRDefault="00021BFB" w:rsidP="00F61BA0">
      <w:pPr>
        <w:pStyle w:val="Sjabloon"/>
      </w:pPr>
    </w:p>
    <w:p w14:paraId="1B5FE826" w14:textId="2529F9AF" w:rsidR="00C47266" w:rsidRPr="0086256B" w:rsidRDefault="006D42C7" w:rsidP="002F5B51">
      <w:pPr>
        <w:spacing w:after="200" w:line="276" w:lineRule="auto"/>
        <w:jc w:val="left"/>
        <w:rPr>
          <w:rFonts w:ascii="Times New Roman" w:hAnsi="Times New Roman"/>
          <w:i/>
        </w:rPr>
      </w:pPr>
      <w:r w:rsidRPr="0086256B">
        <w:br w:type="page"/>
      </w:r>
    </w:p>
    <w:p w14:paraId="5BE5C532" w14:textId="77777777" w:rsidR="003D7E68" w:rsidRPr="0086256B" w:rsidRDefault="000B28EF" w:rsidP="003D7E68">
      <w:pPr>
        <w:pStyle w:val="Kop1"/>
      </w:pPr>
      <w:bookmarkStart w:id="3" w:name="_Toc147399339"/>
      <w:bookmarkStart w:id="4" w:name="_Toc147399488"/>
      <w:bookmarkStart w:id="5" w:name="_Toc147865565"/>
      <w:r w:rsidRPr="0086256B">
        <w:lastRenderedPageBreak/>
        <w:t>Termen en Afkortingen</w:t>
      </w:r>
      <w:bookmarkEnd w:id="3"/>
      <w:bookmarkEnd w:id="4"/>
      <w:bookmarkEnd w:id="5"/>
    </w:p>
    <w:tbl>
      <w:tblPr>
        <w:tblStyle w:val="Tabelraster"/>
        <w:tblpPr w:leftFromText="141" w:rightFromText="141" w:vertAnchor="text" w:horzAnchor="margin" w:tblpY="-41"/>
        <w:tblW w:w="9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371"/>
      </w:tblGrid>
      <w:tr w:rsidR="000B28EF" w:rsidRPr="0086256B" w14:paraId="7667D249" w14:textId="77777777" w:rsidTr="000B28EF">
        <w:trPr>
          <w:trHeight w:val="397"/>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CEB4B25" w14:textId="77777777" w:rsidR="000B28EF" w:rsidRPr="0086256B" w:rsidRDefault="000B28EF" w:rsidP="00AE67C9">
            <w:pPr>
              <w:pStyle w:val="Paragraph1"/>
              <w:spacing w:before="120"/>
              <w:ind w:left="0"/>
              <w:jc w:val="center"/>
              <w:rPr>
                <w:color w:val="FFFFFF" w:themeColor="background1"/>
                <w:sz w:val="18"/>
                <w:szCs w:val="18"/>
                <w:lang w:val="nl-BE"/>
              </w:rPr>
            </w:pPr>
            <w:r w:rsidRPr="0086256B">
              <w:rPr>
                <w:color w:val="FFFFFF" w:themeColor="background1"/>
                <w:sz w:val="18"/>
                <w:szCs w:val="18"/>
                <w:lang w:val="nl-BE"/>
              </w:rPr>
              <w:t>Term</w:t>
            </w:r>
          </w:p>
        </w:tc>
        <w:tc>
          <w:tcPr>
            <w:tcW w:w="737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D40319E" w14:textId="77777777" w:rsidR="000B28EF" w:rsidRPr="0086256B" w:rsidRDefault="000B28EF" w:rsidP="00AE67C9">
            <w:pPr>
              <w:pStyle w:val="Paragraph1"/>
              <w:spacing w:before="120"/>
              <w:ind w:left="0"/>
              <w:jc w:val="center"/>
              <w:rPr>
                <w:color w:val="FFFFFF" w:themeColor="background1"/>
                <w:sz w:val="18"/>
                <w:szCs w:val="18"/>
                <w:lang w:val="nl-BE"/>
              </w:rPr>
            </w:pPr>
            <w:r w:rsidRPr="0086256B">
              <w:rPr>
                <w:color w:val="FFFFFF" w:themeColor="background1"/>
                <w:sz w:val="18"/>
                <w:szCs w:val="18"/>
                <w:lang w:val="nl-BE"/>
              </w:rPr>
              <w:t>Omschrijving</w:t>
            </w:r>
          </w:p>
        </w:tc>
      </w:tr>
      <w:tr w:rsidR="000B28EF" w:rsidRPr="0086256B" w14:paraId="375F3E49" w14:textId="77777777" w:rsidTr="000B28EF">
        <w:tc>
          <w:tcPr>
            <w:tcW w:w="1820" w:type="dxa"/>
            <w:tcBorders>
              <w:top w:val="single" w:sz="18" w:space="0" w:color="FFFFFF" w:themeColor="background1"/>
            </w:tcBorders>
          </w:tcPr>
          <w:p w14:paraId="39861F92" w14:textId="12E0B547" w:rsidR="000B28EF" w:rsidRPr="002F0BE7" w:rsidRDefault="009850FF" w:rsidP="000B28EF">
            <w:pPr>
              <w:spacing w:after="0"/>
              <w:rPr>
                <w:szCs w:val="22"/>
              </w:rPr>
            </w:pPr>
            <w:r w:rsidRPr="002F0BE7">
              <w:rPr>
                <w:szCs w:val="22"/>
              </w:rPr>
              <w:t>IoT</w:t>
            </w:r>
          </w:p>
        </w:tc>
        <w:tc>
          <w:tcPr>
            <w:tcW w:w="7371" w:type="dxa"/>
            <w:tcBorders>
              <w:top w:val="single" w:sz="18" w:space="0" w:color="FFFFFF" w:themeColor="background1"/>
            </w:tcBorders>
          </w:tcPr>
          <w:p w14:paraId="4AE9A385" w14:textId="52B9DD1B" w:rsidR="000B28EF" w:rsidRPr="002F0BE7" w:rsidRDefault="007B040F" w:rsidP="000B28EF">
            <w:pPr>
              <w:spacing w:after="0"/>
              <w:rPr>
                <w:szCs w:val="22"/>
                <w:lang w:val="en-US"/>
              </w:rPr>
            </w:pPr>
            <w:r w:rsidRPr="002F0BE7">
              <w:rPr>
                <w:szCs w:val="22"/>
                <w:lang w:val="en-US"/>
              </w:rPr>
              <w:t>Internet of things</w:t>
            </w:r>
          </w:p>
        </w:tc>
      </w:tr>
      <w:tr w:rsidR="000B28EF" w:rsidRPr="0086256B" w14:paraId="7B0F4E16" w14:textId="77777777" w:rsidTr="009850FF">
        <w:tc>
          <w:tcPr>
            <w:tcW w:w="1820" w:type="dxa"/>
          </w:tcPr>
          <w:p w14:paraId="016DE4A2" w14:textId="73854D9B" w:rsidR="009850FF" w:rsidRPr="002F0BE7" w:rsidRDefault="009850FF" w:rsidP="000B28EF">
            <w:pPr>
              <w:spacing w:after="0"/>
              <w:rPr>
                <w:szCs w:val="22"/>
              </w:rPr>
            </w:pPr>
            <w:r w:rsidRPr="002F0BE7">
              <w:rPr>
                <w:szCs w:val="22"/>
              </w:rPr>
              <w:t>LoRaWAN</w:t>
            </w:r>
          </w:p>
        </w:tc>
        <w:tc>
          <w:tcPr>
            <w:tcW w:w="7371" w:type="dxa"/>
          </w:tcPr>
          <w:p w14:paraId="51D4ACD0" w14:textId="65666761" w:rsidR="000B28EF" w:rsidRPr="002F0BE7" w:rsidRDefault="007B3BD8" w:rsidP="000B28EF">
            <w:pPr>
              <w:spacing w:after="0"/>
              <w:rPr>
                <w:szCs w:val="22"/>
              </w:rPr>
            </w:pPr>
            <w:r w:rsidRPr="002F0BE7">
              <w:rPr>
                <w:szCs w:val="22"/>
              </w:rPr>
              <w:t>Long Range Wide Area Network is een specificatie voor een telecommunicatienetwerk</w:t>
            </w:r>
            <w:r w:rsidR="001144D1" w:rsidRPr="002F0BE7">
              <w:rPr>
                <w:szCs w:val="22"/>
              </w:rPr>
              <w:t xml:space="preserve"> geschikt voor langeafstandscommunicatie met weinig vermogen</w:t>
            </w:r>
            <w:r w:rsidR="008414F0" w:rsidRPr="002F0BE7">
              <w:rPr>
                <w:szCs w:val="22"/>
              </w:rPr>
              <w:t>.</w:t>
            </w:r>
          </w:p>
        </w:tc>
      </w:tr>
      <w:tr w:rsidR="009850FF" w:rsidRPr="0086256B" w14:paraId="0E425813" w14:textId="77777777" w:rsidTr="009850FF">
        <w:tc>
          <w:tcPr>
            <w:tcW w:w="1820" w:type="dxa"/>
          </w:tcPr>
          <w:p w14:paraId="4902D3C3" w14:textId="4A994BC8" w:rsidR="009850FF" w:rsidRPr="002F0BE7" w:rsidRDefault="009850FF" w:rsidP="000B28EF">
            <w:pPr>
              <w:spacing w:after="0"/>
              <w:rPr>
                <w:szCs w:val="22"/>
              </w:rPr>
            </w:pPr>
            <w:r w:rsidRPr="002F0BE7">
              <w:rPr>
                <w:szCs w:val="22"/>
              </w:rPr>
              <w:t>PoAB</w:t>
            </w:r>
          </w:p>
        </w:tc>
        <w:tc>
          <w:tcPr>
            <w:tcW w:w="7371" w:type="dxa"/>
          </w:tcPr>
          <w:p w14:paraId="0C82BABB" w14:textId="6435E275" w:rsidR="009850FF" w:rsidRPr="002F0BE7" w:rsidRDefault="0078632D" w:rsidP="000B28EF">
            <w:pPr>
              <w:spacing w:after="0"/>
              <w:rPr>
                <w:szCs w:val="22"/>
              </w:rPr>
            </w:pPr>
            <w:r w:rsidRPr="002F0BE7">
              <w:rPr>
                <w:szCs w:val="22"/>
              </w:rPr>
              <w:t xml:space="preserve">Port of </w:t>
            </w:r>
            <w:r w:rsidRPr="002F0BE7">
              <w:rPr>
                <w:szCs w:val="22"/>
                <w:lang w:val="en-US"/>
              </w:rPr>
              <w:t>Antwerp Bru</w:t>
            </w:r>
            <w:r w:rsidR="00E35A2E" w:rsidRPr="002F0BE7">
              <w:rPr>
                <w:szCs w:val="22"/>
                <w:lang w:val="en-US"/>
              </w:rPr>
              <w:t>ges</w:t>
            </w:r>
          </w:p>
        </w:tc>
      </w:tr>
      <w:tr w:rsidR="009850FF" w:rsidRPr="0086256B" w14:paraId="372D4F12" w14:textId="77777777" w:rsidTr="009850FF">
        <w:tc>
          <w:tcPr>
            <w:tcW w:w="1820" w:type="dxa"/>
          </w:tcPr>
          <w:p w14:paraId="0D7EEC2D" w14:textId="573B64DD" w:rsidR="009850FF" w:rsidRPr="002F0BE7" w:rsidRDefault="009850FF" w:rsidP="000B28EF">
            <w:pPr>
              <w:spacing w:after="0"/>
              <w:rPr>
                <w:szCs w:val="22"/>
              </w:rPr>
            </w:pPr>
            <w:r w:rsidRPr="002F0BE7">
              <w:rPr>
                <w:szCs w:val="22"/>
              </w:rPr>
              <w:t>PCB</w:t>
            </w:r>
          </w:p>
        </w:tc>
        <w:tc>
          <w:tcPr>
            <w:tcW w:w="7371" w:type="dxa"/>
          </w:tcPr>
          <w:p w14:paraId="59373D08" w14:textId="35CA32AD" w:rsidR="009850FF" w:rsidRPr="002F0BE7" w:rsidRDefault="008414F0" w:rsidP="000B28EF">
            <w:pPr>
              <w:spacing w:after="0"/>
              <w:rPr>
                <w:szCs w:val="22"/>
              </w:rPr>
            </w:pPr>
            <w:r w:rsidRPr="002F0BE7">
              <w:rPr>
                <w:szCs w:val="22"/>
                <w:lang w:val="en-US"/>
              </w:rPr>
              <w:t>Printed</w:t>
            </w:r>
            <w:r w:rsidRPr="002F0BE7">
              <w:rPr>
                <w:szCs w:val="22"/>
              </w:rPr>
              <w:t xml:space="preserve"> </w:t>
            </w:r>
            <w:r w:rsidR="0078632D" w:rsidRPr="002F0BE7">
              <w:rPr>
                <w:szCs w:val="22"/>
              </w:rPr>
              <w:t>circuit board (printplaat)</w:t>
            </w:r>
          </w:p>
        </w:tc>
      </w:tr>
      <w:tr w:rsidR="009850FF" w:rsidRPr="0086256B" w14:paraId="4F22CFF3" w14:textId="77777777" w:rsidTr="003400E0">
        <w:tc>
          <w:tcPr>
            <w:tcW w:w="1820" w:type="dxa"/>
          </w:tcPr>
          <w:p w14:paraId="4915FFE3" w14:textId="3BA2E0C3" w:rsidR="009850FF" w:rsidRPr="002F0BE7" w:rsidRDefault="003400E0" w:rsidP="000B28EF">
            <w:pPr>
              <w:spacing w:after="0"/>
              <w:rPr>
                <w:szCs w:val="22"/>
              </w:rPr>
            </w:pPr>
            <w:r w:rsidRPr="002F0BE7">
              <w:rPr>
                <w:szCs w:val="22"/>
              </w:rPr>
              <w:t>Baken</w:t>
            </w:r>
          </w:p>
        </w:tc>
        <w:tc>
          <w:tcPr>
            <w:tcW w:w="7371" w:type="dxa"/>
          </w:tcPr>
          <w:p w14:paraId="6C06777C" w14:textId="68547CA2" w:rsidR="009850FF" w:rsidRPr="002F0BE7" w:rsidRDefault="004B46E1" w:rsidP="000B28EF">
            <w:pPr>
              <w:spacing w:after="0"/>
              <w:rPr>
                <w:szCs w:val="22"/>
              </w:rPr>
            </w:pPr>
            <w:r w:rsidRPr="002F0BE7">
              <w:rPr>
                <w:szCs w:val="22"/>
              </w:rPr>
              <w:t>Een</w:t>
            </w:r>
            <w:r w:rsidR="003A13DE" w:rsidRPr="002F0BE7">
              <w:rPr>
                <w:szCs w:val="22"/>
              </w:rPr>
              <w:t xml:space="preserve"> baken is een gehele opstelling met daarbij 3 armaturen, een sturing en een batterij.</w:t>
            </w:r>
          </w:p>
        </w:tc>
      </w:tr>
      <w:tr w:rsidR="003400E0" w:rsidRPr="0086256B" w14:paraId="367156A8" w14:textId="77777777" w:rsidTr="00096F25">
        <w:tc>
          <w:tcPr>
            <w:tcW w:w="1820" w:type="dxa"/>
          </w:tcPr>
          <w:p w14:paraId="47E1E97D" w14:textId="359F6452" w:rsidR="003400E0" w:rsidRPr="002F0BE7" w:rsidRDefault="003400E0" w:rsidP="000B28EF">
            <w:pPr>
              <w:spacing w:after="0"/>
              <w:rPr>
                <w:szCs w:val="22"/>
              </w:rPr>
            </w:pPr>
            <w:r w:rsidRPr="002F0BE7">
              <w:rPr>
                <w:szCs w:val="22"/>
              </w:rPr>
              <w:t>Armatuur</w:t>
            </w:r>
          </w:p>
        </w:tc>
        <w:tc>
          <w:tcPr>
            <w:tcW w:w="7371" w:type="dxa"/>
          </w:tcPr>
          <w:p w14:paraId="40C73CB9" w14:textId="7DC6782B" w:rsidR="003400E0" w:rsidRPr="002F0BE7" w:rsidRDefault="004B46E1" w:rsidP="000B28EF">
            <w:pPr>
              <w:spacing w:after="0"/>
              <w:rPr>
                <w:szCs w:val="22"/>
              </w:rPr>
            </w:pPr>
            <w:r w:rsidRPr="002F0BE7">
              <w:rPr>
                <w:szCs w:val="22"/>
              </w:rPr>
              <w:t>Een</w:t>
            </w:r>
            <w:r w:rsidR="00AE42A9" w:rsidRPr="002F0BE7">
              <w:rPr>
                <w:szCs w:val="22"/>
              </w:rPr>
              <w:t xml:space="preserve"> armatuur is de component die oplicht</w:t>
            </w:r>
            <w:r w:rsidR="001D2CA6" w:rsidRPr="002F0BE7">
              <w:rPr>
                <w:szCs w:val="22"/>
              </w:rPr>
              <w:t>,</w:t>
            </w:r>
            <w:r w:rsidR="001C3E87" w:rsidRPr="002F0BE7">
              <w:rPr>
                <w:szCs w:val="22"/>
              </w:rPr>
              <w:t xml:space="preserve"> </w:t>
            </w:r>
            <w:r w:rsidR="001D2CA6" w:rsidRPr="002F0BE7">
              <w:rPr>
                <w:szCs w:val="22"/>
              </w:rPr>
              <w:t>z</w:t>
            </w:r>
            <w:r w:rsidR="001C3E87" w:rsidRPr="002F0BE7">
              <w:rPr>
                <w:szCs w:val="22"/>
              </w:rPr>
              <w:t xml:space="preserve">onder extra </w:t>
            </w:r>
            <w:r w:rsidR="005F0DAA" w:rsidRPr="002F0BE7">
              <w:rPr>
                <w:szCs w:val="22"/>
              </w:rPr>
              <w:t>sturingen.</w:t>
            </w:r>
          </w:p>
        </w:tc>
      </w:tr>
      <w:tr w:rsidR="00096F25" w:rsidRPr="0086256B" w14:paraId="495BAA0D" w14:textId="77777777" w:rsidTr="00096F25">
        <w:tc>
          <w:tcPr>
            <w:tcW w:w="1820" w:type="dxa"/>
          </w:tcPr>
          <w:p w14:paraId="24B698F1" w14:textId="07C65E34" w:rsidR="00096F25" w:rsidRPr="002F0BE7" w:rsidRDefault="00096F25" w:rsidP="000B28EF">
            <w:pPr>
              <w:spacing w:after="0"/>
              <w:rPr>
                <w:szCs w:val="22"/>
              </w:rPr>
            </w:pPr>
            <w:r w:rsidRPr="002F0BE7">
              <w:rPr>
                <w:szCs w:val="22"/>
              </w:rPr>
              <w:t>Agile</w:t>
            </w:r>
          </w:p>
        </w:tc>
        <w:tc>
          <w:tcPr>
            <w:tcW w:w="7371" w:type="dxa"/>
          </w:tcPr>
          <w:p w14:paraId="0C162A26" w14:textId="2BCDF60D" w:rsidR="00096F25" w:rsidRPr="002F0BE7" w:rsidRDefault="00096F25" w:rsidP="000B28EF">
            <w:pPr>
              <w:spacing w:after="0"/>
              <w:rPr>
                <w:szCs w:val="22"/>
              </w:rPr>
            </w:pPr>
            <w:r w:rsidRPr="002F0BE7">
              <w:rPr>
                <w:szCs w:val="22"/>
              </w:rPr>
              <w:t>Agile is een manier van softwareontwikkeling.</w:t>
            </w:r>
          </w:p>
        </w:tc>
      </w:tr>
      <w:tr w:rsidR="00096F25" w:rsidRPr="0086256B" w14:paraId="41F062F9" w14:textId="77777777" w:rsidTr="00911993">
        <w:tc>
          <w:tcPr>
            <w:tcW w:w="1820" w:type="dxa"/>
          </w:tcPr>
          <w:p w14:paraId="66C90A51" w14:textId="03B7DC13" w:rsidR="00096F25" w:rsidRPr="002F0BE7" w:rsidRDefault="00096F25" w:rsidP="000B28EF">
            <w:pPr>
              <w:spacing w:after="0"/>
              <w:rPr>
                <w:szCs w:val="22"/>
              </w:rPr>
            </w:pPr>
            <w:r w:rsidRPr="002F0BE7">
              <w:rPr>
                <w:szCs w:val="22"/>
              </w:rPr>
              <w:t>MQTT</w:t>
            </w:r>
          </w:p>
        </w:tc>
        <w:tc>
          <w:tcPr>
            <w:tcW w:w="7371" w:type="dxa"/>
          </w:tcPr>
          <w:p w14:paraId="499DB332" w14:textId="413E1723" w:rsidR="00911993" w:rsidRPr="002F0BE7" w:rsidRDefault="00096F25" w:rsidP="000B28EF">
            <w:pPr>
              <w:spacing w:after="0"/>
              <w:rPr>
                <w:szCs w:val="22"/>
              </w:rPr>
            </w:pPr>
            <w:r w:rsidRPr="002F0BE7">
              <w:rPr>
                <w:szCs w:val="22"/>
              </w:rPr>
              <w:t>MQTT is een lichtgewicht netwerkprotocol dat beri</w:t>
            </w:r>
            <w:r w:rsidR="00911993" w:rsidRPr="002F0BE7">
              <w:rPr>
                <w:szCs w:val="22"/>
              </w:rPr>
              <w:t>chten tussen apparaten transporteert.</w:t>
            </w:r>
          </w:p>
        </w:tc>
      </w:tr>
      <w:tr w:rsidR="00911993" w:rsidRPr="0086256B" w14:paraId="677FBBE8" w14:textId="77777777" w:rsidTr="002F0BE7">
        <w:trPr>
          <w:trHeight w:val="52"/>
        </w:trPr>
        <w:tc>
          <w:tcPr>
            <w:tcW w:w="1820" w:type="dxa"/>
            <w:tcBorders>
              <w:bottom w:val="single" w:sz="18" w:space="0" w:color="C00000"/>
            </w:tcBorders>
          </w:tcPr>
          <w:p w14:paraId="794CC03E" w14:textId="5838D86F" w:rsidR="00911993" w:rsidRPr="002F0BE7" w:rsidRDefault="00B81526" w:rsidP="000B28EF">
            <w:pPr>
              <w:spacing w:after="0"/>
              <w:rPr>
                <w:szCs w:val="22"/>
              </w:rPr>
            </w:pPr>
            <w:r w:rsidRPr="002F0BE7">
              <w:rPr>
                <w:szCs w:val="22"/>
              </w:rPr>
              <w:t>Flask</w:t>
            </w:r>
          </w:p>
        </w:tc>
        <w:tc>
          <w:tcPr>
            <w:tcW w:w="7371" w:type="dxa"/>
            <w:tcBorders>
              <w:bottom w:val="single" w:sz="18" w:space="0" w:color="C00000"/>
            </w:tcBorders>
          </w:tcPr>
          <w:p w14:paraId="107805B5" w14:textId="1BA07FEB" w:rsidR="00911993" w:rsidRPr="002F0BE7" w:rsidRDefault="007528EB" w:rsidP="000B28EF">
            <w:pPr>
              <w:spacing w:after="0"/>
              <w:rPr>
                <w:szCs w:val="22"/>
              </w:rPr>
            </w:pPr>
            <w:r w:rsidRPr="002F0BE7">
              <w:rPr>
                <w:szCs w:val="22"/>
              </w:rPr>
              <w:t>Flask is een webapplicatie</w:t>
            </w:r>
          </w:p>
        </w:tc>
      </w:tr>
    </w:tbl>
    <w:p w14:paraId="672A6659" w14:textId="77777777" w:rsidR="003D7E68" w:rsidRPr="0086256B" w:rsidRDefault="003D7E68" w:rsidP="003D7E68">
      <w:pPr>
        <w:rPr>
          <w:rFonts w:cs="Arial"/>
          <w:kern w:val="32"/>
          <w:sz w:val="36"/>
          <w:szCs w:val="26"/>
        </w:rPr>
      </w:pPr>
      <w:r w:rsidRPr="0086256B">
        <w:br w:type="page"/>
      </w:r>
    </w:p>
    <w:p w14:paraId="2CDBAADF" w14:textId="77777777" w:rsidR="00AC55A1" w:rsidRDefault="00AC55A1" w:rsidP="00AC55A1">
      <w:pPr>
        <w:pStyle w:val="Kop1"/>
        <w:rPr>
          <w:lang w:eastAsia="en-US"/>
        </w:rPr>
      </w:pPr>
      <w:bookmarkStart w:id="6" w:name="_Toc147865566"/>
      <w:bookmarkStart w:id="7" w:name="_Toc147399340"/>
      <w:bookmarkStart w:id="8" w:name="_Toc147399489"/>
      <w:bookmarkStart w:id="9" w:name="_Toc69866611"/>
      <w:bookmarkEnd w:id="2"/>
      <w:r>
        <w:rPr>
          <w:lang w:eastAsia="en-US"/>
        </w:rPr>
        <w:lastRenderedPageBreak/>
        <w:t>Opdrachtgevers</w:t>
      </w:r>
      <w:bookmarkEnd w:id="6"/>
    </w:p>
    <w:p w14:paraId="0236F180" w14:textId="59EF0F66" w:rsidR="00AC55A1" w:rsidRPr="006E704F" w:rsidRDefault="00AC55A1" w:rsidP="00AC55A1">
      <w:pPr>
        <w:rPr>
          <w:color w:val="auto"/>
          <w:lang w:eastAsia="en-US"/>
        </w:rPr>
      </w:pPr>
      <w:r w:rsidRPr="006E704F">
        <w:rPr>
          <w:color w:val="auto"/>
          <w:lang w:eastAsia="en-US"/>
        </w:rPr>
        <w:t>Juan Desfarges – Technisch manager gebouwtechnieken</w:t>
      </w:r>
    </w:p>
    <w:p w14:paraId="10DB6FBA" w14:textId="75A71589" w:rsidR="00AC55A1" w:rsidRPr="006E704F" w:rsidRDefault="00AC55A1" w:rsidP="00AC55A1">
      <w:pPr>
        <w:rPr>
          <w:color w:val="auto"/>
          <w:lang w:eastAsia="en-US"/>
        </w:rPr>
      </w:pPr>
      <w:r w:rsidRPr="006E704F">
        <w:rPr>
          <w:color w:val="auto"/>
          <w:lang w:eastAsia="en-US"/>
        </w:rPr>
        <w:t>Peter Melis – Senior Technisch Manager Projecten</w:t>
      </w:r>
    </w:p>
    <w:p w14:paraId="33C6EB02" w14:textId="4C67FF7A" w:rsidR="00AC55A1" w:rsidRPr="00AC55A1" w:rsidRDefault="00AC55A1" w:rsidP="00AC55A1">
      <w:pPr>
        <w:rPr>
          <w:color w:val="auto"/>
          <w:lang w:eastAsia="en-US"/>
        </w:rPr>
      </w:pPr>
      <w:r w:rsidRPr="006E704F">
        <w:rPr>
          <w:color w:val="auto"/>
          <w:lang w:eastAsia="en-US"/>
        </w:rPr>
        <w:t>Remi Van Damme – Project engineer</w:t>
      </w:r>
    </w:p>
    <w:p w14:paraId="788AB383" w14:textId="4867FB16" w:rsidR="00567FE8" w:rsidRPr="0086256B" w:rsidRDefault="00A35D13" w:rsidP="00A35D13">
      <w:pPr>
        <w:pStyle w:val="Kop1"/>
        <w:rPr>
          <w:lang w:eastAsia="en-US"/>
        </w:rPr>
      </w:pPr>
      <w:bookmarkStart w:id="10" w:name="_Toc147865567"/>
      <w:r w:rsidRPr="0086256B">
        <w:rPr>
          <w:lang w:eastAsia="en-US"/>
        </w:rPr>
        <w:t xml:space="preserve">Voorstelling </w:t>
      </w:r>
      <w:r w:rsidR="00B95DF5" w:rsidRPr="0086256B">
        <w:rPr>
          <w:lang w:eastAsia="en-US"/>
        </w:rPr>
        <w:t>bedrijf</w:t>
      </w:r>
      <w:bookmarkEnd w:id="7"/>
      <w:bookmarkEnd w:id="8"/>
      <w:bookmarkEnd w:id="10"/>
    </w:p>
    <w:p w14:paraId="708969D6" w14:textId="4A8726CB" w:rsidR="00960B36" w:rsidRPr="0047553A" w:rsidRDefault="00AC55A1" w:rsidP="00CB53A0">
      <w:pPr>
        <w:rPr>
          <w:color w:val="auto"/>
          <w:lang w:eastAsia="en-US"/>
        </w:rPr>
      </w:pPr>
      <w:r w:rsidRPr="0047553A">
        <w:rPr>
          <w:noProof/>
          <w:color w:val="auto"/>
        </w:rPr>
        <w:drawing>
          <wp:anchor distT="0" distB="0" distL="114300" distR="114300" simplePos="0" relativeHeight="251658241" behindDoc="0" locked="0" layoutInCell="1" allowOverlap="1" wp14:anchorId="09CF1F39" wp14:editId="31F8CF19">
            <wp:simplePos x="0" y="0"/>
            <wp:positionH relativeFrom="margin">
              <wp:posOffset>2918460</wp:posOffset>
            </wp:positionH>
            <wp:positionV relativeFrom="margin">
              <wp:posOffset>2076082</wp:posOffset>
            </wp:positionV>
            <wp:extent cx="2842260" cy="1326515"/>
            <wp:effectExtent l="0" t="0" r="0" b="0"/>
            <wp:wrapSquare wrapText="bothSides"/>
            <wp:docPr id="116772202" name="Afbeelding 116772202" descr="Partners - Antwerp Mara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ners - Antwerp Marath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2260" cy="1326515"/>
                    </a:xfrm>
                    <a:prstGeom prst="rect">
                      <a:avLst/>
                    </a:prstGeom>
                    <a:noFill/>
                    <a:ln>
                      <a:noFill/>
                    </a:ln>
                  </pic:spPr>
                </pic:pic>
              </a:graphicData>
            </a:graphic>
          </wp:anchor>
        </w:drawing>
      </w:r>
      <w:r w:rsidR="00D75F80" w:rsidRPr="0047553A">
        <w:rPr>
          <w:color w:val="auto"/>
          <w:lang w:eastAsia="en-US"/>
        </w:rPr>
        <w:t xml:space="preserve">Het Havenbedrijf Antwerpen-Brugge heeft een belangrijke rol in de dagelijkse werking van </w:t>
      </w:r>
      <w:r w:rsidR="009479F4" w:rsidRPr="0047553A">
        <w:rPr>
          <w:color w:val="auto"/>
          <w:lang w:eastAsia="en-US"/>
        </w:rPr>
        <w:t xml:space="preserve">Port of </w:t>
      </w:r>
      <w:r w:rsidR="009479F4" w:rsidRPr="00665C08">
        <w:rPr>
          <w:color w:val="auto"/>
          <w:lang w:val="nl-NL" w:eastAsia="en-US"/>
        </w:rPr>
        <w:t>Antwerp-Bruges</w:t>
      </w:r>
      <w:r w:rsidR="009479F4" w:rsidRPr="0047553A">
        <w:rPr>
          <w:color w:val="auto"/>
          <w:lang w:eastAsia="en-US"/>
        </w:rPr>
        <w:t>.</w:t>
      </w:r>
      <w:r w:rsidR="00A45DCE" w:rsidRPr="0047553A">
        <w:rPr>
          <w:color w:val="auto"/>
          <w:lang w:eastAsia="en-US"/>
        </w:rPr>
        <w:t xml:space="preserve"> Zo’n 1700 medewerkers werken dag en nacht aan een klantgerichte dienstverlening, een optimale infrastructuur, innovatieve projecten en de promotie van de haven in binnen-en buitenland. Zij zetten zich samen in om de rol van Port of </w:t>
      </w:r>
      <w:r w:rsidR="00A45DCE" w:rsidRPr="00665C08">
        <w:rPr>
          <w:color w:val="auto"/>
          <w:lang w:val="nl-NL" w:eastAsia="en-US"/>
        </w:rPr>
        <w:t>Antwerp-</w:t>
      </w:r>
      <w:r w:rsidR="00CB53A0" w:rsidRPr="00665C08">
        <w:rPr>
          <w:color w:val="auto"/>
          <w:lang w:val="nl-NL" w:eastAsia="en-US"/>
        </w:rPr>
        <w:t>B</w:t>
      </w:r>
      <w:r w:rsidR="00A45DCE" w:rsidRPr="00665C08">
        <w:rPr>
          <w:color w:val="auto"/>
          <w:lang w:val="nl-NL" w:eastAsia="en-US"/>
        </w:rPr>
        <w:t>ruges</w:t>
      </w:r>
      <w:r w:rsidR="00A45DCE" w:rsidRPr="0047553A">
        <w:rPr>
          <w:color w:val="auto"/>
          <w:lang w:eastAsia="en-US"/>
        </w:rPr>
        <w:t xml:space="preserve"> als duurzame wereldhaven te </w:t>
      </w:r>
      <w:r w:rsidR="00CB53A0" w:rsidRPr="0047553A">
        <w:rPr>
          <w:color w:val="auto"/>
          <w:lang w:eastAsia="en-US"/>
        </w:rPr>
        <w:t>vestigen</w:t>
      </w:r>
      <w:r w:rsidR="00A45DCE" w:rsidRPr="0047553A">
        <w:rPr>
          <w:color w:val="auto"/>
          <w:lang w:eastAsia="en-US"/>
        </w:rPr>
        <w:t>.</w:t>
      </w:r>
    </w:p>
    <w:p w14:paraId="6A95FB8C" w14:textId="77777777" w:rsidR="001A2A79" w:rsidRPr="0086256B" w:rsidRDefault="001A2A79" w:rsidP="00CB53A0">
      <w:pPr>
        <w:rPr>
          <w:lang w:eastAsia="en-US"/>
        </w:rPr>
      </w:pPr>
    </w:p>
    <w:p w14:paraId="7B6380CB" w14:textId="7BFE9B2C" w:rsidR="007738F3" w:rsidRPr="0086256B" w:rsidRDefault="00B62F5A" w:rsidP="00937F05">
      <w:pPr>
        <w:pStyle w:val="Kop1"/>
      </w:pPr>
      <w:bookmarkStart w:id="11" w:name="_Toc147399341"/>
      <w:bookmarkStart w:id="12" w:name="_Toc147399490"/>
      <w:bookmarkStart w:id="13" w:name="_Toc147865568"/>
      <w:r w:rsidRPr="0086256B">
        <w:t>Samenvatting project</w:t>
      </w:r>
      <w:bookmarkEnd w:id="11"/>
      <w:bookmarkEnd w:id="12"/>
      <w:bookmarkEnd w:id="13"/>
    </w:p>
    <w:p w14:paraId="7B8E0AE5" w14:textId="11489552" w:rsidR="00B62F5A" w:rsidRPr="0047553A" w:rsidRDefault="00F00472" w:rsidP="00B62F5A">
      <w:pPr>
        <w:rPr>
          <w:color w:val="auto"/>
          <w:szCs w:val="22"/>
        </w:rPr>
      </w:pPr>
      <w:r w:rsidRPr="0047553A">
        <w:rPr>
          <w:noProof/>
          <w:color w:val="auto"/>
          <w:szCs w:val="22"/>
        </w:rPr>
        <w:drawing>
          <wp:anchor distT="0" distB="0" distL="114300" distR="114300" simplePos="0" relativeHeight="251658242" behindDoc="0" locked="0" layoutInCell="1" allowOverlap="1" wp14:anchorId="0EFE0D45" wp14:editId="6630DC05">
            <wp:simplePos x="0" y="0"/>
            <wp:positionH relativeFrom="margin">
              <wp:align>right</wp:align>
            </wp:positionH>
            <wp:positionV relativeFrom="margin">
              <wp:posOffset>4545831</wp:posOffset>
            </wp:positionV>
            <wp:extent cx="1638300" cy="3086100"/>
            <wp:effectExtent l="0" t="0" r="0" b="0"/>
            <wp:wrapSquare wrapText="bothSides"/>
            <wp:docPr id="528000127" name="Afbeelding 52800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3086100"/>
                    </a:xfrm>
                    <a:prstGeom prst="rect">
                      <a:avLst/>
                    </a:prstGeom>
                    <a:noFill/>
                    <a:ln>
                      <a:noFill/>
                    </a:ln>
                  </pic:spPr>
                </pic:pic>
              </a:graphicData>
            </a:graphic>
          </wp:anchor>
        </w:drawing>
      </w:r>
      <w:r w:rsidR="00563001" w:rsidRPr="0047553A">
        <w:rPr>
          <w:color w:val="auto"/>
          <w:szCs w:val="22"/>
        </w:rPr>
        <w:t>Bakenverlichti</w:t>
      </w:r>
      <w:r w:rsidR="006420EE">
        <w:rPr>
          <w:color w:val="auto"/>
          <w:szCs w:val="22"/>
        </w:rPr>
        <w:t>ng</w:t>
      </w:r>
      <w:r w:rsidR="00563001" w:rsidRPr="0047553A">
        <w:rPr>
          <w:color w:val="auto"/>
          <w:szCs w:val="22"/>
        </w:rPr>
        <w:t xml:space="preserve"> dien</w:t>
      </w:r>
      <w:r w:rsidR="00A94A2A">
        <w:rPr>
          <w:color w:val="auto"/>
          <w:szCs w:val="22"/>
        </w:rPr>
        <w:t>t</w:t>
      </w:r>
      <w:r w:rsidR="00563001" w:rsidRPr="0047553A">
        <w:rPr>
          <w:color w:val="auto"/>
          <w:szCs w:val="22"/>
        </w:rPr>
        <w:t xml:space="preserve"> ervoor om schippers veilig te laten varen zonder dat deze een aanvaring krijgen. Daarom is het doel van het project om de huidige bakens in de PoAB slimmer te maken. De huidige bakens hebben op dit moment geen mogelijkheid tot verbinding met het LoRaW</w:t>
      </w:r>
      <w:r w:rsidR="00482E13" w:rsidRPr="0047553A">
        <w:rPr>
          <w:color w:val="auto"/>
          <w:szCs w:val="22"/>
        </w:rPr>
        <w:t>AN</w:t>
      </w:r>
      <w:r w:rsidR="00563001" w:rsidRPr="0047553A">
        <w:rPr>
          <w:color w:val="auto"/>
          <w:szCs w:val="22"/>
        </w:rPr>
        <w:t xml:space="preserve"> netwerk. Er is ook geen microcontroller aanwezig waardoor er geen data kan verstuurd of ontvangen worden, hierdoor kunnen de lichten niet vanop afstand geregeld worden. En is er geen controle over of deze bakens dag en/of nacht branden.</w:t>
      </w:r>
    </w:p>
    <w:p w14:paraId="0823ABD1" w14:textId="77777777" w:rsidR="004E3066" w:rsidRPr="0047553A" w:rsidRDefault="004E3066" w:rsidP="00B62F5A">
      <w:pPr>
        <w:rPr>
          <w:color w:val="auto"/>
          <w:szCs w:val="22"/>
        </w:rPr>
      </w:pPr>
    </w:p>
    <w:p w14:paraId="50DED7AD" w14:textId="4CE935F8" w:rsidR="004E3066" w:rsidRPr="0047553A" w:rsidRDefault="004E3066" w:rsidP="00B62F5A">
      <w:pPr>
        <w:rPr>
          <w:color w:val="auto"/>
        </w:rPr>
      </w:pPr>
      <w:r w:rsidRPr="0047553A">
        <w:rPr>
          <w:color w:val="auto"/>
          <w:szCs w:val="22"/>
        </w:rPr>
        <w:t>Door de bakens te voorzien van een LoRaW</w:t>
      </w:r>
      <w:r w:rsidR="00482E13" w:rsidRPr="0047553A">
        <w:rPr>
          <w:color w:val="auto"/>
          <w:szCs w:val="22"/>
        </w:rPr>
        <w:t>AN</w:t>
      </w:r>
      <w:r w:rsidRPr="0047553A">
        <w:rPr>
          <w:color w:val="auto"/>
          <w:szCs w:val="22"/>
        </w:rPr>
        <w:t xml:space="preserve"> ontvanger/zender en een microcontroller kunnen we de volgende functies bekomen: de baken vanop afstand kunnen aan/uit zetten, de baken moet weergeven of </w:t>
      </w:r>
      <w:r w:rsidR="007723B0" w:rsidRPr="0047553A">
        <w:rPr>
          <w:color w:val="auto"/>
          <w:szCs w:val="22"/>
        </w:rPr>
        <w:t>het armatuur</w:t>
      </w:r>
      <w:r w:rsidRPr="0047553A">
        <w:rPr>
          <w:color w:val="auto"/>
          <w:szCs w:val="22"/>
        </w:rPr>
        <w:t xml:space="preserve"> defect is of niet, de gps-locatie zal doorgegeven kunnen worden. Voor de toekomst is het mogelijk om extra sensoren aan te sluiten op de PCB. Zodat er later bv. luchtvervuiling gemeten kan worden. De batterij van de baken zal worden opgeladen a.d.h.v. een zonnepaneel. </w:t>
      </w:r>
    </w:p>
    <w:p w14:paraId="28186469" w14:textId="77777777" w:rsidR="002B28AD" w:rsidRPr="0086256B" w:rsidRDefault="002B28AD">
      <w:pPr>
        <w:spacing w:after="200" w:line="276" w:lineRule="auto"/>
        <w:jc w:val="left"/>
        <w:rPr>
          <w:rFonts w:cs="Arial"/>
          <w:bCs/>
          <w:kern w:val="32"/>
          <w:sz w:val="36"/>
          <w:szCs w:val="26"/>
        </w:rPr>
      </w:pPr>
      <w:r w:rsidRPr="0086256B">
        <w:br w:type="page"/>
      </w:r>
    </w:p>
    <w:p w14:paraId="4A97D5C9" w14:textId="3C495EC1" w:rsidR="00522415" w:rsidRPr="0086256B" w:rsidRDefault="0008128B" w:rsidP="00937F05">
      <w:pPr>
        <w:pStyle w:val="Kop1"/>
        <w:rPr>
          <w:lang w:eastAsia="en-US"/>
        </w:rPr>
      </w:pPr>
      <w:bookmarkStart w:id="14" w:name="_Toc147399342"/>
      <w:bookmarkStart w:id="15" w:name="_Toc147399491"/>
      <w:bookmarkStart w:id="16" w:name="_Toc147865569"/>
      <w:r w:rsidRPr="0086256B">
        <w:lastRenderedPageBreak/>
        <w:t>Situatie As-Is haven</w:t>
      </w:r>
      <w:bookmarkEnd w:id="14"/>
      <w:bookmarkEnd w:id="15"/>
      <w:bookmarkEnd w:id="16"/>
    </w:p>
    <w:p w14:paraId="32AAC7F2" w14:textId="561530A4" w:rsidR="0008128B" w:rsidRPr="0047553A" w:rsidRDefault="00222E4D" w:rsidP="00050DA0">
      <w:pPr>
        <w:rPr>
          <w:color w:val="auto"/>
          <w:lang w:eastAsia="nl-BE"/>
        </w:rPr>
      </w:pPr>
      <w:r w:rsidRPr="0047553A">
        <w:rPr>
          <w:color w:val="auto"/>
          <w:lang w:eastAsia="nl-BE"/>
        </w:rPr>
        <w:t>In de haven is er een LoRaW</w:t>
      </w:r>
      <w:r w:rsidR="003B0113" w:rsidRPr="0047553A">
        <w:rPr>
          <w:color w:val="auto"/>
          <w:lang w:eastAsia="nl-BE"/>
        </w:rPr>
        <w:t>AN</w:t>
      </w:r>
      <w:r w:rsidRPr="0047553A">
        <w:rPr>
          <w:color w:val="auto"/>
          <w:lang w:eastAsia="nl-BE"/>
        </w:rPr>
        <w:t xml:space="preserve"> netwerk aanwezig</w:t>
      </w:r>
      <w:r w:rsidR="00AF2197" w:rsidRPr="0047553A">
        <w:rPr>
          <w:color w:val="auto"/>
          <w:lang w:eastAsia="nl-BE"/>
        </w:rPr>
        <w:t xml:space="preserve"> </w:t>
      </w:r>
      <w:r w:rsidR="55A2B28D" w:rsidRPr="79CA9DCD">
        <w:rPr>
          <w:color w:val="auto"/>
          <w:lang w:eastAsia="nl-BE"/>
        </w:rPr>
        <w:t xml:space="preserve">en </w:t>
      </w:r>
      <w:r w:rsidR="59B15778" w:rsidRPr="195D8315">
        <w:rPr>
          <w:color w:val="auto"/>
          <w:lang w:eastAsia="nl-BE"/>
        </w:rPr>
        <w:t xml:space="preserve">doorheen de </w:t>
      </w:r>
      <w:r w:rsidR="59B15778" w:rsidRPr="164DB5D1">
        <w:rPr>
          <w:color w:val="auto"/>
          <w:lang w:eastAsia="nl-BE"/>
        </w:rPr>
        <w:t xml:space="preserve">haven maakt </w:t>
      </w:r>
      <w:r w:rsidR="59B15778" w:rsidRPr="5B8B2E5C">
        <w:rPr>
          <w:color w:val="auto"/>
          <w:lang w:eastAsia="nl-BE"/>
        </w:rPr>
        <w:t xml:space="preserve">men gebruik </w:t>
      </w:r>
      <w:r w:rsidR="59B15778" w:rsidRPr="25AB5AA4">
        <w:rPr>
          <w:color w:val="auto"/>
          <w:lang w:eastAsia="nl-BE"/>
        </w:rPr>
        <w:t>van</w:t>
      </w:r>
      <w:r w:rsidR="55A2B28D" w:rsidRPr="4E180F4C">
        <w:rPr>
          <w:color w:val="auto"/>
          <w:lang w:eastAsia="nl-BE"/>
        </w:rPr>
        <w:t xml:space="preserve"> </w:t>
      </w:r>
      <w:r w:rsidR="00AF2197" w:rsidRPr="0047553A">
        <w:rPr>
          <w:color w:val="auto"/>
          <w:lang w:eastAsia="nl-BE"/>
        </w:rPr>
        <w:t>de volgende</w:t>
      </w:r>
      <w:r w:rsidR="00C818EA" w:rsidRPr="0047553A">
        <w:rPr>
          <w:color w:val="auto"/>
          <w:lang w:eastAsia="nl-BE"/>
        </w:rPr>
        <w:t xml:space="preserve"> twee</w:t>
      </w:r>
      <w:r w:rsidRPr="0047553A">
        <w:rPr>
          <w:color w:val="auto"/>
          <w:lang w:eastAsia="nl-BE"/>
        </w:rPr>
        <w:t xml:space="preserve"> type bakenunits</w:t>
      </w:r>
      <w:r w:rsidR="00AF2197" w:rsidRPr="0047553A">
        <w:rPr>
          <w:color w:val="auto"/>
          <w:lang w:eastAsia="nl-BE"/>
        </w:rPr>
        <w:t>.</w:t>
      </w:r>
    </w:p>
    <w:p w14:paraId="566CC4B6" w14:textId="55FAE1FC" w:rsidR="00222E4D" w:rsidRPr="0086256B" w:rsidRDefault="00042920" w:rsidP="00050DA0">
      <w:pPr>
        <w:pStyle w:val="Lijstalinea"/>
        <w:numPr>
          <w:ilvl w:val="0"/>
          <w:numId w:val="22"/>
        </w:numPr>
        <w:rPr>
          <w:lang w:eastAsia="nl-BE"/>
        </w:rPr>
      </w:pPr>
      <w:r w:rsidRPr="0086256B">
        <w:rPr>
          <w:lang w:eastAsia="nl-BE"/>
        </w:rPr>
        <w:t>Type 1 (</w:t>
      </w:r>
      <w:r w:rsidR="00DA065C">
        <w:rPr>
          <w:lang w:eastAsia="nl-BE"/>
        </w:rPr>
        <w:t>I</w:t>
      </w:r>
      <w:r w:rsidRPr="0086256B">
        <w:rPr>
          <w:lang w:eastAsia="nl-BE"/>
        </w:rPr>
        <w:t>ntelligente)</w:t>
      </w:r>
    </w:p>
    <w:p w14:paraId="76AD107D" w14:textId="5514A0DE" w:rsidR="003E70EF" w:rsidRPr="0086256B" w:rsidRDefault="003E70EF" w:rsidP="00050DA0">
      <w:pPr>
        <w:pStyle w:val="Lijstalinea"/>
        <w:numPr>
          <w:ilvl w:val="1"/>
          <w:numId w:val="22"/>
        </w:numPr>
        <w:rPr>
          <w:lang w:eastAsia="nl-BE"/>
        </w:rPr>
      </w:pPr>
      <w:r w:rsidRPr="0086256B">
        <w:rPr>
          <w:lang w:eastAsia="nl-BE"/>
        </w:rPr>
        <w:t>19 units</w:t>
      </w:r>
    </w:p>
    <w:p w14:paraId="0C5E6BF6" w14:textId="03913050" w:rsidR="003E70EF" w:rsidRPr="0086256B" w:rsidRDefault="003E70EF" w:rsidP="00050DA0">
      <w:pPr>
        <w:pStyle w:val="Lijstalinea"/>
        <w:numPr>
          <w:ilvl w:val="1"/>
          <w:numId w:val="22"/>
        </w:numPr>
        <w:rPr>
          <w:lang w:eastAsia="nl-BE"/>
        </w:rPr>
      </w:pPr>
      <w:r w:rsidRPr="0086256B">
        <w:rPr>
          <w:lang w:eastAsia="nl-BE"/>
        </w:rPr>
        <w:t xml:space="preserve">3x </w:t>
      </w:r>
      <w:r w:rsidR="002E5DCB">
        <w:rPr>
          <w:lang w:eastAsia="nl-BE"/>
        </w:rPr>
        <w:t>per</w:t>
      </w:r>
      <w:r w:rsidRPr="0086256B">
        <w:rPr>
          <w:lang w:eastAsia="nl-BE"/>
        </w:rPr>
        <w:t xml:space="preserve"> dag situatie masterarmatuur en batterijen – geen info over </w:t>
      </w:r>
      <w:r w:rsidRPr="00665C08">
        <w:rPr>
          <w:lang w:val="nl-NL" w:eastAsia="nl-BE"/>
        </w:rPr>
        <w:t>slave</w:t>
      </w:r>
      <w:r w:rsidR="008F20F7" w:rsidRPr="0086256B">
        <w:rPr>
          <w:lang w:eastAsia="nl-BE"/>
        </w:rPr>
        <w:t xml:space="preserve"> </w:t>
      </w:r>
      <w:r w:rsidRPr="0086256B">
        <w:rPr>
          <w:lang w:eastAsia="nl-BE"/>
        </w:rPr>
        <w:t>armaturen</w:t>
      </w:r>
    </w:p>
    <w:p w14:paraId="46EAA185" w14:textId="3DC26519" w:rsidR="00042920" w:rsidRPr="0086256B" w:rsidRDefault="003E70EF" w:rsidP="00050DA0">
      <w:pPr>
        <w:pStyle w:val="Lijstalinea"/>
        <w:numPr>
          <w:ilvl w:val="1"/>
          <w:numId w:val="22"/>
        </w:numPr>
        <w:rPr>
          <w:lang w:eastAsia="nl-BE"/>
        </w:rPr>
      </w:pPr>
      <w:r w:rsidRPr="0086256B">
        <w:rPr>
          <w:lang w:eastAsia="nl-BE"/>
        </w:rPr>
        <w:t>Werkt via simkaarten</w:t>
      </w:r>
    </w:p>
    <w:p w14:paraId="277121BB" w14:textId="2CECC88A" w:rsidR="00B00381" w:rsidRPr="0086256B" w:rsidRDefault="00B00381" w:rsidP="00050DA0">
      <w:pPr>
        <w:pStyle w:val="Lijstalinea"/>
        <w:numPr>
          <w:ilvl w:val="0"/>
          <w:numId w:val="22"/>
        </w:numPr>
        <w:rPr>
          <w:lang w:eastAsia="nl-BE"/>
        </w:rPr>
      </w:pPr>
      <w:r w:rsidRPr="0086256B">
        <w:rPr>
          <w:lang w:eastAsia="nl-BE"/>
        </w:rPr>
        <w:t>Type 2 (Domme)</w:t>
      </w:r>
    </w:p>
    <w:p w14:paraId="3A27D37B" w14:textId="7ACA1220" w:rsidR="00B00381" w:rsidRPr="0086256B" w:rsidRDefault="00B00381" w:rsidP="00050DA0">
      <w:pPr>
        <w:pStyle w:val="Lijstalinea"/>
        <w:numPr>
          <w:ilvl w:val="1"/>
          <w:numId w:val="22"/>
        </w:numPr>
        <w:rPr>
          <w:lang w:eastAsia="nl-BE"/>
        </w:rPr>
      </w:pPr>
      <w:r w:rsidRPr="0086256B">
        <w:rPr>
          <w:lang w:eastAsia="nl-BE"/>
        </w:rPr>
        <w:t>40 units</w:t>
      </w:r>
    </w:p>
    <w:p w14:paraId="2D55D9ED" w14:textId="36646304" w:rsidR="0042091F" w:rsidRPr="0086256B" w:rsidRDefault="00B00381" w:rsidP="0042091F">
      <w:pPr>
        <w:pStyle w:val="Lijstalinea"/>
        <w:numPr>
          <w:ilvl w:val="1"/>
          <w:numId w:val="22"/>
        </w:numPr>
        <w:rPr>
          <w:lang w:eastAsia="nl-BE"/>
        </w:rPr>
      </w:pPr>
      <w:r w:rsidRPr="0086256B">
        <w:rPr>
          <w:lang w:eastAsia="nl-BE"/>
        </w:rPr>
        <w:t>Geen informatie beschikbaar</w:t>
      </w:r>
    </w:p>
    <w:p w14:paraId="51EBAA80" w14:textId="77038430" w:rsidR="00222E4D" w:rsidRPr="0086256B" w:rsidRDefault="00010DA2" w:rsidP="00BB07B6">
      <w:pPr>
        <w:pStyle w:val="Kop2"/>
      </w:pPr>
      <w:bookmarkStart w:id="17" w:name="_Toc147399343"/>
      <w:bookmarkStart w:id="18" w:name="_Toc147399492"/>
      <w:bookmarkStart w:id="19" w:name="_Toc147865570"/>
      <w:r w:rsidRPr="0086256B">
        <w:t>Probleemstelling</w:t>
      </w:r>
      <w:bookmarkEnd w:id="17"/>
      <w:bookmarkEnd w:id="18"/>
      <w:bookmarkEnd w:id="19"/>
    </w:p>
    <w:p w14:paraId="6311A136" w14:textId="74935961" w:rsidR="0044255D" w:rsidRPr="0086256B" w:rsidRDefault="0044255D" w:rsidP="00050DA0">
      <w:pPr>
        <w:pStyle w:val="Lijstalinea"/>
        <w:numPr>
          <w:ilvl w:val="0"/>
          <w:numId w:val="22"/>
        </w:numPr>
        <w:rPr>
          <w:lang w:eastAsia="nl-BE"/>
        </w:rPr>
      </w:pPr>
      <w:r w:rsidRPr="0086256B">
        <w:rPr>
          <w:lang w:eastAsia="nl-BE"/>
        </w:rPr>
        <w:t>Geen rapportage van defecten</w:t>
      </w:r>
    </w:p>
    <w:p w14:paraId="0FF8BCBA" w14:textId="53D8E5C8" w:rsidR="0044255D" w:rsidRPr="0086256B" w:rsidRDefault="0044255D" w:rsidP="00050DA0">
      <w:pPr>
        <w:pStyle w:val="Lijstalinea"/>
        <w:numPr>
          <w:ilvl w:val="0"/>
          <w:numId w:val="22"/>
        </w:numPr>
        <w:rPr>
          <w:lang w:eastAsia="nl-BE"/>
        </w:rPr>
      </w:pPr>
      <w:r w:rsidRPr="0086256B">
        <w:rPr>
          <w:lang w:eastAsia="nl-BE"/>
        </w:rPr>
        <w:t xml:space="preserve">Geen rapportage van huidige </w:t>
      </w:r>
      <w:r w:rsidRPr="4507F41D">
        <w:rPr>
          <w:lang w:eastAsia="nl-BE"/>
        </w:rPr>
        <w:t>lichtstatus</w:t>
      </w:r>
    </w:p>
    <w:p w14:paraId="5F644011" w14:textId="299B09C1" w:rsidR="0044255D" w:rsidRPr="0086256B" w:rsidRDefault="0044255D" w:rsidP="00050DA0">
      <w:pPr>
        <w:pStyle w:val="Lijstalinea"/>
        <w:numPr>
          <w:ilvl w:val="0"/>
          <w:numId w:val="22"/>
        </w:numPr>
        <w:rPr>
          <w:lang w:eastAsia="nl-BE"/>
        </w:rPr>
      </w:pPr>
      <w:r w:rsidRPr="0086256B">
        <w:rPr>
          <w:lang w:eastAsia="nl-BE"/>
        </w:rPr>
        <w:t>Aansturing uitsluitend lokaal op basis van een lichtmeting</w:t>
      </w:r>
    </w:p>
    <w:p w14:paraId="74AEFE0E" w14:textId="42F41A20" w:rsidR="0044255D" w:rsidRPr="0086256B" w:rsidRDefault="0044255D" w:rsidP="00050DA0">
      <w:pPr>
        <w:pStyle w:val="Lijstalinea"/>
        <w:numPr>
          <w:ilvl w:val="0"/>
          <w:numId w:val="22"/>
        </w:numPr>
        <w:rPr>
          <w:lang w:eastAsia="nl-BE"/>
        </w:rPr>
      </w:pPr>
      <w:r w:rsidRPr="0086256B">
        <w:rPr>
          <w:lang w:eastAsia="nl-BE"/>
        </w:rPr>
        <w:t xml:space="preserve">Geen </w:t>
      </w:r>
      <w:r w:rsidRPr="36F7A79F">
        <w:rPr>
          <w:lang w:eastAsia="nl-BE"/>
        </w:rPr>
        <w:t>aanstur</w:t>
      </w:r>
      <w:r w:rsidR="6C646E1A" w:rsidRPr="36F7A79F">
        <w:rPr>
          <w:lang w:eastAsia="nl-BE"/>
        </w:rPr>
        <w:t>ing</w:t>
      </w:r>
      <w:r w:rsidRPr="0086256B">
        <w:rPr>
          <w:lang w:eastAsia="nl-BE"/>
        </w:rPr>
        <w:t xml:space="preserve"> op basis van mist</w:t>
      </w:r>
    </w:p>
    <w:p w14:paraId="65A6F065" w14:textId="3BD1F992" w:rsidR="0044255D" w:rsidRPr="0086256B" w:rsidRDefault="0044255D" w:rsidP="00050DA0">
      <w:pPr>
        <w:pStyle w:val="Lijstalinea"/>
        <w:numPr>
          <w:ilvl w:val="0"/>
          <w:numId w:val="22"/>
        </w:numPr>
        <w:rPr>
          <w:lang w:eastAsia="nl-BE"/>
        </w:rPr>
      </w:pPr>
      <w:r w:rsidRPr="0086256B">
        <w:rPr>
          <w:lang w:eastAsia="nl-BE"/>
        </w:rPr>
        <w:t>Geen locatiebepaling</w:t>
      </w:r>
    </w:p>
    <w:p w14:paraId="72DB1A55" w14:textId="01602252" w:rsidR="00A876F0" w:rsidRPr="003D6F69" w:rsidRDefault="0044255D" w:rsidP="003D6F69">
      <w:pPr>
        <w:pStyle w:val="Lijstalinea"/>
        <w:numPr>
          <w:ilvl w:val="0"/>
          <w:numId w:val="22"/>
        </w:numPr>
        <w:rPr>
          <w:lang w:eastAsia="nl-BE"/>
        </w:rPr>
      </w:pPr>
      <w:r w:rsidRPr="0086256B">
        <w:rPr>
          <w:lang w:eastAsia="nl-BE"/>
        </w:rPr>
        <w:t>Geen rapportage van aanvaringen met schepen</w:t>
      </w:r>
    </w:p>
    <w:p w14:paraId="1965276A" w14:textId="5E98EFBD" w:rsidR="0008128B" w:rsidRPr="0086256B" w:rsidRDefault="0008128B" w:rsidP="000822F1">
      <w:pPr>
        <w:pStyle w:val="Kop1"/>
      </w:pPr>
      <w:bookmarkStart w:id="20" w:name="_Toc147399344"/>
      <w:bookmarkStart w:id="21" w:name="_Toc147399493"/>
      <w:bookmarkStart w:id="22" w:name="_Toc147865571"/>
      <w:r w:rsidRPr="0086256B">
        <w:t xml:space="preserve">Situatie As-Is </w:t>
      </w:r>
      <w:r w:rsidR="003B3073" w:rsidRPr="0086256B">
        <w:t>project</w:t>
      </w:r>
      <w:bookmarkEnd w:id="20"/>
      <w:bookmarkEnd w:id="21"/>
      <w:bookmarkEnd w:id="22"/>
    </w:p>
    <w:p w14:paraId="4A3D7A9C" w14:textId="097C147F" w:rsidR="00A876F0" w:rsidRPr="0086256B" w:rsidRDefault="0022418E" w:rsidP="00A876F0">
      <w:pPr>
        <w:rPr>
          <w:lang w:eastAsia="nl-BE"/>
        </w:rPr>
      </w:pPr>
      <w:r w:rsidRPr="0086256B">
        <w:rPr>
          <w:lang w:eastAsia="nl-BE"/>
        </w:rPr>
        <w:t>Het huidig ontwerp van de baken</w:t>
      </w:r>
      <w:r w:rsidR="00611DA9" w:rsidRPr="0086256B">
        <w:rPr>
          <w:lang w:eastAsia="nl-BE"/>
        </w:rPr>
        <w:t xml:space="preserve"> bevat de volgende onderdelen</w:t>
      </w:r>
      <w:r w:rsidR="00312B15">
        <w:rPr>
          <w:lang w:eastAsia="nl-BE"/>
        </w:rPr>
        <w:t>:</w:t>
      </w:r>
    </w:p>
    <w:p w14:paraId="1B2A4CC7" w14:textId="2952A974" w:rsidR="00611DA9" w:rsidRPr="0086256B" w:rsidRDefault="00855CFA" w:rsidP="00393A93">
      <w:pPr>
        <w:pStyle w:val="Lijstalinea"/>
        <w:numPr>
          <w:ilvl w:val="0"/>
          <w:numId w:val="22"/>
        </w:numPr>
        <w:rPr>
          <w:lang w:eastAsia="nl-BE"/>
        </w:rPr>
      </w:pPr>
      <w:r w:rsidRPr="0086256B">
        <w:rPr>
          <w:lang w:eastAsia="nl-BE"/>
        </w:rPr>
        <w:t>GPS-</w:t>
      </w:r>
      <w:r w:rsidR="00E45503" w:rsidRPr="0086256B">
        <w:rPr>
          <w:lang w:eastAsia="nl-BE"/>
        </w:rPr>
        <w:t>locatie van de baken</w:t>
      </w:r>
    </w:p>
    <w:p w14:paraId="510E840F" w14:textId="55354523" w:rsidR="00855CFA" w:rsidRPr="0086256B" w:rsidRDefault="00EE0F08" w:rsidP="00050DA0">
      <w:pPr>
        <w:pStyle w:val="Lijstalinea"/>
        <w:numPr>
          <w:ilvl w:val="0"/>
          <w:numId w:val="22"/>
        </w:numPr>
        <w:rPr>
          <w:lang w:eastAsia="nl-BE"/>
        </w:rPr>
      </w:pPr>
      <w:r w:rsidRPr="0086256B">
        <w:rPr>
          <w:lang w:eastAsia="nl-BE"/>
        </w:rPr>
        <w:t>Armaturen manueel</w:t>
      </w:r>
      <w:r w:rsidR="007E3FB3" w:rsidRPr="0086256B">
        <w:rPr>
          <w:lang w:eastAsia="nl-BE"/>
        </w:rPr>
        <w:t xml:space="preserve"> aan</w:t>
      </w:r>
      <w:r w:rsidR="0068276E" w:rsidRPr="0086256B">
        <w:rPr>
          <w:lang w:eastAsia="nl-BE"/>
        </w:rPr>
        <w:t xml:space="preserve"> en </w:t>
      </w:r>
      <w:r w:rsidR="007E3FB3" w:rsidRPr="0086256B">
        <w:rPr>
          <w:lang w:eastAsia="nl-BE"/>
        </w:rPr>
        <w:t>uit zetten</w:t>
      </w:r>
      <w:r w:rsidR="0068276E" w:rsidRPr="0086256B">
        <w:rPr>
          <w:lang w:eastAsia="nl-BE"/>
        </w:rPr>
        <w:t xml:space="preserve"> of automatisch</w:t>
      </w:r>
    </w:p>
    <w:p w14:paraId="4AB602D6" w14:textId="76FB4687" w:rsidR="0068276E" w:rsidRPr="0086256B" w:rsidRDefault="00515EAD" w:rsidP="00050DA0">
      <w:pPr>
        <w:pStyle w:val="Lijstalinea"/>
        <w:numPr>
          <w:ilvl w:val="0"/>
          <w:numId w:val="22"/>
        </w:numPr>
        <w:rPr>
          <w:lang w:eastAsia="nl-BE"/>
        </w:rPr>
      </w:pPr>
      <w:r>
        <w:rPr>
          <w:lang w:eastAsia="nl-BE"/>
        </w:rPr>
        <w:t>LoRaW</w:t>
      </w:r>
      <w:r w:rsidR="003B0113">
        <w:rPr>
          <w:lang w:eastAsia="nl-BE"/>
        </w:rPr>
        <w:t>AN</w:t>
      </w:r>
      <w:r w:rsidRPr="0086256B">
        <w:rPr>
          <w:lang w:eastAsia="nl-BE"/>
        </w:rPr>
        <w:t xml:space="preserve"> communicatie</w:t>
      </w:r>
    </w:p>
    <w:p w14:paraId="178ED436" w14:textId="62E5A286" w:rsidR="00515EAD" w:rsidRPr="0086256B" w:rsidRDefault="004C79A7" w:rsidP="00050DA0">
      <w:pPr>
        <w:pStyle w:val="Lijstalinea"/>
        <w:numPr>
          <w:ilvl w:val="0"/>
          <w:numId w:val="22"/>
        </w:numPr>
        <w:rPr>
          <w:lang w:eastAsia="nl-BE"/>
        </w:rPr>
      </w:pPr>
      <w:r w:rsidRPr="0086256B">
        <w:rPr>
          <w:lang w:eastAsia="nl-BE"/>
        </w:rPr>
        <w:t>Besturing via een interface</w:t>
      </w:r>
    </w:p>
    <w:p w14:paraId="534BE7DA" w14:textId="73F50600" w:rsidR="00002180" w:rsidRPr="0086256B" w:rsidRDefault="00002180" w:rsidP="00050DA0">
      <w:pPr>
        <w:pStyle w:val="Lijstalinea"/>
        <w:numPr>
          <w:ilvl w:val="0"/>
          <w:numId w:val="22"/>
        </w:numPr>
        <w:rPr>
          <w:lang w:eastAsia="nl-BE"/>
        </w:rPr>
      </w:pPr>
      <w:r w:rsidRPr="0086256B">
        <w:rPr>
          <w:lang w:eastAsia="nl-BE"/>
        </w:rPr>
        <w:t>Feedback van de armaturen</w:t>
      </w:r>
    </w:p>
    <w:p w14:paraId="1EEF4ED6" w14:textId="09AC3F85" w:rsidR="00000C62" w:rsidRPr="0086256B" w:rsidRDefault="008F657E" w:rsidP="00050DA0">
      <w:pPr>
        <w:pStyle w:val="Lijstalinea"/>
        <w:numPr>
          <w:ilvl w:val="0"/>
          <w:numId w:val="22"/>
        </w:numPr>
        <w:rPr>
          <w:lang w:eastAsia="nl-BE"/>
        </w:rPr>
      </w:pPr>
      <w:r w:rsidRPr="0086256B">
        <w:rPr>
          <w:lang w:eastAsia="nl-BE"/>
        </w:rPr>
        <w:t>Testopstelling</w:t>
      </w:r>
      <w:r w:rsidR="00000C62" w:rsidRPr="0086256B">
        <w:rPr>
          <w:lang w:eastAsia="nl-BE"/>
        </w:rPr>
        <w:t xml:space="preserve"> voor de componenten</w:t>
      </w:r>
    </w:p>
    <w:p w14:paraId="5A8E342D" w14:textId="77777777" w:rsidR="00A876F0" w:rsidRPr="0086256B" w:rsidRDefault="00A876F0" w:rsidP="00A876F0">
      <w:pPr>
        <w:pStyle w:val="Kop2"/>
      </w:pPr>
      <w:bookmarkStart w:id="23" w:name="_Toc147399345"/>
      <w:bookmarkStart w:id="24" w:name="_Toc147399494"/>
      <w:bookmarkStart w:id="25" w:name="_Toc147865572"/>
      <w:r w:rsidRPr="0086256B">
        <w:t>Probleemstelling</w:t>
      </w:r>
      <w:bookmarkEnd w:id="23"/>
      <w:bookmarkEnd w:id="24"/>
      <w:bookmarkEnd w:id="25"/>
    </w:p>
    <w:p w14:paraId="063C42DC" w14:textId="236EF1E9" w:rsidR="00837302" w:rsidRPr="0086256B" w:rsidRDefault="00A86CCD" w:rsidP="00050DA0">
      <w:pPr>
        <w:pStyle w:val="Lijstalinea"/>
        <w:numPr>
          <w:ilvl w:val="0"/>
          <w:numId w:val="22"/>
        </w:numPr>
        <w:rPr>
          <w:lang w:eastAsia="nl-BE"/>
        </w:rPr>
      </w:pPr>
      <w:r w:rsidRPr="0086256B">
        <w:rPr>
          <w:lang w:eastAsia="nl-BE"/>
        </w:rPr>
        <w:t>Batterij past niet in de kast</w:t>
      </w:r>
    </w:p>
    <w:p w14:paraId="6010AFE2" w14:textId="0DDB847C" w:rsidR="00A86CCD" w:rsidRPr="0086256B" w:rsidRDefault="00C341BB" w:rsidP="00050DA0">
      <w:pPr>
        <w:pStyle w:val="Lijstalinea"/>
        <w:numPr>
          <w:ilvl w:val="0"/>
          <w:numId w:val="22"/>
        </w:numPr>
        <w:rPr>
          <w:lang w:eastAsia="nl-BE"/>
        </w:rPr>
      </w:pPr>
      <w:r w:rsidRPr="0086256B">
        <w:rPr>
          <w:lang w:eastAsia="nl-BE"/>
        </w:rPr>
        <w:t>Plaats</w:t>
      </w:r>
      <w:r w:rsidR="00892910" w:rsidRPr="0086256B">
        <w:rPr>
          <w:lang w:eastAsia="nl-BE"/>
        </w:rPr>
        <w:t xml:space="preserve"> van de</w:t>
      </w:r>
      <w:r w:rsidRPr="0086256B">
        <w:rPr>
          <w:lang w:eastAsia="nl-BE"/>
        </w:rPr>
        <w:t xml:space="preserve"> licht</w:t>
      </w:r>
      <w:r w:rsidR="00E3740C" w:rsidRPr="0086256B">
        <w:rPr>
          <w:lang w:eastAsia="nl-BE"/>
        </w:rPr>
        <w:t>sensor</w:t>
      </w:r>
      <w:r w:rsidR="00892910" w:rsidRPr="0086256B">
        <w:rPr>
          <w:lang w:eastAsia="nl-BE"/>
        </w:rPr>
        <w:t xml:space="preserve"> niet goed</w:t>
      </w:r>
    </w:p>
    <w:p w14:paraId="751456CD" w14:textId="6C28108F" w:rsidR="00060B08" w:rsidRPr="0086256B" w:rsidRDefault="00C0569E" w:rsidP="00050DA0">
      <w:pPr>
        <w:pStyle w:val="Lijstalinea"/>
        <w:numPr>
          <w:ilvl w:val="0"/>
          <w:numId w:val="22"/>
        </w:numPr>
        <w:rPr>
          <w:lang w:eastAsia="nl-BE"/>
        </w:rPr>
      </w:pPr>
      <w:r w:rsidRPr="0086256B">
        <w:rPr>
          <w:lang w:eastAsia="nl-BE"/>
        </w:rPr>
        <w:t>Robuustheid en w</w:t>
      </w:r>
      <w:r w:rsidR="00A0510E" w:rsidRPr="0086256B">
        <w:rPr>
          <w:lang w:eastAsia="nl-BE"/>
        </w:rPr>
        <w:t>aterdichtheid</w:t>
      </w:r>
    </w:p>
    <w:p w14:paraId="4103A785" w14:textId="5E1D3582" w:rsidR="00A117F5" w:rsidRPr="0086256B" w:rsidRDefault="004F0344" w:rsidP="00050DA0">
      <w:pPr>
        <w:pStyle w:val="Lijstalinea"/>
        <w:numPr>
          <w:ilvl w:val="0"/>
          <w:numId w:val="22"/>
        </w:numPr>
        <w:rPr>
          <w:lang w:eastAsia="nl-BE"/>
        </w:rPr>
      </w:pPr>
      <w:r w:rsidRPr="0086256B">
        <w:rPr>
          <w:lang w:eastAsia="nl-BE"/>
        </w:rPr>
        <w:t>Spanningsmeting van de batterij</w:t>
      </w:r>
      <w:r w:rsidR="002470F2" w:rsidRPr="0086256B">
        <w:rPr>
          <w:lang w:eastAsia="nl-BE"/>
        </w:rPr>
        <w:t xml:space="preserve"> in de interface</w:t>
      </w:r>
    </w:p>
    <w:p w14:paraId="0C67D213" w14:textId="0EEFBB5C" w:rsidR="002470F2" w:rsidRPr="0086256B" w:rsidRDefault="002470F2" w:rsidP="00050DA0">
      <w:pPr>
        <w:pStyle w:val="Lijstalinea"/>
        <w:numPr>
          <w:ilvl w:val="0"/>
          <w:numId w:val="22"/>
        </w:numPr>
        <w:rPr>
          <w:lang w:eastAsia="nl-BE"/>
        </w:rPr>
      </w:pPr>
      <w:r w:rsidRPr="0086256B">
        <w:rPr>
          <w:lang w:eastAsia="nl-BE"/>
        </w:rPr>
        <w:t xml:space="preserve">Spanningsmeting van </w:t>
      </w:r>
      <w:r w:rsidR="002E5DCB">
        <w:rPr>
          <w:lang w:eastAsia="nl-BE"/>
        </w:rPr>
        <w:t>het</w:t>
      </w:r>
      <w:r w:rsidR="00C35891" w:rsidRPr="0086256B">
        <w:rPr>
          <w:lang w:eastAsia="nl-BE"/>
        </w:rPr>
        <w:t xml:space="preserve"> zonnepaneel in de interface</w:t>
      </w:r>
    </w:p>
    <w:p w14:paraId="5A94223F" w14:textId="507B7C51" w:rsidR="00DB7D23" w:rsidRPr="0086256B" w:rsidRDefault="00DB7D23" w:rsidP="00050DA0">
      <w:pPr>
        <w:pStyle w:val="Lijstalinea"/>
        <w:numPr>
          <w:ilvl w:val="0"/>
          <w:numId w:val="22"/>
        </w:numPr>
        <w:rPr>
          <w:lang w:eastAsia="nl-BE"/>
        </w:rPr>
      </w:pPr>
      <w:r w:rsidRPr="0086256B">
        <w:rPr>
          <w:lang w:eastAsia="nl-BE"/>
        </w:rPr>
        <w:t>Geen alarm als de baken uitvalt</w:t>
      </w:r>
    </w:p>
    <w:p w14:paraId="04D007AB" w14:textId="7F4BE257" w:rsidR="00F579BC" w:rsidRPr="0086256B" w:rsidRDefault="0082685A" w:rsidP="00A876F0">
      <w:pPr>
        <w:pStyle w:val="Lijstalinea"/>
        <w:numPr>
          <w:ilvl w:val="0"/>
          <w:numId w:val="22"/>
        </w:numPr>
        <w:rPr>
          <w:lang w:eastAsia="nl-BE"/>
        </w:rPr>
      </w:pPr>
      <w:r w:rsidRPr="0086256B">
        <w:rPr>
          <w:lang w:eastAsia="nl-BE"/>
        </w:rPr>
        <w:t>Spanning</w:t>
      </w:r>
      <w:r w:rsidR="00AD3886">
        <w:rPr>
          <w:lang w:eastAsia="nl-BE"/>
        </w:rPr>
        <w:t xml:space="preserve"> </w:t>
      </w:r>
      <w:r w:rsidR="00AD3886" w:rsidRPr="0086256B">
        <w:rPr>
          <w:lang w:eastAsia="nl-BE"/>
        </w:rPr>
        <w:t>regulator</w:t>
      </w:r>
      <w:r w:rsidR="005073D0" w:rsidRPr="0086256B">
        <w:rPr>
          <w:lang w:eastAsia="nl-BE"/>
        </w:rPr>
        <w:t xml:space="preserve"> oplossen</w:t>
      </w:r>
    </w:p>
    <w:p w14:paraId="0C2DC467" w14:textId="6265BC3A" w:rsidR="00A876F0" w:rsidRPr="0086256B" w:rsidRDefault="003A58DC" w:rsidP="00A876F0">
      <w:pPr>
        <w:pStyle w:val="Lijstalinea"/>
        <w:numPr>
          <w:ilvl w:val="0"/>
          <w:numId w:val="22"/>
        </w:numPr>
        <w:rPr>
          <w:lang w:eastAsia="nl-BE"/>
        </w:rPr>
      </w:pPr>
      <w:r w:rsidRPr="0086256B">
        <w:rPr>
          <w:lang w:eastAsia="nl-BE"/>
        </w:rPr>
        <w:t>Eventueel alternatief voor de LED</w:t>
      </w:r>
      <w:r w:rsidR="00D65199">
        <w:rPr>
          <w:lang w:eastAsia="nl-BE"/>
        </w:rPr>
        <w:t>-</w:t>
      </w:r>
      <w:r w:rsidRPr="0086256B">
        <w:rPr>
          <w:lang w:eastAsia="nl-BE"/>
        </w:rPr>
        <w:t>driver</w:t>
      </w:r>
      <w:r w:rsidR="009E6116">
        <w:rPr>
          <w:lang w:eastAsia="nl-BE"/>
        </w:rPr>
        <w:t xml:space="preserve"> </w:t>
      </w:r>
    </w:p>
    <w:p w14:paraId="7797326C" w14:textId="7C2EE872" w:rsidR="00A876F0" w:rsidRPr="00665C08" w:rsidRDefault="000822F1" w:rsidP="00837302">
      <w:pPr>
        <w:pStyle w:val="Kop1"/>
        <w:rPr>
          <w:lang w:val="nl-NL" w:eastAsia="nl-BE"/>
        </w:rPr>
      </w:pPr>
      <w:bookmarkStart w:id="26" w:name="_Toc147399346"/>
      <w:bookmarkStart w:id="27" w:name="_Toc147399495"/>
      <w:bookmarkStart w:id="28" w:name="_Toc147865573"/>
      <w:r w:rsidRPr="0086256B">
        <w:rPr>
          <w:lang w:eastAsia="nl-BE"/>
        </w:rPr>
        <w:lastRenderedPageBreak/>
        <w:t>Situatie</w:t>
      </w:r>
      <w:r w:rsidR="00837302" w:rsidRPr="0086256B">
        <w:rPr>
          <w:lang w:eastAsia="nl-BE"/>
        </w:rPr>
        <w:t xml:space="preserve"> </w:t>
      </w:r>
      <w:r w:rsidR="00837302" w:rsidRPr="00665C08">
        <w:rPr>
          <w:lang w:val="nl-NL" w:eastAsia="nl-BE"/>
        </w:rPr>
        <w:t>To-Be</w:t>
      </w:r>
      <w:bookmarkEnd w:id="26"/>
      <w:bookmarkEnd w:id="27"/>
      <w:bookmarkEnd w:id="28"/>
    </w:p>
    <w:p w14:paraId="311A966D" w14:textId="74A4CD38" w:rsidR="00E80957" w:rsidRDefault="000E74E2" w:rsidP="00837302">
      <w:pPr>
        <w:rPr>
          <w:color w:val="auto"/>
          <w:lang w:eastAsia="nl-BE"/>
        </w:rPr>
      </w:pPr>
      <w:r w:rsidRPr="003320F1">
        <w:rPr>
          <w:color w:val="auto"/>
          <w:lang w:eastAsia="nl-BE"/>
        </w:rPr>
        <w:t>De bakens in PoAB worden gebruikt door schepen om hindernissen te signaleren. Hierdoor kunnen ze zich veilig voort verplaatsen binnen de haven. Doordat deze in de haven liggen/staan hebben deze veel invloed van potentiële defecten die kunnen voorkomen zoals dat de lichtsturing niet meer werkt</w:t>
      </w:r>
      <w:r w:rsidR="009E6116">
        <w:rPr>
          <w:color w:val="auto"/>
          <w:lang w:eastAsia="nl-BE"/>
        </w:rPr>
        <w:t xml:space="preserve">. </w:t>
      </w:r>
      <w:r w:rsidRPr="003320F1">
        <w:rPr>
          <w:color w:val="auto"/>
          <w:lang w:eastAsia="nl-BE"/>
        </w:rPr>
        <w:t xml:space="preserve">Hiervoor willen we een slimme baken maken die vanop afstand bediend kan worden en ook data kan ontvangen. Dit gaan we doen door het gebruik </w:t>
      </w:r>
      <w:r w:rsidR="009E6116">
        <w:rPr>
          <w:color w:val="auto"/>
          <w:lang w:eastAsia="nl-BE"/>
        </w:rPr>
        <w:t xml:space="preserve">maken </w:t>
      </w:r>
      <w:r w:rsidRPr="003320F1">
        <w:rPr>
          <w:color w:val="auto"/>
          <w:lang w:eastAsia="nl-BE"/>
        </w:rPr>
        <w:t>van het aanwezig LoRaW</w:t>
      </w:r>
      <w:r w:rsidR="003B0113" w:rsidRPr="003320F1">
        <w:rPr>
          <w:color w:val="auto"/>
          <w:lang w:eastAsia="nl-BE"/>
        </w:rPr>
        <w:t>AN</w:t>
      </w:r>
      <w:r w:rsidRPr="003320F1">
        <w:rPr>
          <w:color w:val="auto"/>
          <w:lang w:eastAsia="nl-BE"/>
        </w:rPr>
        <w:t xml:space="preserve"> netwerk in de haven. </w:t>
      </w:r>
    </w:p>
    <w:p w14:paraId="39036B90" w14:textId="5DD49DF6" w:rsidR="00837302" w:rsidRPr="003320F1" w:rsidRDefault="000E74E2" w:rsidP="00837302">
      <w:pPr>
        <w:rPr>
          <w:color w:val="auto"/>
          <w:lang w:eastAsia="nl-BE"/>
        </w:rPr>
      </w:pPr>
      <w:r w:rsidRPr="003320F1">
        <w:rPr>
          <w:color w:val="auto"/>
          <w:lang w:eastAsia="nl-BE"/>
        </w:rPr>
        <w:t>We gaan volgende doelstellingen hierin verwerken</w:t>
      </w:r>
      <w:r w:rsidR="00E80957">
        <w:rPr>
          <w:color w:val="auto"/>
          <w:lang w:eastAsia="nl-BE"/>
        </w:rPr>
        <w:t>:</w:t>
      </w:r>
    </w:p>
    <w:p w14:paraId="4FE0EDCA" w14:textId="3F075BAA" w:rsidR="00EE68BC" w:rsidRDefault="00CD422B" w:rsidP="00FF44ED">
      <w:pPr>
        <w:pStyle w:val="Lijstalinea"/>
        <w:numPr>
          <w:ilvl w:val="0"/>
          <w:numId w:val="22"/>
        </w:numPr>
        <w:rPr>
          <w:lang w:eastAsia="nl-BE"/>
        </w:rPr>
      </w:pPr>
      <w:r>
        <w:rPr>
          <w:lang w:eastAsia="nl-BE"/>
        </w:rPr>
        <w:t xml:space="preserve">Verschillende aansturingen van de </w:t>
      </w:r>
      <w:r w:rsidR="00FD60B4">
        <w:rPr>
          <w:lang w:eastAsia="nl-BE"/>
        </w:rPr>
        <w:t>bakens</w:t>
      </w:r>
    </w:p>
    <w:p w14:paraId="03DCCD15" w14:textId="39CDFC26" w:rsidR="00CD422B" w:rsidRDefault="00CD422B" w:rsidP="00CD422B">
      <w:pPr>
        <w:pStyle w:val="Lijstalinea"/>
        <w:numPr>
          <w:ilvl w:val="1"/>
          <w:numId w:val="22"/>
        </w:numPr>
        <w:rPr>
          <w:lang w:eastAsia="nl-BE"/>
        </w:rPr>
      </w:pPr>
      <w:r>
        <w:rPr>
          <w:lang w:eastAsia="nl-BE"/>
        </w:rPr>
        <w:t>Automatisch</w:t>
      </w:r>
    </w:p>
    <w:p w14:paraId="7AAAA3C1" w14:textId="09F33742" w:rsidR="00CD422B" w:rsidRDefault="00F71130" w:rsidP="00CD422B">
      <w:pPr>
        <w:pStyle w:val="Lijstalinea"/>
        <w:numPr>
          <w:ilvl w:val="2"/>
          <w:numId w:val="22"/>
        </w:numPr>
        <w:rPr>
          <w:lang w:eastAsia="nl-BE"/>
        </w:rPr>
      </w:pPr>
      <w:r w:rsidRPr="00BC51F6">
        <w:rPr>
          <w:lang w:eastAsia="nl-BE"/>
        </w:rPr>
        <w:t>A</w:t>
      </w:r>
      <w:r w:rsidR="0002466F" w:rsidRPr="00BC51F6">
        <w:rPr>
          <w:lang w:eastAsia="nl-BE"/>
        </w:rPr>
        <w:t>an</w:t>
      </w:r>
      <w:r w:rsidRPr="00BC51F6">
        <w:rPr>
          <w:lang w:eastAsia="nl-BE"/>
        </w:rPr>
        <w:t>zetten bij</w:t>
      </w:r>
      <w:r w:rsidR="00CD422B" w:rsidRPr="00BC51F6">
        <w:rPr>
          <w:lang w:eastAsia="nl-BE"/>
        </w:rPr>
        <w:t xml:space="preserve"> </w:t>
      </w:r>
      <w:r w:rsidR="00E26677">
        <w:rPr>
          <w:lang w:eastAsia="nl-BE"/>
        </w:rPr>
        <w:t>nacht/donkere weeromstandigheden</w:t>
      </w:r>
    </w:p>
    <w:p w14:paraId="2494804E" w14:textId="3AB48007" w:rsidR="00E26677" w:rsidRDefault="009243AC" w:rsidP="00CD422B">
      <w:pPr>
        <w:pStyle w:val="Lijstalinea"/>
        <w:numPr>
          <w:ilvl w:val="2"/>
          <w:numId w:val="22"/>
        </w:numPr>
        <w:rPr>
          <w:lang w:eastAsia="nl-BE"/>
        </w:rPr>
      </w:pPr>
      <w:r>
        <w:rPr>
          <w:lang w:eastAsia="nl-BE"/>
        </w:rPr>
        <w:t>Als</w:t>
      </w:r>
      <w:r w:rsidR="00E26677">
        <w:rPr>
          <w:lang w:eastAsia="nl-BE"/>
        </w:rPr>
        <w:t xml:space="preserve"> de projectgroep “mistsensor” een werkend geheel heeft, de baken aanzetten bij mist/hevige regenval.</w:t>
      </w:r>
    </w:p>
    <w:p w14:paraId="48AA2942" w14:textId="78426B06" w:rsidR="00FF3D06" w:rsidRPr="00BC51F6" w:rsidRDefault="00FF3D06" w:rsidP="00CD422B">
      <w:pPr>
        <w:pStyle w:val="Lijstalinea"/>
        <w:numPr>
          <w:ilvl w:val="2"/>
          <w:numId w:val="22"/>
        </w:numPr>
        <w:rPr>
          <w:lang w:eastAsia="nl-BE"/>
        </w:rPr>
      </w:pPr>
      <w:r>
        <w:rPr>
          <w:lang w:eastAsia="nl-BE"/>
        </w:rPr>
        <w:t>GPS-locatie die verplaatst is.</w:t>
      </w:r>
    </w:p>
    <w:p w14:paraId="435FE20A" w14:textId="763BC350" w:rsidR="00CD422B" w:rsidRDefault="00CD422B" w:rsidP="00CD422B">
      <w:pPr>
        <w:pStyle w:val="Lijstalinea"/>
        <w:numPr>
          <w:ilvl w:val="1"/>
          <w:numId w:val="22"/>
        </w:numPr>
        <w:rPr>
          <w:lang w:eastAsia="nl-BE"/>
        </w:rPr>
      </w:pPr>
      <w:r>
        <w:rPr>
          <w:lang w:eastAsia="nl-BE"/>
        </w:rPr>
        <w:t>Manueel</w:t>
      </w:r>
    </w:p>
    <w:p w14:paraId="792FD322" w14:textId="459294AA" w:rsidR="00FF44ED" w:rsidRDefault="00FD60B4" w:rsidP="00EE68BC">
      <w:pPr>
        <w:pStyle w:val="Lijstalinea"/>
        <w:numPr>
          <w:ilvl w:val="0"/>
          <w:numId w:val="22"/>
        </w:numPr>
        <w:rPr>
          <w:lang w:eastAsia="nl-BE"/>
        </w:rPr>
      </w:pPr>
      <w:r>
        <w:rPr>
          <w:lang w:eastAsia="nl-BE"/>
        </w:rPr>
        <w:t>Besturing via een interface</w:t>
      </w:r>
    </w:p>
    <w:p w14:paraId="2B1C65C6" w14:textId="03058DCB" w:rsidR="00FF44ED" w:rsidRDefault="00EE68BC" w:rsidP="00EE68BC">
      <w:pPr>
        <w:pStyle w:val="Lijstalinea"/>
        <w:numPr>
          <w:ilvl w:val="0"/>
          <w:numId w:val="22"/>
        </w:numPr>
        <w:rPr>
          <w:lang w:eastAsia="nl-BE"/>
        </w:rPr>
      </w:pPr>
      <w:r>
        <w:rPr>
          <w:lang w:eastAsia="nl-BE"/>
        </w:rPr>
        <w:t>LoRaW</w:t>
      </w:r>
      <w:r w:rsidR="003B0113">
        <w:rPr>
          <w:lang w:eastAsia="nl-BE"/>
        </w:rPr>
        <w:t>AN</w:t>
      </w:r>
      <w:r>
        <w:rPr>
          <w:lang w:eastAsia="nl-BE"/>
        </w:rPr>
        <w:t xml:space="preserve"> communicatie met de bakens</w:t>
      </w:r>
    </w:p>
    <w:p w14:paraId="768F2A54" w14:textId="77777777" w:rsidR="00FF44ED" w:rsidRDefault="00EE68BC" w:rsidP="00EE68BC">
      <w:pPr>
        <w:pStyle w:val="Lijstalinea"/>
        <w:numPr>
          <w:ilvl w:val="0"/>
          <w:numId w:val="22"/>
        </w:numPr>
        <w:rPr>
          <w:lang w:eastAsia="nl-BE"/>
        </w:rPr>
      </w:pPr>
      <w:r>
        <w:rPr>
          <w:lang w:eastAsia="nl-BE"/>
        </w:rPr>
        <w:t>Automatisch genereren foutmelding</w:t>
      </w:r>
    </w:p>
    <w:p w14:paraId="10519D6F" w14:textId="132260C3" w:rsidR="00FF44ED" w:rsidRDefault="00EE68BC" w:rsidP="00FF44ED">
      <w:pPr>
        <w:pStyle w:val="Lijstalinea"/>
        <w:numPr>
          <w:ilvl w:val="1"/>
          <w:numId w:val="22"/>
        </w:numPr>
        <w:rPr>
          <w:lang w:eastAsia="nl-BE"/>
        </w:rPr>
      </w:pPr>
      <w:r>
        <w:rPr>
          <w:lang w:eastAsia="nl-BE"/>
        </w:rPr>
        <w:t>Detecteert één of meerdere armaturen die niet oplichten wanneer ze horen opgelicht te zijn</w:t>
      </w:r>
      <w:r w:rsidR="009243AC">
        <w:rPr>
          <w:lang w:eastAsia="nl-BE"/>
        </w:rPr>
        <w:t>0</w:t>
      </w:r>
    </w:p>
    <w:p w14:paraId="73DD4AEC" w14:textId="6219CEE0" w:rsidR="00B464E0" w:rsidRDefault="00B464E0" w:rsidP="00FF44ED">
      <w:pPr>
        <w:pStyle w:val="Lijstalinea"/>
        <w:numPr>
          <w:ilvl w:val="1"/>
          <w:numId w:val="22"/>
        </w:numPr>
        <w:rPr>
          <w:lang w:eastAsia="nl-BE"/>
        </w:rPr>
      </w:pPr>
      <w:r>
        <w:rPr>
          <w:lang w:eastAsia="nl-BE"/>
        </w:rPr>
        <w:t>Detecteert wanneer de batterij niet meer voldoende geladen is</w:t>
      </w:r>
      <w:r w:rsidR="009243AC">
        <w:rPr>
          <w:lang w:eastAsia="nl-BE"/>
        </w:rPr>
        <w:t>.</w:t>
      </w:r>
    </w:p>
    <w:p w14:paraId="04D8480E" w14:textId="3C5EC727" w:rsidR="00EE68BC" w:rsidRDefault="00EE68BC" w:rsidP="00FF44ED">
      <w:pPr>
        <w:pStyle w:val="Lijstalinea"/>
        <w:numPr>
          <w:ilvl w:val="0"/>
          <w:numId w:val="22"/>
        </w:numPr>
        <w:rPr>
          <w:lang w:eastAsia="nl-BE"/>
        </w:rPr>
      </w:pPr>
      <w:r>
        <w:rPr>
          <w:lang w:eastAsia="nl-BE"/>
        </w:rPr>
        <w:t xml:space="preserve">Geeft informatie over zijn </w:t>
      </w:r>
      <w:r w:rsidR="00FD60B4">
        <w:rPr>
          <w:lang w:eastAsia="nl-BE"/>
        </w:rPr>
        <w:t>GPS</w:t>
      </w:r>
      <w:r>
        <w:rPr>
          <w:lang w:eastAsia="nl-BE"/>
        </w:rPr>
        <w:t>-locatie</w:t>
      </w:r>
    </w:p>
    <w:p w14:paraId="7850F3E2" w14:textId="0DFCF5EA" w:rsidR="00EE68BC" w:rsidRDefault="00EE68BC" w:rsidP="00FF44ED">
      <w:pPr>
        <w:pStyle w:val="Lijstalinea"/>
        <w:numPr>
          <w:ilvl w:val="0"/>
          <w:numId w:val="22"/>
        </w:numPr>
        <w:rPr>
          <w:lang w:eastAsia="nl-BE"/>
        </w:rPr>
      </w:pPr>
      <w:r>
        <w:rPr>
          <w:lang w:eastAsia="nl-BE"/>
        </w:rPr>
        <w:t>Geeft de batterijstatus van de batterij weer</w:t>
      </w:r>
    </w:p>
    <w:p w14:paraId="423FA68F" w14:textId="774D8A06" w:rsidR="00837302" w:rsidRPr="00837302" w:rsidRDefault="00EE68BC" w:rsidP="00FF44ED">
      <w:pPr>
        <w:pStyle w:val="Lijstalinea"/>
        <w:numPr>
          <w:ilvl w:val="0"/>
          <w:numId w:val="22"/>
        </w:numPr>
        <w:rPr>
          <w:lang w:eastAsia="nl-BE"/>
        </w:rPr>
      </w:pPr>
      <w:r>
        <w:rPr>
          <w:lang w:eastAsia="nl-BE"/>
        </w:rPr>
        <w:t xml:space="preserve">Robuust </w:t>
      </w:r>
      <w:r w:rsidR="00FF44ED">
        <w:rPr>
          <w:lang w:eastAsia="nl-BE"/>
        </w:rPr>
        <w:t>en waterdicht</w:t>
      </w:r>
    </w:p>
    <w:p w14:paraId="02FC7852" w14:textId="2DF383B8" w:rsidR="001060E0" w:rsidRDefault="001060E0" w:rsidP="00214AC2">
      <w:pPr>
        <w:pStyle w:val="Kop2"/>
      </w:pPr>
      <w:bookmarkStart w:id="29" w:name="_Toc147865574"/>
      <w:r w:rsidRPr="00214AC2">
        <w:t>Scope</w:t>
      </w:r>
      <w:bookmarkEnd w:id="29"/>
    </w:p>
    <w:p w14:paraId="371C29DA" w14:textId="61711BC8" w:rsidR="00FD56B2" w:rsidRDefault="006D6D5D" w:rsidP="007C6476">
      <w:pPr>
        <w:pStyle w:val="Lijstalinea"/>
        <w:numPr>
          <w:ilvl w:val="0"/>
          <w:numId w:val="22"/>
        </w:numPr>
        <w:rPr>
          <w:lang w:eastAsia="nl-BE"/>
        </w:rPr>
      </w:pPr>
      <w:r>
        <w:rPr>
          <w:lang w:eastAsia="nl-BE"/>
        </w:rPr>
        <w:t>Backend deployen</w:t>
      </w:r>
      <w:r w:rsidR="001674B7">
        <w:rPr>
          <w:lang w:eastAsia="nl-BE"/>
        </w:rPr>
        <w:t xml:space="preserve"> op een server</w:t>
      </w:r>
    </w:p>
    <w:p w14:paraId="1079452B" w14:textId="77777777" w:rsidR="001674B7" w:rsidRDefault="007E2103" w:rsidP="007C6476">
      <w:pPr>
        <w:pStyle w:val="Lijstalinea"/>
        <w:numPr>
          <w:ilvl w:val="0"/>
          <w:numId w:val="22"/>
        </w:numPr>
        <w:rPr>
          <w:lang w:eastAsia="nl-BE"/>
        </w:rPr>
      </w:pPr>
      <w:r>
        <w:rPr>
          <w:lang w:eastAsia="nl-BE"/>
        </w:rPr>
        <w:t>Implementatie van Docker, Grafana en InfluxDB</w:t>
      </w:r>
    </w:p>
    <w:p w14:paraId="3C3FF850" w14:textId="57477CFA" w:rsidR="007E2103" w:rsidRDefault="007E2103" w:rsidP="007C6476">
      <w:pPr>
        <w:pStyle w:val="Lijstalinea"/>
        <w:numPr>
          <w:ilvl w:val="0"/>
          <w:numId w:val="22"/>
        </w:numPr>
        <w:rPr>
          <w:lang w:eastAsia="nl-BE"/>
        </w:rPr>
      </w:pPr>
      <w:r>
        <w:rPr>
          <w:lang w:eastAsia="nl-BE"/>
        </w:rPr>
        <w:t>Alarmgeneratie</w:t>
      </w:r>
    </w:p>
    <w:p w14:paraId="0E0C2291" w14:textId="77777777" w:rsidR="007E2103" w:rsidRDefault="00D03238" w:rsidP="007C6476">
      <w:pPr>
        <w:pStyle w:val="Lijstalinea"/>
        <w:numPr>
          <w:ilvl w:val="0"/>
          <w:numId w:val="22"/>
        </w:numPr>
        <w:rPr>
          <w:lang w:eastAsia="nl-BE"/>
        </w:rPr>
      </w:pPr>
      <w:r>
        <w:rPr>
          <w:lang w:eastAsia="nl-BE"/>
        </w:rPr>
        <w:t>Diagnostiek tool</w:t>
      </w:r>
    </w:p>
    <w:p w14:paraId="6E568797" w14:textId="77777777" w:rsidR="00D03238" w:rsidRDefault="003D7165" w:rsidP="007C6476">
      <w:pPr>
        <w:pStyle w:val="Lijstalinea"/>
        <w:numPr>
          <w:ilvl w:val="0"/>
          <w:numId w:val="22"/>
        </w:numPr>
        <w:rPr>
          <w:lang w:eastAsia="nl-BE"/>
        </w:rPr>
      </w:pPr>
      <w:r>
        <w:rPr>
          <w:lang w:eastAsia="nl-BE"/>
        </w:rPr>
        <w:t>Testopstelling bouwen</w:t>
      </w:r>
    </w:p>
    <w:p w14:paraId="521AFDFE" w14:textId="02648793" w:rsidR="009E6116" w:rsidRDefault="009E6116" w:rsidP="007C6476">
      <w:pPr>
        <w:pStyle w:val="Lijstalinea"/>
        <w:numPr>
          <w:ilvl w:val="0"/>
          <w:numId w:val="22"/>
        </w:numPr>
        <w:rPr>
          <w:lang w:eastAsia="nl-BE"/>
        </w:rPr>
      </w:pPr>
      <w:r>
        <w:rPr>
          <w:lang w:eastAsia="nl-BE"/>
        </w:rPr>
        <w:t>PCB herwerken</w:t>
      </w:r>
    </w:p>
    <w:p w14:paraId="720F22BE" w14:textId="1E05A22C" w:rsidR="009E6116" w:rsidRDefault="009E6116" w:rsidP="007C6476">
      <w:pPr>
        <w:pStyle w:val="Lijstalinea"/>
        <w:numPr>
          <w:ilvl w:val="0"/>
          <w:numId w:val="22"/>
        </w:numPr>
        <w:rPr>
          <w:lang w:eastAsia="nl-BE"/>
        </w:rPr>
      </w:pPr>
      <w:r>
        <w:rPr>
          <w:lang w:eastAsia="nl-BE"/>
        </w:rPr>
        <w:t>Onderhoudsvriendelijke aansluitingen</w:t>
      </w:r>
    </w:p>
    <w:p w14:paraId="5F131B17" w14:textId="77777777" w:rsidR="003D7165" w:rsidRDefault="003D7165" w:rsidP="007C6476">
      <w:pPr>
        <w:pStyle w:val="Lijstalinea"/>
        <w:numPr>
          <w:ilvl w:val="0"/>
          <w:numId w:val="22"/>
        </w:numPr>
        <w:rPr>
          <w:lang w:eastAsia="nl-BE"/>
        </w:rPr>
      </w:pPr>
      <w:r>
        <w:rPr>
          <w:lang w:eastAsia="nl-BE"/>
        </w:rPr>
        <w:t>E</w:t>
      </w:r>
      <w:r w:rsidR="007732E0">
        <w:rPr>
          <w:lang w:eastAsia="nl-BE"/>
        </w:rPr>
        <w:t>indresultaat opleveren</w:t>
      </w:r>
    </w:p>
    <w:p w14:paraId="3EE76E04" w14:textId="77777777" w:rsidR="007732E0" w:rsidRDefault="007732E0" w:rsidP="007C6476">
      <w:pPr>
        <w:pStyle w:val="Lijstalinea"/>
        <w:numPr>
          <w:ilvl w:val="0"/>
          <w:numId w:val="22"/>
        </w:numPr>
        <w:rPr>
          <w:lang w:eastAsia="nl-BE"/>
        </w:rPr>
      </w:pPr>
      <w:r>
        <w:rPr>
          <w:lang w:eastAsia="nl-BE"/>
        </w:rPr>
        <w:t>Documentatie</w:t>
      </w:r>
      <w:r w:rsidR="007C5AA8">
        <w:rPr>
          <w:lang w:eastAsia="nl-BE"/>
        </w:rPr>
        <w:t xml:space="preserve"> hardware/software/test</w:t>
      </w:r>
      <w:r w:rsidR="006C06DE">
        <w:rPr>
          <w:lang w:eastAsia="nl-BE"/>
        </w:rPr>
        <w:t>en</w:t>
      </w:r>
    </w:p>
    <w:p w14:paraId="180DF50C" w14:textId="77777777" w:rsidR="007732E0" w:rsidRDefault="00464297" w:rsidP="007C6476">
      <w:pPr>
        <w:pStyle w:val="Lijstalinea"/>
        <w:numPr>
          <w:ilvl w:val="0"/>
          <w:numId w:val="22"/>
        </w:numPr>
        <w:rPr>
          <w:lang w:eastAsia="nl-BE"/>
        </w:rPr>
      </w:pPr>
      <w:r>
        <w:rPr>
          <w:lang w:eastAsia="nl-BE"/>
        </w:rPr>
        <w:t xml:space="preserve">Teststrategie </w:t>
      </w:r>
      <w:r w:rsidR="007C5AA8">
        <w:rPr>
          <w:lang w:eastAsia="nl-BE"/>
        </w:rPr>
        <w:t>documenteren</w:t>
      </w:r>
    </w:p>
    <w:p w14:paraId="464DB7A4" w14:textId="17A862DE" w:rsidR="001060E0" w:rsidRPr="001060E0" w:rsidRDefault="00431CC1" w:rsidP="007C6476">
      <w:pPr>
        <w:pStyle w:val="Lijstalinea"/>
        <w:numPr>
          <w:ilvl w:val="0"/>
          <w:numId w:val="22"/>
        </w:numPr>
        <w:rPr>
          <w:lang w:eastAsia="nl-BE"/>
        </w:rPr>
      </w:pPr>
      <w:r>
        <w:rPr>
          <w:lang w:eastAsia="nl-BE"/>
        </w:rPr>
        <w:t>Batterij</w:t>
      </w:r>
      <w:r w:rsidR="79C3CA81" w:rsidRPr="22AF945B">
        <w:rPr>
          <w:lang w:eastAsia="nl-BE"/>
        </w:rPr>
        <w:t>-</w:t>
      </w:r>
      <w:r w:rsidR="00B1172B" w:rsidRPr="22AF945B">
        <w:rPr>
          <w:lang w:eastAsia="nl-BE"/>
        </w:rPr>
        <w:t>/</w:t>
      </w:r>
      <w:r w:rsidR="00B1172B" w:rsidRPr="209A47A5">
        <w:rPr>
          <w:lang w:eastAsia="nl-BE"/>
        </w:rPr>
        <w:t>zonnepaneel</w:t>
      </w:r>
      <w:r w:rsidRPr="209A47A5">
        <w:rPr>
          <w:lang w:eastAsia="nl-BE"/>
        </w:rPr>
        <w:t>spanning</w:t>
      </w:r>
      <w:r>
        <w:rPr>
          <w:lang w:eastAsia="nl-BE"/>
        </w:rPr>
        <w:t xml:space="preserve"> op afstand zichtbaar maken</w:t>
      </w:r>
    </w:p>
    <w:p w14:paraId="697C9A52" w14:textId="5CF6F18B" w:rsidR="00422ACD" w:rsidRPr="001060E0" w:rsidRDefault="00422ACD" w:rsidP="007C6476">
      <w:pPr>
        <w:pStyle w:val="Lijstalinea"/>
        <w:numPr>
          <w:ilvl w:val="0"/>
          <w:numId w:val="22"/>
        </w:numPr>
        <w:rPr>
          <w:lang w:eastAsia="nl-BE"/>
        </w:rPr>
      </w:pPr>
      <w:r>
        <w:rPr>
          <w:lang w:eastAsia="nl-BE"/>
        </w:rPr>
        <w:t xml:space="preserve">Automatische </w:t>
      </w:r>
      <w:r w:rsidRPr="7847C2F8">
        <w:rPr>
          <w:lang w:eastAsia="nl-BE"/>
        </w:rPr>
        <w:t>deployment</w:t>
      </w:r>
      <w:r w:rsidR="0019042B">
        <w:rPr>
          <w:lang w:eastAsia="nl-BE"/>
        </w:rPr>
        <w:t xml:space="preserve"> op elke infrastructuur</w:t>
      </w:r>
    </w:p>
    <w:p w14:paraId="080FB2B1" w14:textId="77777777" w:rsidR="00FD56B2" w:rsidRDefault="00FD56B2">
      <w:pPr>
        <w:spacing w:after="200" w:line="276" w:lineRule="auto"/>
        <w:jc w:val="left"/>
        <w:rPr>
          <w:rFonts w:cs="Arial"/>
          <w:kern w:val="32"/>
          <w:sz w:val="36"/>
          <w:szCs w:val="26"/>
          <w:lang w:eastAsia="nl-BE"/>
        </w:rPr>
      </w:pPr>
      <w:r>
        <w:rPr>
          <w:lang w:eastAsia="nl-BE"/>
        </w:rPr>
        <w:br w:type="page"/>
      </w:r>
    </w:p>
    <w:p w14:paraId="613E383B" w14:textId="50C08470" w:rsidR="005A6446" w:rsidRPr="002A5692" w:rsidRDefault="005A6446" w:rsidP="005A6446">
      <w:pPr>
        <w:pStyle w:val="Kop1"/>
        <w:rPr>
          <w:lang w:eastAsia="en-US"/>
        </w:rPr>
      </w:pPr>
      <w:bookmarkStart w:id="30" w:name="_Toc147865575"/>
      <w:r>
        <w:rPr>
          <w:lang w:eastAsia="en-US"/>
        </w:rPr>
        <w:lastRenderedPageBreak/>
        <w:t>Planning</w:t>
      </w:r>
      <w:bookmarkEnd w:id="30"/>
    </w:p>
    <w:p w14:paraId="2832ABBC" w14:textId="31786A54" w:rsidR="002D6976" w:rsidRPr="00F3072F" w:rsidRDefault="004E0BD9" w:rsidP="00FD56B2">
      <w:pPr>
        <w:rPr>
          <w:color w:val="auto"/>
          <w:lang w:eastAsia="nl-BE"/>
        </w:rPr>
      </w:pPr>
      <w:r w:rsidRPr="00F3072F">
        <w:rPr>
          <w:color w:val="auto"/>
          <w:lang w:eastAsia="nl-BE"/>
        </w:rPr>
        <w:t xml:space="preserve">Voor dit project gaan we gebruik maken van een </w:t>
      </w:r>
      <w:r w:rsidR="0089690C" w:rsidRPr="00F3072F">
        <w:rPr>
          <w:color w:val="auto"/>
          <w:lang w:eastAsia="nl-BE"/>
        </w:rPr>
        <w:t xml:space="preserve">agile </w:t>
      </w:r>
      <w:r w:rsidR="0004059C" w:rsidRPr="00F3072F">
        <w:rPr>
          <w:color w:val="auto"/>
          <w:lang w:eastAsia="nl-BE"/>
        </w:rPr>
        <w:t>project</w:t>
      </w:r>
      <w:r w:rsidR="00A8718F" w:rsidRPr="00F3072F">
        <w:rPr>
          <w:color w:val="auto"/>
          <w:lang w:eastAsia="nl-BE"/>
        </w:rPr>
        <w:t>methodologie</w:t>
      </w:r>
      <w:r w:rsidR="007A5C4A" w:rsidRPr="00F3072F">
        <w:rPr>
          <w:color w:val="auto"/>
          <w:lang w:eastAsia="nl-BE"/>
        </w:rPr>
        <w:t>.</w:t>
      </w:r>
      <w:r w:rsidR="00A8718F" w:rsidRPr="00F3072F">
        <w:rPr>
          <w:color w:val="auto"/>
          <w:lang w:eastAsia="nl-BE"/>
        </w:rPr>
        <w:t xml:space="preserve"> </w:t>
      </w:r>
      <w:r w:rsidR="00A31124" w:rsidRPr="00F3072F">
        <w:rPr>
          <w:color w:val="auto"/>
          <w:lang w:eastAsia="nl-BE"/>
        </w:rPr>
        <w:t>Elke week gaan we voor</w:t>
      </w:r>
      <w:r w:rsidR="0091493A" w:rsidRPr="00F3072F">
        <w:rPr>
          <w:color w:val="auto"/>
          <w:lang w:eastAsia="nl-BE"/>
        </w:rPr>
        <w:t>af een verga</w:t>
      </w:r>
      <w:r w:rsidR="008D56D1" w:rsidRPr="00F3072F">
        <w:rPr>
          <w:color w:val="auto"/>
          <w:lang w:eastAsia="nl-BE"/>
        </w:rPr>
        <w:t xml:space="preserve">dering </w:t>
      </w:r>
      <w:r w:rsidR="00BB6773" w:rsidRPr="00F3072F">
        <w:rPr>
          <w:color w:val="auto"/>
          <w:lang w:eastAsia="nl-BE"/>
        </w:rPr>
        <w:t xml:space="preserve">houden en daarin de taken overlopen die </w:t>
      </w:r>
      <w:r w:rsidR="002D6976" w:rsidRPr="00F3072F">
        <w:rPr>
          <w:color w:val="auto"/>
          <w:lang w:eastAsia="nl-BE"/>
        </w:rPr>
        <w:t>zijn</w:t>
      </w:r>
      <w:r w:rsidR="007653BC">
        <w:rPr>
          <w:color w:val="auto"/>
          <w:lang w:eastAsia="nl-BE"/>
        </w:rPr>
        <w:t xml:space="preserve"> </w:t>
      </w:r>
      <w:r w:rsidR="007653BC" w:rsidRPr="00F3072F">
        <w:rPr>
          <w:color w:val="auto"/>
          <w:lang w:eastAsia="nl-BE"/>
        </w:rPr>
        <w:t>uitgevoerd</w:t>
      </w:r>
      <w:r w:rsidR="00F417D7">
        <w:rPr>
          <w:color w:val="auto"/>
          <w:lang w:eastAsia="nl-BE"/>
        </w:rPr>
        <w:t xml:space="preserve"> </w:t>
      </w:r>
      <w:r w:rsidR="002D6976" w:rsidRPr="00F3072F">
        <w:rPr>
          <w:color w:val="auto"/>
          <w:lang w:eastAsia="nl-BE"/>
        </w:rPr>
        <w:t>of nog moeten gebeuren. Op deze manier is iedereen van het team op de hoogte van de huidige taken en hoever de anderen staan van het team.</w:t>
      </w:r>
      <w:r w:rsidR="00AC08B1">
        <w:rPr>
          <w:color w:val="auto"/>
          <w:lang w:eastAsia="nl-BE"/>
        </w:rPr>
        <w:t xml:space="preserve"> De taken en deadlines worden bijgehouden in </w:t>
      </w:r>
      <w:r w:rsidR="00061E8C">
        <w:rPr>
          <w:color w:val="auto"/>
          <w:lang w:eastAsia="nl-BE"/>
        </w:rPr>
        <w:t>E</w:t>
      </w:r>
      <w:r w:rsidR="00343B1D">
        <w:rPr>
          <w:color w:val="auto"/>
          <w:lang w:eastAsia="nl-BE"/>
        </w:rPr>
        <w:t>xcel</w:t>
      </w:r>
      <w:r w:rsidR="00C71DD1">
        <w:rPr>
          <w:color w:val="auto"/>
          <w:lang w:eastAsia="nl-BE"/>
        </w:rPr>
        <w:t xml:space="preserve"> om het overzicht te bewaren</w:t>
      </w:r>
      <w:r w:rsidR="00573B48">
        <w:rPr>
          <w:color w:val="auto"/>
          <w:lang w:eastAsia="nl-BE"/>
        </w:rPr>
        <w:t>.</w:t>
      </w:r>
    </w:p>
    <w:p w14:paraId="009F2806" w14:textId="68CF231C" w:rsidR="00F62AF8" w:rsidRPr="00F3072F" w:rsidRDefault="009462A5" w:rsidP="00E76739">
      <w:pPr>
        <w:rPr>
          <w:color w:val="auto"/>
          <w:lang w:eastAsia="nl-BE"/>
        </w:rPr>
      </w:pPr>
      <w:r w:rsidRPr="00F3072F">
        <w:rPr>
          <w:color w:val="auto"/>
          <w:lang w:eastAsia="nl-BE"/>
        </w:rPr>
        <w:t>We gaan de planning van het project</w:t>
      </w:r>
      <w:r w:rsidR="00F4415C" w:rsidRPr="00F3072F">
        <w:rPr>
          <w:color w:val="auto"/>
          <w:lang w:eastAsia="nl-BE"/>
        </w:rPr>
        <w:t xml:space="preserve"> </w:t>
      </w:r>
      <w:r w:rsidR="000110E3" w:rsidRPr="00F3072F">
        <w:rPr>
          <w:color w:val="auto"/>
          <w:lang w:eastAsia="nl-BE"/>
        </w:rPr>
        <w:t xml:space="preserve">opdelen in </w:t>
      </w:r>
      <w:r w:rsidR="002B27A1" w:rsidRPr="00F3072F">
        <w:rPr>
          <w:color w:val="auto"/>
          <w:lang w:eastAsia="nl-BE"/>
        </w:rPr>
        <w:t xml:space="preserve">4 </w:t>
      </w:r>
      <w:r w:rsidR="00920DA2">
        <w:rPr>
          <w:color w:val="auto"/>
          <w:lang w:eastAsia="nl-BE"/>
        </w:rPr>
        <w:t>periodes</w:t>
      </w:r>
      <w:r w:rsidR="002B27A1" w:rsidRPr="00F3072F">
        <w:rPr>
          <w:color w:val="auto"/>
          <w:lang w:eastAsia="nl-BE"/>
        </w:rPr>
        <w:t>.</w:t>
      </w:r>
      <w:r w:rsidR="00145F40" w:rsidRPr="00F3072F">
        <w:rPr>
          <w:color w:val="auto"/>
          <w:lang w:eastAsia="nl-BE"/>
        </w:rPr>
        <w:t xml:space="preserve"> We proberen in elk gedeelte </w:t>
      </w:r>
      <w:r w:rsidR="00F32001" w:rsidRPr="00F3072F">
        <w:rPr>
          <w:color w:val="auto"/>
          <w:lang w:eastAsia="nl-BE"/>
        </w:rPr>
        <w:t xml:space="preserve">de </w:t>
      </w:r>
      <w:r w:rsidR="00F32001" w:rsidRPr="096AE320">
        <w:rPr>
          <w:color w:val="auto"/>
          <w:lang w:eastAsia="nl-BE"/>
        </w:rPr>
        <w:t>gro</w:t>
      </w:r>
      <w:r w:rsidR="49100C48" w:rsidRPr="096AE320">
        <w:rPr>
          <w:color w:val="auto"/>
          <w:lang w:eastAsia="nl-BE"/>
        </w:rPr>
        <w:t>t</w:t>
      </w:r>
      <w:r w:rsidR="00F32001" w:rsidRPr="096AE320">
        <w:rPr>
          <w:color w:val="auto"/>
          <w:lang w:eastAsia="nl-BE"/>
        </w:rPr>
        <w:t>e</w:t>
      </w:r>
      <w:r w:rsidR="00F32001" w:rsidRPr="00F3072F">
        <w:rPr>
          <w:color w:val="auto"/>
          <w:lang w:eastAsia="nl-BE"/>
        </w:rPr>
        <w:t xml:space="preserve"> </w:t>
      </w:r>
      <w:r w:rsidR="00800FBC" w:rsidRPr="00F3072F">
        <w:rPr>
          <w:color w:val="auto"/>
          <w:lang w:eastAsia="nl-BE"/>
        </w:rPr>
        <w:t>lijnen te omschrijven om het zo overzichtelijker te houden.</w:t>
      </w:r>
    </w:p>
    <w:p w14:paraId="28567362" w14:textId="3800FF4E" w:rsidR="002B27A1" w:rsidRDefault="006529BB" w:rsidP="00F07211">
      <w:pPr>
        <w:pStyle w:val="Lijstalinea"/>
        <w:numPr>
          <w:ilvl w:val="0"/>
          <w:numId w:val="32"/>
        </w:numPr>
        <w:rPr>
          <w:lang w:eastAsia="nl-BE"/>
        </w:rPr>
      </w:pPr>
      <w:r>
        <w:rPr>
          <w:lang w:eastAsia="nl-BE"/>
        </w:rPr>
        <w:t>September</w:t>
      </w:r>
    </w:p>
    <w:p w14:paraId="5CF0AB6E" w14:textId="0EBDB4D4" w:rsidR="001C6399" w:rsidRDefault="009E5A14" w:rsidP="001C6399">
      <w:pPr>
        <w:pStyle w:val="Lijstalinea"/>
        <w:numPr>
          <w:ilvl w:val="1"/>
          <w:numId w:val="32"/>
        </w:numPr>
        <w:rPr>
          <w:lang w:eastAsia="nl-BE"/>
        </w:rPr>
      </w:pPr>
      <w:r>
        <w:rPr>
          <w:lang w:eastAsia="nl-BE"/>
        </w:rPr>
        <w:t xml:space="preserve">Start </w:t>
      </w:r>
      <w:r w:rsidR="007D6CEB">
        <w:rPr>
          <w:lang w:eastAsia="nl-BE"/>
        </w:rPr>
        <w:t xml:space="preserve">iteratie </w:t>
      </w:r>
      <w:r w:rsidR="00A276E9">
        <w:rPr>
          <w:lang w:eastAsia="nl-BE"/>
        </w:rPr>
        <w:t>twee</w:t>
      </w:r>
      <w:r w:rsidR="00D83F97">
        <w:rPr>
          <w:lang w:eastAsia="nl-BE"/>
        </w:rPr>
        <w:t xml:space="preserve"> van het project</w:t>
      </w:r>
    </w:p>
    <w:p w14:paraId="64782C08" w14:textId="46161F6F" w:rsidR="007850A6" w:rsidRDefault="007850A6" w:rsidP="001C6399">
      <w:pPr>
        <w:pStyle w:val="Lijstalinea"/>
        <w:numPr>
          <w:ilvl w:val="1"/>
          <w:numId w:val="32"/>
        </w:numPr>
        <w:rPr>
          <w:lang w:eastAsia="nl-BE"/>
        </w:rPr>
      </w:pPr>
      <w:r w:rsidRPr="78F4F0CD">
        <w:rPr>
          <w:lang w:eastAsia="nl-BE"/>
        </w:rPr>
        <w:t>Teamverdeling</w:t>
      </w:r>
      <w:r>
        <w:rPr>
          <w:lang w:eastAsia="nl-BE"/>
        </w:rPr>
        <w:t xml:space="preserve"> (hardware, software, </w:t>
      </w:r>
      <w:r w:rsidR="00FA2A2B">
        <w:rPr>
          <w:lang w:eastAsia="nl-BE"/>
        </w:rPr>
        <w:t>documentatie</w:t>
      </w:r>
      <w:r>
        <w:rPr>
          <w:lang w:eastAsia="nl-BE"/>
        </w:rPr>
        <w:t>)</w:t>
      </w:r>
    </w:p>
    <w:p w14:paraId="319DC28F" w14:textId="4B43A23F" w:rsidR="00D83F97" w:rsidRDefault="006C6E7B" w:rsidP="001C6399">
      <w:pPr>
        <w:pStyle w:val="Lijstalinea"/>
        <w:numPr>
          <w:ilvl w:val="1"/>
          <w:numId w:val="32"/>
        </w:numPr>
        <w:rPr>
          <w:lang w:eastAsia="nl-BE"/>
        </w:rPr>
      </w:pPr>
      <w:r>
        <w:rPr>
          <w:lang w:eastAsia="nl-BE"/>
        </w:rPr>
        <w:t>Backend opzetten</w:t>
      </w:r>
      <w:r w:rsidR="00F159E1">
        <w:rPr>
          <w:lang w:eastAsia="nl-BE"/>
        </w:rPr>
        <w:t xml:space="preserve"> (Docker</w:t>
      </w:r>
      <w:r w:rsidR="00145D8F">
        <w:rPr>
          <w:lang w:eastAsia="nl-BE"/>
        </w:rPr>
        <w:t xml:space="preserve">, InfluxDB, Grafana, </w:t>
      </w:r>
      <w:r w:rsidR="00916E90" w:rsidRPr="00F3072F">
        <w:rPr>
          <w:lang w:eastAsia="nl-BE"/>
        </w:rPr>
        <w:t>GitHub</w:t>
      </w:r>
      <w:r w:rsidR="00F159E1">
        <w:rPr>
          <w:lang w:eastAsia="nl-BE"/>
        </w:rPr>
        <w:t>)</w:t>
      </w:r>
    </w:p>
    <w:p w14:paraId="25FB5C2C" w14:textId="6B9821A6" w:rsidR="0068701C" w:rsidRDefault="0068701C" w:rsidP="001C6399">
      <w:pPr>
        <w:pStyle w:val="Lijstalinea"/>
        <w:numPr>
          <w:ilvl w:val="1"/>
          <w:numId w:val="32"/>
        </w:numPr>
        <w:rPr>
          <w:lang w:eastAsia="nl-BE"/>
        </w:rPr>
      </w:pPr>
      <w:r>
        <w:rPr>
          <w:lang w:eastAsia="nl-BE"/>
        </w:rPr>
        <w:t>Webinterface updaten zodat d</w:t>
      </w:r>
      <w:r w:rsidR="00344F05">
        <w:rPr>
          <w:lang w:eastAsia="nl-BE"/>
        </w:rPr>
        <w:t xml:space="preserve">it </w:t>
      </w:r>
      <w:r w:rsidR="000E1042">
        <w:rPr>
          <w:lang w:eastAsia="nl-BE"/>
        </w:rPr>
        <w:t>werk</w:t>
      </w:r>
      <w:r w:rsidR="006B54E4">
        <w:rPr>
          <w:lang w:eastAsia="nl-BE"/>
        </w:rPr>
        <w:t>t</w:t>
      </w:r>
      <w:r w:rsidR="000E1042">
        <w:rPr>
          <w:lang w:eastAsia="nl-BE"/>
        </w:rPr>
        <w:t xml:space="preserve"> met </w:t>
      </w:r>
      <w:r w:rsidR="00916E90">
        <w:rPr>
          <w:lang w:eastAsia="nl-BE"/>
        </w:rPr>
        <w:t>InfluxDB</w:t>
      </w:r>
    </w:p>
    <w:p w14:paraId="4CFB628E" w14:textId="452A0C55" w:rsidR="00FA2A2B" w:rsidRDefault="00E73D14" w:rsidP="001C6399">
      <w:pPr>
        <w:pStyle w:val="Lijstalinea"/>
        <w:numPr>
          <w:ilvl w:val="1"/>
          <w:numId w:val="32"/>
        </w:numPr>
        <w:rPr>
          <w:lang w:eastAsia="nl-BE"/>
        </w:rPr>
      </w:pPr>
      <w:r>
        <w:rPr>
          <w:lang w:eastAsia="nl-BE"/>
        </w:rPr>
        <w:t>Webinterface deployen voor de testopstelling</w:t>
      </w:r>
    </w:p>
    <w:p w14:paraId="5E1C6FC7" w14:textId="58303F4C" w:rsidR="00E73D14" w:rsidRDefault="00E73D14" w:rsidP="001C6399">
      <w:pPr>
        <w:pStyle w:val="Lijstalinea"/>
        <w:numPr>
          <w:ilvl w:val="1"/>
          <w:numId w:val="32"/>
        </w:numPr>
        <w:rPr>
          <w:lang w:eastAsia="nl-BE"/>
        </w:rPr>
      </w:pPr>
      <w:r>
        <w:rPr>
          <w:lang w:eastAsia="nl-BE"/>
        </w:rPr>
        <w:t>Testopstelling</w:t>
      </w:r>
      <w:r w:rsidR="00245EC2">
        <w:rPr>
          <w:lang w:eastAsia="nl-BE"/>
        </w:rPr>
        <w:t xml:space="preserve"> heropbouwen en</w:t>
      </w:r>
      <w:r>
        <w:rPr>
          <w:lang w:eastAsia="nl-BE"/>
        </w:rPr>
        <w:t xml:space="preserve"> gereed ma</w:t>
      </w:r>
      <w:r w:rsidR="00782DAD">
        <w:rPr>
          <w:lang w:eastAsia="nl-BE"/>
        </w:rPr>
        <w:t>ken</w:t>
      </w:r>
      <w:r w:rsidR="003077C5">
        <w:rPr>
          <w:lang w:eastAsia="nl-BE"/>
        </w:rPr>
        <w:t xml:space="preserve"> </w:t>
      </w:r>
      <w:r w:rsidR="456082C8" w:rsidRPr="3D6E01C8">
        <w:rPr>
          <w:lang w:eastAsia="nl-BE"/>
        </w:rPr>
        <w:t xml:space="preserve">om </w:t>
      </w:r>
      <w:r w:rsidR="00964A9E" w:rsidRPr="3D6E01C8">
        <w:rPr>
          <w:lang w:eastAsia="nl-BE"/>
        </w:rPr>
        <w:t>buiten</w:t>
      </w:r>
      <w:r w:rsidR="00964A9E">
        <w:rPr>
          <w:lang w:eastAsia="nl-BE"/>
        </w:rPr>
        <w:t xml:space="preserve"> te plaatsen</w:t>
      </w:r>
    </w:p>
    <w:p w14:paraId="03AFC737" w14:textId="18DE4C82" w:rsidR="006529BB" w:rsidRDefault="006529BB" w:rsidP="00F07211">
      <w:pPr>
        <w:pStyle w:val="Lijstalinea"/>
        <w:numPr>
          <w:ilvl w:val="0"/>
          <w:numId w:val="32"/>
        </w:numPr>
        <w:rPr>
          <w:lang w:eastAsia="nl-BE"/>
        </w:rPr>
      </w:pPr>
      <w:r>
        <w:rPr>
          <w:lang w:eastAsia="nl-BE"/>
        </w:rPr>
        <w:t>Oktober</w:t>
      </w:r>
    </w:p>
    <w:p w14:paraId="78ADB8EC" w14:textId="0FF0B9A0" w:rsidR="001C6399" w:rsidRDefault="00022FF6" w:rsidP="001C6399">
      <w:pPr>
        <w:pStyle w:val="Lijstalinea"/>
        <w:numPr>
          <w:ilvl w:val="1"/>
          <w:numId w:val="32"/>
        </w:numPr>
        <w:rPr>
          <w:lang w:eastAsia="nl-BE"/>
        </w:rPr>
      </w:pPr>
      <w:r>
        <w:rPr>
          <w:lang w:eastAsia="nl-BE"/>
        </w:rPr>
        <w:t>P</w:t>
      </w:r>
      <w:r w:rsidR="00C941E9">
        <w:rPr>
          <w:lang w:eastAsia="nl-BE"/>
        </w:rPr>
        <w:t xml:space="preserve">roject analyse </w:t>
      </w:r>
      <w:r w:rsidR="0077422B">
        <w:rPr>
          <w:lang w:eastAsia="nl-BE"/>
        </w:rPr>
        <w:t>ontwerpen</w:t>
      </w:r>
    </w:p>
    <w:p w14:paraId="2BDAC9B5" w14:textId="0382A819" w:rsidR="0077422B" w:rsidRDefault="00C8213B" w:rsidP="001C6399">
      <w:pPr>
        <w:pStyle w:val="Lijstalinea"/>
        <w:numPr>
          <w:ilvl w:val="1"/>
          <w:numId w:val="32"/>
        </w:numPr>
        <w:rPr>
          <w:lang w:eastAsia="nl-BE"/>
        </w:rPr>
      </w:pPr>
      <w:r>
        <w:rPr>
          <w:lang w:eastAsia="nl-BE"/>
        </w:rPr>
        <w:t>Feedback van PoAB vragen</w:t>
      </w:r>
      <w:r w:rsidR="00131FEF">
        <w:rPr>
          <w:lang w:eastAsia="nl-BE"/>
        </w:rPr>
        <w:t xml:space="preserve"> over de analyse</w:t>
      </w:r>
      <w:r>
        <w:rPr>
          <w:lang w:eastAsia="nl-BE"/>
        </w:rPr>
        <w:t xml:space="preserve"> en aanpassen</w:t>
      </w:r>
    </w:p>
    <w:p w14:paraId="6FDE12F9" w14:textId="032F8102" w:rsidR="00C8213B" w:rsidRDefault="00B14279" w:rsidP="001C6399">
      <w:pPr>
        <w:pStyle w:val="Lijstalinea"/>
        <w:numPr>
          <w:ilvl w:val="1"/>
          <w:numId w:val="32"/>
        </w:numPr>
        <w:rPr>
          <w:lang w:eastAsia="nl-BE"/>
        </w:rPr>
      </w:pPr>
      <w:r>
        <w:rPr>
          <w:lang w:eastAsia="nl-BE"/>
        </w:rPr>
        <w:t>Testopstelling buiten plaatsen</w:t>
      </w:r>
    </w:p>
    <w:p w14:paraId="78448318" w14:textId="377F77D7" w:rsidR="008D423F" w:rsidRDefault="008D423F" w:rsidP="001C6399">
      <w:pPr>
        <w:pStyle w:val="Lijstalinea"/>
        <w:numPr>
          <w:ilvl w:val="1"/>
          <w:numId w:val="32"/>
        </w:numPr>
        <w:rPr>
          <w:lang w:eastAsia="nl-BE"/>
        </w:rPr>
      </w:pPr>
      <w:r>
        <w:rPr>
          <w:lang w:eastAsia="nl-BE"/>
        </w:rPr>
        <w:t xml:space="preserve">Testopstelling </w:t>
      </w:r>
      <w:r w:rsidR="000E3AA1">
        <w:rPr>
          <w:lang w:eastAsia="nl-BE"/>
        </w:rPr>
        <w:t>opvolgen</w:t>
      </w:r>
      <w:r w:rsidR="0000774A">
        <w:rPr>
          <w:lang w:eastAsia="nl-BE"/>
        </w:rPr>
        <w:t xml:space="preserve"> en documenteren</w:t>
      </w:r>
    </w:p>
    <w:p w14:paraId="6264175C" w14:textId="024B308B" w:rsidR="0078527C" w:rsidRDefault="0078527C" w:rsidP="001C6399">
      <w:pPr>
        <w:pStyle w:val="Lijstalinea"/>
        <w:numPr>
          <w:ilvl w:val="1"/>
          <w:numId w:val="32"/>
        </w:numPr>
        <w:rPr>
          <w:lang w:eastAsia="nl-BE"/>
        </w:rPr>
      </w:pPr>
      <w:r>
        <w:rPr>
          <w:lang w:eastAsia="nl-BE"/>
        </w:rPr>
        <w:t>PCB</w:t>
      </w:r>
      <w:r w:rsidR="3DA0A903" w:rsidRPr="77CB46B3">
        <w:rPr>
          <w:lang w:eastAsia="nl-BE"/>
        </w:rPr>
        <w:t xml:space="preserve"> </w:t>
      </w:r>
      <w:r>
        <w:rPr>
          <w:lang w:eastAsia="nl-BE"/>
        </w:rPr>
        <w:t>/ componenten bestellen</w:t>
      </w:r>
    </w:p>
    <w:p w14:paraId="7C35BF50" w14:textId="54355478" w:rsidR="00384D23" w:rsidRDefault="0011080A" w:rsidP="001C6399">
      <w:pPr>
        <w:pStyle w:val="Lijstalinea"/>
        <w:numPr>
          <w:ilvl w:val="1"/>
          <w:numId w:val="32"/>
        </w:numPr>
        <w:rPr>
          <w:lang w:eastAsia="nl-BE"/>
        </w:rPr>
      </w:pPr>
      <w:r>
        <w:rPr>
          <w:lang w:eastAsia="nl-BE"/>
        </w:rPr>
        <w:t>Documentatie schrijven</w:t>
      </w:r>
    </w:p>
    <w:p w14:paraId="198AFC70" w14:textId="68DADD0F" w:rsidR="006529BB" w:rsidRDefault="006529BB" w:rsidP="00F07211">
      <w:pPr>
        <w:pStyle w:val="Lijstalinea"/>
        <w:numPr>
          <w:ilvl w:val="0"/>
          <w:numId w:val="32"/>
        </w:numPr>
        <w:rPr>
          <w:lang w:eastAsia="nl-BE"/>
        </w:rPr>
      </w:pPr>
      <w:r>
        <w:rPr>
          <w:lang w:eastAsia="nl-BE"/>
        </w:rPr>
        <w:t>November</w:t>
      </w:r>
    </w:p>
    <w:p w14:paraId="35BE0975" w14:textId="29CC9D08" w:rsidR="001C6399" w:rsidRDefault="0011080A" w:rsidP="001C6399">
      <w:pPr>
        <w:pStyle w:val="Lijstalinea"/>
        <w:numPr>
          <w:ilvl w:val="1"/>
          <w:numId w:val="32"/>
        </w:numPr>
        <w:rPr>
          <w:lang w:eastAsia="nl-BE"/>
        </w:rPr>
      </w:pPr>
      <w:r>
        <w:rPr>
          <w:lang w:eastAsia="nl-BE"/>
        </w:rPr>
        <w:t>Documentatie schrijven</w:t>
      </w:r>
    </w:p>
    <w:p w14:paraId="12D2B127" w14:textId="65D90DF5" w:rsidR="00A25C7F" w:rsidRDefault="00A25C7F" w:rsidP="001C6399">
      <w:pPr>
        <w:pStyle w:val="Lijstalinea"/>
        <w:numPr>
          <w:ilvl w:val="1"/>
          <w:numId w:val="32"/>
        </w:numPr>
        <w:rPr>
          <w:lang w:eastAsia="nl-BE"/>
        </w:rPr>
      </w:pPr>
      <w:r>
        <w:rPr>
          <w:lang w:eastAsia="nl-BE"/>
        </w:rPr>
        <w:t>PCB / componenten bestellen</w:t>
      </w:r>
    </w:p>
    <w:p w14:paraId="4189EA05" w14:textId="4C4B5D89" w:rsidR="00A25C7F" w:rsidRDefault="00F34C0A" w:rsidP="001C6399">
      <w:pPr>
        <w:pStyle w:val="Lijstalinea"/>
        <w:numPr>
          <w:ilvl w:val="1"/>
          <w:numId w:val="32"/>
        </w:numPr>
        <w:rPr>
          <w:lang w:eastAsia="nl-BE"/>
        </w:rPr>
      </w:pPr>
      <w:r>
        <w:rPr>
          <w:lang w:eastAsia="nl-BE"/>
        </w:rPr>
        <w:t xml:space="preserve">Problemen </w:t>
      </w:r>
      <w:r w:rsidR="000B4791">
        <w:rPr>
          <w:lang w:eastAsia="nl-BE"/>
        </w:rPr>
        <w:t>vaststellen</w:t>
      </w:r>
      <w:r w:rsidR="009479F3">
        <w:rPr>
          <w:lang w:eastAsia="nl-BE"/>
        </w:rPr>
        <w:t xml:space="preserve"> en oplossen</w:t>
      </w:r>
    </w:p>
    <w:p w14:paraId="203DCA61" w14:textId="40B432FB" w:rsidR="008A54D1" w:rsidRDefault="00345C53" w:rsidP="001C6399">
      <w:pPr>
        <w:pStyle w:val="Lijstalinea"/>
        <w:numPr>
          <w:ilvl w:val="1"/>
          <w:numId w:val="32"/>
        </w:numPr>
        <w:rPr>
          <w:lang w:eastAsia="nl-BE"/>
        </w:rPr>
      </w:pPr>
      <w:r>
        <w:rPr>
          <w:lang w:eastAsia="nl-BE"/>
        </w:rPr>
        <w:t>Nieu</w:t>
      </w:r>
      <w:r w:rsidR="00586F53">
        <w:rPr>
          <w:lang w:eastAsia="nl-BE"/>
        </w:rPr>
        <w:t>we componenten monteren in testopstelling</w:t>
      </w:r>
    </w:p>
    <w:p w14:paraId="1CE2A6D5" w14:textId="0DD4E57D" w:rsidR="00586F53" w:rsidRDefault="00A41097" w:rsidP="001C6399">
      <w:pPr>
        <w:pStyle w:val="Lijstalinea"/>
        <w:numPr>
          <w:ilvl w:val="1"/>
          <w:numId w:val="32"/>
        </w:numPr>
        <w:rPr>
          <w:lang w:eastAsia="nl-BE"/>
        </w:rPr>
      </w:pPr>
      <w:r>
        <w:rPr>
          <w:lang w:eastAsia="nl-BE"/>
        </w:rPr>
        <w:t>Analyses</w:t>
      </w:r>
      <w:r w:rsidR="00406E62">
        <w:rPr>
          <w:lang w:eastAsia="nl-BE"/>
        </w:rPr>
        <w:t xml:space="preserve"> maken met de </w:t>
      </w:r>
      <w:r>
        <w:rPr>
          <w:lang w:eastAsia="nl-BE"/>
        </w:rPr>
        <w:t>resultaten van de testopstelling</w:t>
      </w:r>
    </w:p>
    <w:p w14:paraId="1F0903EB" w14:textId="64193B3F" w:rsidR="006529BB" w:rsidRDefault="001C6399" w:rsidP="00F07211">
      <w:pPr>
        <w:pStyle w:val="Lijstalinea"/>
        <w:numPr>
          <w:ilvl w:val="0"/>
          <w:numId w:val="32"/>
        </w:numPr>
        <w:rPr>
          <w:lang w:eastAsia="nl-BE"/>
        </w:rPr>
      </w:pPr>
      <w:r>
        <w:rPr>
          <w:lang w:eastAsia="nl-BE"/>
        </w:rPr>
        <w:t>December</w:t>
      </w:r>
    </w:p>
    <w:p w14:paraId="6BBD6824" w14:textId="024BBE5C" w:rsidR="001C6399" w:rsidRDefault="00F24A6F" w:rsidP="001C6399">
      <w:pPr>
        <w:pStyle w:val="Lijstalinea"/>
        <w:numPr>
          <w:ilvl w:val="1"/>
          <w:numId w:val="32"/>
        </w:numPr>
        <w:rPr>
          <w:lang w:eastAsia="nl-BE"/>
        </w:rPr>
      </w:pPr>
      <w:r>
        <w:rPr>
          <w:lang w:eastAsia="nl-BE"/>
        </w:rPr>
        <w:t xml:space="preserve">Documentatie </w:t>
      </w:r>
      <w:r w:rsidR="00916E90">
        <w:rPr>
          <w:lang w:eastAsia="nl-BE"/>
        </w:rPr>
        <w:t>samenvoegen</w:t>
      </w:r>
      <w:r>
        <w:rPr>
          <w:lang w:eastAsia="nl-BE"/>
        </w:rPr>
        <w:t xml:space="preserve"> en overzichtelijk maken</w:t>
      </w:r>
    </w:p>
    <w:p w14:paraId="319B7179" w14:textId="4A897A08" w:rsidR="0011080A" w:rsidRDefault="0011080A" w:rsidP="001627C0">
      <w:pPr>
        <w:pStyle w:val="Lijstalinea"/>
        <w:numPr>
          <w:ilvl w:val="1"/>
          <w:numId w:val="32"/>
        </w:numPr>
        <w:rPr>
          <w:lang w:eastAsia="nl-BE"/>
        </w:rPr>
      </w:pPr>
      <w:r>
        <w:rPr>
          <w:lang w:eastAsia="nl-BE"/>
        </w:rPr>
        <w:t>Presentatie maken</w:t>
      </w:r>
    </w:p>
    <w:p w14:paraId="2F0C68F5" w14:textId="7F6DE276" w:rsidR="001627C0" w:rsidRDefault="001627C0" w:rsidP="001627C0">
      <w:pPr>
        <w:pStyle w:val="Lijstalinea"/>
        <w:numPr>
          <w:ilvl w:val="1"/>
          <w:numId w:val="32"/>
        </w:numPr>
        <w:rPr>
          <w:lang w:eastAsia="nl-BE"/>
        </w:rPr>
      </w:pPr>
      <w:r>
        <w:rPr>
          <w:lang w:eastAsia="nl-BE"/>
        </w:rPr>
        <w:t xml:space="preserve">Finishing touches </w:t>
      </w:r>
      <w:r w:rsidR="00D06AA0">
        <w:rPr>
          <w:lang w:eastAsia="nl-BE"/>
        </w:rPr>
        <w:t>aan het eindproduct</w:t>
      </w:r>
    </w:p>
    <w:p w14:paraId="4CE83987" w14:textId="16DAB5D4" w:rsidR="00D06AA0" w:rsidRDefault="009D7E94" w:rsidP="001627C0">
      <w:pPr>
        <w:pStyle w:val="Lijstalinea"/>
        <w:numPr>
          <w:ilvl w:val="1"/>
          <w:numId w:val="32"/>
        </w:numPr>
        <w:rPr>
          <w:lang w:eastAsia="nl-BE"/>
        </w:rPr>
      </w:pPr>
      <w:r>
        <w:rPr>
          <w:lang w:eastAsia="nl-BE"/>
        </w:rPr>
        <w:t xml:space="preserve">Visuele </w:t>
      </w:r>
      <w:r w:rsidR="00916E90">
        <w:rPr>
          <w:lang w:eastAsia="nl-BE"/>
        </w:rPr>
        <w:t>communicatieproject</w:t>
      </w:r>
      <w:r>
        <w:rPr>
          <w:lang w:eastAsia="nl-BE"/>
        </w:rPr>
        <w:t xml:space="preserve"> – filmpje / foto / poster</w:t>
      </w:r>
    </w:p>
    <w:p w14:paraId="0C277F67" w14:textId="5C445330" w:rsidR="00086D55" w:rsidRDefault="00344741" w:rsidP="001627C0">
      <w:pPr>
        <w:pStyle w:val="Lijstalinea"/>
        <w:numPr>
          <w:ilvl w:val="1"/>
          <w:numId w:val="32"/>
        </w:numPr>
        <w:rPr>
          <w:lang w:eastAsia="nl-BE"/>
        </w:rPr>
      </w:pPr>
      <w:r>
        <w:rPr>
          <w:lang w:eastAsia="nl-BE"/>
        </w:rPr>
        <w:t>Testresultaten apart documenteren</w:t>
      </w:r>
    </w:p>
    <w:p w14:paraId="0834F0B5" w14:textId="5C6BD24B" w:rsidR="00373F73" w:rsidRPr="00FD56B2" w:rsidRDefault="00373F73" w:rsidP="001627C0">
      <w:pPr>
        <w:pStyle w:val="Lijstalinea"/>
        <w:numPr>
          <w:ilvl w:val="1"/>
          <w:numId w:val="32"/>
        </w:numPr>
        <w:rPr>
          <w:lang w:eastAsia="nl-BE"/>
        </w:rPr>
      </w:pPr>
      <w:r>
        <w:rPr>
          <w:lang w:eastAsia="nl-BE"/>
        </w:rPr>
        <w:t>Demo voorzien</w:t>
      </w:r>
    </w:p>
    <w:p w14:paraId="16FAA8D2" w14:textId="77777777" w:rsidR="00DD330A" w:rsidRDefault="00DD330A">
      <w:pPr>
        <w:spacing w:after="200" w:line="276" w:lineRule="auto"/>
        <w:jc w:val="left"/>
        <w:rPr>
          <w:rFonts w:cs="Arial"/>
          <w:bCs/>
          <w:kern w:val="32"/>
          <w:sz w:val="36"/>
          <w:szCs w:val="26"/>
        </w:rPr>
      </w:pPr>
      <w:bookmarkStart w:id="31" w:name="_Toc147399348"/>
      <w:bookmarkStart w:id="32" w:name="_Toc147399496"/>
      <w:r>
        <w:br w:type="page"/>
      </w:r>
    </w:p>
    <w:p w14:paraId="0F4DFDE0" w14:textId="38E46289" w:rsidR="00395F3D" w:rsidRPr="0086256B" w:rsidRDefault="00BC2AEC" w:rsidP="00B235D6">
      <w:pPr>
        <w:pStyle w:val="Kop1"/>
      </w:pPr>
      <w:bookmarkStart w:id="33" w:name="_Toc147865576"/>
      <w:r w:rsidRPr="004A4B88">
        <w:lastRenderedPageBreak/>
        <w:t>Functioneel</w:t>
      </w:r>
      <w:r w:rsidRPr="0086256B">
        <w:t xml:space="preserve"> design</w:t>
      </w:r>
      <w:bookmarkEnd w:id="31"/>
      <w:bookmarkEnd w:id="32"/>
      <w:bookmarkEnd w:id="33"/>
    </w:p>
    <w:p w14:paraId="440C219C" w14:textId="462A9736" w:rsidR="00F8766F" w:rsidRPr="00F3072F" w:rsidRDefault="00F8766F" w:rsidP="004D3C69">
      <w:pPr>
        <w:pStyle w:val="Plattetekstinspringen"/>
        <w:ind w:left="0"/>
        <w:rPr>
          <w:color w:val="auto"/>
        </w:rPr>
      </w:pPr>
      <w:r w:rsidRPr="00F3072F">
        <w:rPr>
          <w:color w:val="auto"/>
        </w:rPr>
        <w:t xml:space="preserve">Als microcontroller gebruiken we de “Arduino MKR WAN 1300” gebaseerd op een </w:t>
      </w:r>
      <w:r w:rsidRPr="6885BC5A">
        <w:rPr>
          <w:color w:val="auto"/>
        </w:rPr>
        <w:t>SAMD21</w:t>
      </w:r>
      <w:r w:rsidR="1BCF1E17" w:rsidRPr="6885BC5A">
        <w:rPr>
          <w:color w:val="auto"/>
        </w:rPr>
        <w:t>.</w:t>
      </w:r>
      <w:r w:rsidR="1BCF1E17" w:rsidRPr="78A1B364">
        <w:rPr>
          <w:color w:val="auto"/>
        </w:rPr>
        <w:t xml:space="preserve"> D</w:t>
      </w:r>
      <w:r w:rsidRPr="78A1B364">
        <w:rPr>
          <w:color w:val="auto"/>
        </w:rPr>
        <w:t xml:space="preserve">eze </w:t>
      </w:r>
      <w:r w:rsidRPr="00F3072F">
        <w:rPr>
          <w:color w:val="auto"/>
        </w:rPr>
        <w:t>heeft een LoRa module op de PCB. Deze zal verbinding maken met het LoRaW</w:t>
      </w:r>
      <w:r w:rsidR="004D3C69" w:rsidRPr="00F3072F">
        <w:rPr>
          <w:color w:val="auto"/>
        </w:rPr>
        <w:t>AN</w:t>
      </w:r>
      <w:r w:rsidRPr="00F3072F">
        <w:rPr>
          <w:color w:val="auto"/>
        </w:rPr>
        <w:t xml:space="preserve"> netwerk van “the things network</w:t>
      </w:r>
      <w:r w:rsidRPr="27A1AA01">
        <w:rPr>
          <w:color w:val="auto"/>
        </w:rPr>
        <w:t>”</w:t>
      </w:r>
      <w:r w:rsidR="2CEF9C80" w:rsidRPr="27A1AA01">
        <w:rPr>
          <w:color w:val="auto"/>
        </w:rPr>
        <w:t xml:space="preserve"> </w:t>
      </w:r>
      <w:r w:rsidR="26613E52" w:rsidRPr="527029F9">
        <w:rPr>
          <w:color w:val="auto"/>
        </w:rPr>
        <w:t xml:space="preserve">en </w:t>
      </w:r>
      <w:r w:rsidR="4F1DFCBA" w:rsidRPr="7764DB91">
        <w:rPr>
          <w:color w:val="auto"/>
        </w:rPr>
        <w:t>daa</w:t>
      </w:r>
      <w:r w:rsidR="26613E52" w:rsidRPr="7764DB91">
        <w:rPr>
          <w:color w:val="auto"/>
        </w:rPr>
        <w:t>r</w:t>
      </w:r>
      <w:r w:rsidR="26613E52" w:rsidRPr="112D55A1">
        <w:rPr>
          <w:color w:val="auto"/>
        </w:rPr>
        <w:t xml:space="preserve"> </w:t>
      </w:r>
      <w:r w:rsidR="26613E52" w:rsidRPr="31D940A8">
        <w:rPr>
          <w:color w:val="auto"/>
        </w:rPr>
        <w:t xml:space="preserve">zal de data </w:t>
      </w:r>
      <w:r w:rsidR="26613E52" w:rsidRPr="7E35F5AB">
        <w:rPr>
          <w:color w:val="auto"/>
        </w:rPr>
        <w:t xml:space="preserve">naar verstuurd </w:t>
      </w:r>
      <w:r w:rsidR="26613E52" w:rsidRPr="7D602072">
        <w:rPr>
          <w:color w:val="auto"/>
        </w:rPr>
        <w:t>worden</w:t>
      </w:r>
      <w:r w:rsidR="5EDFB526" w:rsidRPr="7D602072">
        <w:rPr>
          <w:color w:val="auto"/>
        </w:rPr>
        <w:t>.</w:t>
      </w:r>
      <w:r w:rsidRPr="080EFF78">
        <w:rPr>
          <w:color w:val="auto"/>
        </w:rPr>
        <w:t xml:space="preserve"> </w:t>
      </w:r>
      <w:r w:rsidR="2696F2A8" w:rsidRPr="4B3BC881">
        <w:rPr>
          <w:color w:val="auto"/>
        </w:rPr>
        <w:t>Vanuit een Flask applicatie o</w:t>
      </w:r>
      <w:r w:rsidR="5EDFB526" w:rsidRPr="4B3BC881">
        <w:rPr>
          <w:color w:val="auto"/>
        </w:rPr>
        <w:t>p</w:t>
      </w:r>
      <w:r w:rsidR="5EDFB526" w:rsidRPr="080EFF78">
        <w:rPr>
          <w:color w:val="auto"/>
        </w:rPr>
        <w:t xml:space="preserve"> de backend</w:t>
      </w:r>
      <w:r w:rsidRPr="00F3072F">
        <w:rPr>
          <w:color w:val="auto"/>
        </w:rPr>
        <w:t xml:space="preserve"> </w:t>
      </w:r>
      <w:r w:rsidR="24DD02B7" w:rsidRPr="2D879E07">
        <w:rPr>
          <w:color w:val="auto"/>
        </w:rPr>
        <w:t xml:space="preserve">gaan we </w:t>
      </w:r>
      <w:r w:rsidR="24DD02B7" w:rsidRPr="5289BE3B">
        <w:rPr>
          <w:color w:val="auto"/>
        </w:rPr>
        <w:t>vervolgens</w:t>
      </w:r>
      <w:r w:rsidR="24DD02B7" w:rsidRPr="2D879E07">
        <w:rPr>
          <w:color w:val="auto"/>
        </w:rPr>
        <w:t xml:space="preserve"> </w:t>
      </w:r>
      <w:r w:rsidR="76C27FAB" w:rsidRPr="05AAB546">
        <w:rPr>
          <w:color w:val="auto"/>
        </w:rPr>
        <w:t xml:space="preserve">via MQTT </w:t>
      </w:r>
      <w:r w:rsidR="24DD02B7" w:rsidRPr="05AAB546">
        <w:rPr>
          <w:color w:val="auto"/>
        </w:rPr>
        <w:t xml:space="preserve">de </w:t>
      </w:r>
      <w:r w:rsidR="24DD02B7" w:rsidRPr="2D879E07">
        <w:rPr>
          <w:color w:val="auto"/>
        </w:rPr>
        <w:t xml:space="preserve">data ophalen </w:t>
      </w:r>
      <w:r w:rsidR="2D5A6DB4" w:rsidRPr="05AAB546">
        <w:rPr>
          <w:color w:val="auto"/>
        </w:rPr>
        <w:t>van “the things network”</w:t>
      </w:r>
      <w:r w:rsidR="24DD02B7" w:rsidRPr="05AAB546">
        <w:rPr>
          <w:color w:val="auto"/>
        </w:rPr>
        <w:t xml:space="preserve"> </w:t>
      </w:r>
      <w:r w:rsidR="24DD02B7" w:rsidRPr="2D879E07">
        <w:rPr>
          <w:color w:val="auto"/>
        </w:rPr>
        <w:t>en</w:t>
      </w:r>
      <w:r w:rsidRPr="3900F970">
        <w:rPr>
          <w:color w:val="auto"/>
        </w:rPr>
        <w:t xml:space="preserve"> </w:t>
      </w:r>
      <w:r w:rsidR="38D2700A" w:rsidRPr="2AE26F26">
        <w:rPr>
          <w:color w:val="auto"/>
        </w:rPr>
        <w:t>deze data</w:t>
      </w:r>
      <w:r w:rsidR="38D2700A" w:rsidRPr="1EBBD39D">
        <w:rPr>
          <w:color w:val="auto"/>
        </w:rPr>
        <w:t xml:space="preserve"> </w:t>
      </w:r>
      <w:r w:rsidR="38D2700A" w:rsidRPr="29BE21E1">
        <w:rPr>
          <w:color w:val="auto"/>
        </w:rPr>
        <w:t>lokaal</w:t>
      </w:r>
      <w:r w:rsidRPr="05AAB546">
        <w:rPr>
          <w:color w:val="auto"/>
        </w:rPr>
        <w:t xml:space="preserve"> </w:t>
      </w:r>
      <w:r w:rsidRPr="00F3072F">
        <w:rPr>
          <w:color w:val="auto"/>
        </w:rPr>
        <w:t>verwerken. De microcontroller zal via de lichtsensor bepalen of de armaturen aan/uit moeten gaan of kan manueel worden ingesteld via de applicatie.</w:t>
      </w:r>
    </w:p>
    <w:p w14:paraId="20722BE6" w14:textId="2464F9F8" w:rsidR="00F8766F" w:rsidRPr="00F3072F" w:rsidRDefault="00F8766F" w:rsidP="004D3C69">
      <w:pPr>
        <w:pStyle w:val="Plattetekstinspringen"/>
        <w:ind w:left="0"/>
        <w:jc w:val="left"/>
        <w:rPr>
          <w:color w:val="auto"/>
        </w:rPr>
      </w:pPr>
      <w:r w:rsidRPr="00F3072F">
        <w:rPr>
          <w:color w:val="auto"/>
        </w:rPr>
        <w:t>De data die over het LoRaW</w:t>
      </w:r>
      <w:r w:rsidR="00482E13" w:rsidRPr="00F3072F">
        <w:rPr>
          <w:color w:val="auto"/>
        </w:rPr>
        <w:t>AN</w:t>
      </w:r>
      <w:r w:rsidRPr="00F3072F">
        <w:rPr>
          <w:color w:val="auto"/>
        </w:rPr>
        <w:t xml:space="preserve"> netwerk verstuurd zal worden:</w:t>
      </w:r>
    </w:p>
    <w:p w14:paraId="570AE24E" w14:textId="77777777" w:rsidR="00F8766F" w:rsidRDefault="00F8766F" w:rsidP="001C1595">
      <w:pPr>
        <w:pStyle w:val="Plattetekstinspringen"/>
        <w:numPr>
          <w:ilvl w:val="0"/>
          <w:numId w:val="22"/>
        </w:numPr>
        <w:jc w:val="left"/>
        <w:rPr>
          <w:color w:val="auto"/>
        </w:rPr>
      </w:pPr>
      <w:r w:rsidRPr="00F3072F">
        <w:rPr>
          <w:color w:val="auto"/>
        </w:rPr>
        <w:t>Armaturen manueel aan/uit zetten</w:t>
      </w:r>
    </w:p>
    <w:p w14:paraId="05C73EBB" w14:textId="79664FF4" w:rsidR="00247A07" w:rsidRDefault="00247A07" w:rsidP="001C1595">
      <w:pPr>
        <w:pStyle w:val="Plattetekstinspringen"/>
        <w:numPr>
          <w:ilvl w:val="0"/>
          <w:numId w:val="22"/>
        </w:numPr>
        <w:jc w:val="left"/>
        <w:rPr>
          <w:color w:val="auto"/>
        </w:rPr>
      </w:pPr>
      <w:r>
        <w:rPr>
          <w:color w:val="auto"/>
        </w:rPr>
        <w:t>Armaturen automatisch aan/uit zetten</w:t>
      </w:r>
    </w:p>
    <w:p w14:paraId="1D54BBB0" w14:textId="686A7688" w:rsidR="00247A07" w:rsidRPr="00247A07" w:rsidRDefault="00247A07" w:rsidP="00247A07">
      <w:pPr>
        <w:pStyle w:val="Plattetekstinspringen"/>
        <w:numPr>
          <w:ilvl w:val="0"/>
          <w:numId w:val="22"/>
        </w:numPr>
        <w:jc w:val="left"/>
        <w:rPr>
          <w:color w:val="auto"/>
        </w:rPr>
      </w:pPr>
      <w:r>
        <w:rPr>
          <w:color w:val="auto"/>
        </w:rPr>
        <w:t>Dag/nacht metingen</w:t>
      </w:r>
    </w:p>
    <w:p w14:paraId="5798BCAD" w14:textId="2545215A" w:rsidR="00F8766F" w:rsidRPr="00F3072F" w:rsidRDefault="001C1595" w:rsidP="001C1595">
      <w:pPr>
        <w:pStyle w:val="Plattetekstinspringen"/>
        <w:numPr>
          <w:ilvl w:val="0"/>
          <w:numId w:val="22"/>
        </w:numPr>
        <w:jc w:val="left"/>
        <w:rPr>
          <w:color w:val="auto"/>
        </w:rPr>
      </w:pPr>
      <w:r w:rsidRPr="00F3072F">
        <w:rPr>
          <w:color w:val="auto"/>
        </w:rPr>
        <w:t>GPS</w:t>
      </w:r>
      <w:r w:rsidR="00F8766F" w:rsidRPr="00F3072F">
        <w:rPr>
          <w:color w:val="auto"/>
        </w:rPr>
        <w:t>-locatie</w:t>
      </w:r>
      <w:r w:rsidR="00F8766F" w:rsidRPr="005C6C05">
        <w:rPr>
          <w:color w:val="auto"/>
        </w:rPr>
        <w:t xml:space="preserve"> van de baken</w:t>
      </w:r>
    </w:p>
    <w:p w14:paraId="198B19BC" w14:textId="4084F96C" w:rsidR="00F8766F" w:rsidRPr="00F3072F" w:rsidRDefault="00F8766F" w:rsidP="001C1595">
      <w:pPr>
        <w:pStyle w:val="Plattetekstinspringen"/>
        <w:numPr>
          <w:ilvl w:val="0"/>
          <w:numId w:val="22"/>
        </w:numPr>
        <w:jc w:val="left"/>
        <w:rPr>
          <w:color w:val="auto"/>
        </w:rPr>
      </w:pPr>
      <w:r w:rsidRPr="00F3072F">
        <w:rPr>
          <w:color w:val="auto"/>
        </w:rPr>
        <w:t>Capaciteit van de batterij</w:t>
      </w:r>
    </w:p>
    <w:p w14:paraId="0866EF75" w14:textId="2703D0C1" w:rsidR="00F8766F" w:rsidRPr="00F3072F" w:rsidRDefault="00F8766F" w:rsidP="001C1595">
      <w:pPr>
        <w:pStyle w:val="Plattetekstinspringen"/>
        <w:numPr>
          <w:ilvl w:val="0"/>
          <w:numId w:val="22"/>
        </w:numPr>
        <w:jc w:val="left"/>
        <w:rPr>
          <w:color w:val="auto"/>
        </w:rPr>
      </w:pPr>
      <w:r w:rsidRPr="00F3072F">
        <w:rPr>
          <w:color w:val="auto"/>
        </w:rPr>
        <w:t>Foutmeldingen</w:t>
      </w:r>
    </w:p>
    <w:p w14:paraId="6FFD0AC8" w14:textId="77777777" w:rsidR="00F8766F" w:rsidRPr="00F3072F" w:rsidRDefault="00F8766F" w:rsidP="001C1595">
      <w:pPr>
        <w:pStyle w:val="Plattetekstinspringen"/>
        <w:numPr>
          <w:ilvl w:val="1"/>
          <w:numId w:val="22"/>
        </w:numPr>
        <w:jc w:val="left"/>
        <w:rPr>
          <w:color w:val="auto"/>
        </w:rPr>
      </w:pPr>
      <w:r w:rsidRPr="00F3072F">
        <w:rPr>
          <w:color w:val="auto"/>
        </w:rPr>
        <w:t>Armaturen die niet oplichten terwijl dit wel zou moeten.</w:t>
      </w:r>
    </w:p>
    <w:p w14:paraId="59938C19" w14:textId="739BBDC3" w:rsidR="00F8766F" w:rsidRPr="00F3072F" w:rsidRDefault="00F8766F" w:rsidP="001C1595">
      <w:pPr>
        <w:pStyle w:val="Plattetekstinspringen"/>
        <w:numPr>
          <w:ilvl w:val="1"/>
          <w:numId w:val="22"/>
        </w:numPr>
        <w:jc w:val="left"/>
        <w:rPr>
          <w:color w:val="auto"/>
        </w:rPr>
      </w:pPr>
      <w:r w:rsidRPr="00F3072F">
        <w:rPr>
          <w:color w:val="auto"/>
        </w:rPr>
        <w:t>Capaciteit van de batterij te laag</w:t>
      </w:r>
    </w:p>
    <w:p w14:paraId="3ACF76C4" w14:textId="10156307" w:rsidR="00F8766F" w:rsidRPr="00DD330A" w:rsidRDefault="00F8766F" w:rsidP="00F8766F">
      <w:pPr>
        <w:pStyle w:val="Plattetekstinspringen"/>
        <w:numPr>
          <w:ilvl w:val="1"/>
          <w:numId w:val="22"/>
        </w:numPr>
        <w:jc w:val="left"/>
        <w:rPr>
          <w:color w:val="auto"/>
        </w:rPr>
      </w:pPr>
      <w:r w:rsidRPr="00F3072F">
        <w:rPr>
          <w:color w:val="auto"/>
        </w:rPr>
        <w:t>G</w:t>
      </w:r>
      <w:r w:rsidR="00FF3D06">
        <w:rPr>
          <w:color w:val="auto"/>
        </w:rPr>
        <w:t>PS</w:t>
      </w:r>
      <w:r w:rsidRPr="00F3072F">
        <w:rPr>
          <w:color w:val="auto"/>
        </w:rPr>
        <w:t>-locatie die verplaatst is</w:t>
      </w:r>
    </w:p>
    <w:p w14:paraId="4D9AE0C5" w14:textId="7A7B6066" w:rsidR="00BC2AEC" w:rsidRPr="0086256B" w:rsidRDefault="009877B4" w:rsidP="00B235D6">
      <w:pPr>
        <w:pStyle w:val="Kop1"/>
      </w:pPr>
      <w:bookmarkStart w:id="34" w:name="_Toc147399349"/>
      <w:bookmarkStart w:id="35" w:name="_Toc147399497"/>
      <w:bookmarkStart w:id="36" w:name="_Toc147865577"/>
      <w:r w:rsidRPr="0086256B">
        <w:t>Technisch design</w:t>
      </w:r>
      <w:bookmarkEnd w:id="34"/>
      <w:bookmarkEnd w:id="35"/>
      <w:bookmarkEnd w:id="36"/>
    </w:p>
    <w:p w14:paraId="04E3BDE7" w14:textId="3B619E68" w:rsidR="009877B4" w:rsidRPr="0086256B" w:rsidRDefault="00FC4793" w:rsidP="00B235D6">
      <w:pPr>
        <w:pStyle w:val="Kop2"/>
      </w:pPr>
      <w:bookmarkStart w:id="37" w:name="_Toc147399350"/>
      <w:bookmarkStart w:id="38" w:name="_Toc147399498"/>
      <w:bookmarkStart w:id="39" w:name="_Toc147865578"/>
      <w:r w:rsidRPr="001372BB">
        <w:t>Software</w:t>
      </w:r>
      <w:bookmarkEnd w:id="37"/>
      <w:bookmarkEnd w:id="38"/>
      <w:bookmarkEnd w:id="39"/>
    </w:p>
    <w:p w14:paraId="5CDB7F4F" w14:textId="4EA96068" w:rsidR="002F44E8" w:rsidRPr="001372BB" w:rsidRDefault="006960BF" w:rsidP="00931092">
      <w:pPr>
        <w:pStyle w:val="Kop3"/>
        <w:rPr>
          <w:lang w:eastAsia="nl-BE"/>
        </w:rPr>
      </w:pPr>
      <w:bookmarkStart w:id="40" w:name="_Toc147865579"/>
      <w:r w:rsidRPr="001372BB">
        <w:rPr>
          <w:lang w:eastAsia="nl-BE"/>
        </w:rPr>
        <w:t>Blokschema</w:t>
      </w:r>
      <w:bookmarkEnd w:id="40"/>
    </w:p>
    <w:p w14:paraId="59C6F81E" w14:textId="4D702D5D" w:rsidR="00A5044B" w:rsidRPr="0086256B" w:rsidRDefault="0069119F" w:rsidP="00CF18E8">
      <w:pPr>
        <w:pStyle w:val="Kop4"/>
        <w:rPr>
          <w:lang w:eastAsia="nl-BE"/>
        </w:rPr>
      </w:pPr>
      <w:r w:rsidRPr="00E53DE8">
        <w:rPr>
          <w:lang w:eastAsia="nl-BE"/>
        </w:rPr>
        <w:t>Overzicht</w:t>
      </w:r>
    </w:p>
    <w:p w14:paraId="77BD9105" w14:textId="20BC9C7E" w:rsidR="001C1D37" w:rsidRPr="006116CC" w:rsidRDefault="006116CC" w:rsidP="006116CC">
      <w:pPr>
        <w:pStyle w:val="Lijstalinea"/>
        <w:numPr>
          <w:ilvl w:val="0"/>
          <w:numId w:val="22"/>
        </w:numPr>
        <w:rPr>
          <w:lang w:eastAsia="nl-BE"/>
        </w:rPr>
      </w:pPr>
      <w:r w:rsidRPr="006116CC">
        <w:rPr>
          <w:lang w:eastAsia="nl-BE"/>
        </w:rPr>
        <w:t>A</w:t>
      </w:r>
      <w:r>
        <w:rPr>
          <w:lang w:eastAsia="nl-BE"/>
        </w:rPr>
        <w:t xml:space="preserve">lgemeen overzicht </w:t>
      </w:r>
      <w:r w:rsidR="007C6D9D">
        <w:rPr>
          <w:lang w:eastAsia="nl-BE"/>
        </w:rPr>
        <w:t xml:space="preserve">van </w:t>
      </w:r>
      <w:r w:rsidR="0005110F">
        <w:rPr>
          <w:lang w:eastAsia="nl-BE"/>
        </w:rPr>
        <w:t>een werkend</w:t>
      </w:r>
      <w:r w:rsidR="007C6D9D">
        <w:rPr>
          <w:lang w:eastAsia="nl-BE"/>
        </w:rPr>
        <w:t xml:space="preserve"> systeem</w:t>
      </w:r>
    </w:p>
    <w:p w14:paraId="43EFAC07" w14:textId="5E7E9F31" w:rsidR="007C6D9D" w:rsidRPr="006116CC" w:rsidRDefault="0005110F" w:rsidP="006116CC">
      <w:pPr>
        <w:pStyle w:val="Lijstalinea"/>
        <w:numPr>
          <w:ilvl w:val="0"/>
          <w:numId w:val="22"/>
        </w:numPr>
        <w:rPr>
          <w:lang w:eastAsia="nl-BE"/>
        </w:rPr>
      </w:pPr>
      <w:r>
        <w:rPr>
          <w:lang w:eastAsia="nl-BE"/>
        </w:rPr>
        <w:t>Communicatie</w:t>
      </w:r>
      <w:r w:rsidR="00B72EA0">
        <w:rPr>
          <w:lang w:eastAsia="nl-BE"/>
        </w:rPr>
        <w:t xml:space="preserve"> van de baken </w:t>
      </w:r>
      <w:r>
        <w:rPr>
          <w:lang w:eastAsia="nl-BE"/>
        </w:rPr>
        <w:t xml:space="preserve">met </w:t>
      </w:r>
      <w:r w:rsidR="00B72EA0">
        <w:rPr>
          <w:lang w:eastAsia="nl-BE"/>
        </w:rPr>
        <w:t xml:space="preserve">het LoRaWAN netwerk </w:t>
      </w:r>
      <w:r>
        <w:rPr>
          <w:lang w:eastAsia="nl-BE"/>
        </w:rPr>
        <w:t>via</w:t>
      </w:r>
      <w:r w:rsidR="00C6646C">
        <w:rPr>
          <w:lang w:eastAsia="nl-BE"/>
        </w:rPr>
        <w:t xml:space="preserve"> LoRa</w:t>
      </w:r>
    </w:p>
    <w:p w14:paraId="3109E5FF" w14:textId="7A7D2433" w:rsidR="008C1B68" w:rsidRPr="006116CC" w:rsidRDefault="00CF18E8" w:rsidP="006116CC">
      <w:pPr>
        <w:pStyle w:val="Lijstalinea"/>
        <w:numPr>
          <w:ilvl w:val="0"/>
          <w:numId w:val="22"/>
        </w:numPr>
        <w:rPr>
          <w:lang w:eastAsia="nl-BE"/>
        </w:rPr>
      </w:pPr>
      <w:r w:rsidRPr="001372BB">
        <w:rPr>
          <w:noProof/>
          <w:lang w:eastAsia="nl-BE"/>
        </w:rPr>
        <w:drawing>
          <wp:anchor distT="0" distB="0" distL="114300" distR="114300" simplePos="0" relativeHeight="251658244" behindDoc="0" locked="0" layoutInCell="1" allowOverlap="1" wp14:anchorId="18155F25" wp14:editId="1A58F2EE">
            <wp:simplePos x="0" y="0"/>
            <wp:positionH relativeFrom="margin">
              <wp:align>left</wp:align>
            </wp:positionH>
            <wp:positionV relativeFrom="paragraph">
              <wp:posOffset>386614</wp:posOffset>
            </wp:positionV>
            <wp:extent cx="5724525" cy="581025"/>
            <wp:effectExtent l="0" t="0" r="9525" b="9525"/>
            <wp:wrapTopAndBottom/>
            <wp:docPr id="863635550" name="Afbeelding 86363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581025"/>
                    </a:xfrm>
                    <a:prstGeom prst="rect">
                      <a:avLst/>
                    </a:prstGeom>
                    <a:noFill/>
                    <a:ln>
                      <a:noFill/>
                    </a:ln>
                  </pic:spPr>
                </pic:pic>
              </a:graphicData>
            </a:graphic>
          </wp:anchor>
        </w:drawing>
      </w:r>
      <w:r w:rsidR="0005110F">
        <w:rPr>
          <w:lang w:eastAsia="nl-BE"/>
        </w:rPr>
        <w:t>Communicatie</w:t>
      </w:r>
      <w:r w:rsidR="008C1B68">
        <w:rPr>
          <w:lang w:eastAsia="nl-BE"/>
        </w:rPr>
        <w:t xml:space="preserve"> van het LoRaWAN netwerk </w:t>
      </w:r>
      <w:r w:rsidR="0005110F">
        <w:rPr>
          <w:lang w:eastAsia="nl-BE"/>
        </w:rPr>
        <w:t>met</w:t>
      </w:r>
      <w:r w:rsidR="00D91565">
        <w:rPr>
          <w:lang w:eastAsia="nl-BE"/>
        </w:rPr>
        <w:t xml:space="preserve"> de applicatie via MQTT</w:t>
      </w:r>
    </w:p>
    <w:p w14:paraId="016586E1" w14:textId="77777777" w:rsidR="00F50BAD" w:rsidRDefault="00F50BAD">
      <w:pPr>
        <w:spacing w:after="200" w:line="276" w:lineRule="auto"/>
        <w:jc w:val="left"/>
        <w:rPr>
          <w:i/>
          <w:szCs w:val="28"/>
          <w:lang w:eastAsia="nl-BE"/>
        </w:rPr>
      </w:pPr>
      <w:r>
        <w:rPr>
          <w:lang w:eastAsia="nl-BE"/>
        </w:rPr>
        <w:br w:type="page"/>
      </w:r>
    </w:p>
    <w:p w14:paraId="68B8BDCF" w14:textId="43FD6106" w:rsidR="00E456E7" w:rsidRDefault="000B65D0" w:rsidP="00CF18E8">
      <w:pPr>
        <w:pStyle w:val="Kop4"/>
        <w:rPr>
          <w:lang w:eastAsia="nl-BE"/>
        </w:rPr>
      </w:pPr>
      <w:r>
        <w:rPr>
          <w:lang w:eastAsia="nl-BE"/>
        </w:rPr>
        <w:lastRenderedPageBreak/>
        <w:t>Communicatie tussen de h</w:t>
      </w:r>
      <w:r w:rsidR="00245EC2">
        <w:rPr>
          <w:lang w:eastAsia="nl-BE"/>
        </w:rPr>
        <w:t>ardware</w:t>
      </w:r>
      <w:r>
        <w:rPr>
          <w:lang w:eastAsia="nl-BE"/>
        </w:rPr>
        <w:t xml:space="preserve"> com</w:t>
      </w:r>
      <w:r w:rsidR="004D3886">
        <w:rPr>
          <w:lang w:eastAsia="nl-BE"/>
        </w:rPr>
        <w:t>p</w:t>
      </w:r>
      <w:r>
        <w:rPr>
          <w:lang w:eastAsia="nl-BE"/>
        </w:rPr>
        <w:t>onenten</w:t>
      </w:r>
    </w:p>
    <w:p w14:paraId="71F5CE30" w14:textId="3BA87696" w:rsidR="00245EC2" w:rsidRDefault="00245EC2" w:rsidP="00245EC2">
      <w:pPr>
        <w:pStyle w:val="Lijstalinea"/>
        <w:numPr>
          <w:ilvl w:val="0"/>
          <w:numId w:val="26"/>
        </w:numPr>
        <w:rPr>
          <w:lang w:eastAsia="nl-BE"/>
        </w:rPr>
      </w:pPr>
      <w:r>
        <w:rPr>
          <w:lang w:eastAsia="nl-BE"/>
        </w:rPr>
        <w:t>De MKR WAN is de microcontroller me de bijhorende LoRaWAN module die de data zal verwerken</w:t>
      </w:r>
      <w:r w:rsidR="004D5EF3">
        <w:rPr>
          <w:lang w:eastAsia="nl-BE"/>
        </w:rPr>
        <w:t>, sturen en ontvangen.</w:t>
      </w:r>
    </w:p>
    <w:p w14:paraId="700D1303" w14:textId="121CECEE" w:rsidR="004D5EF3" w:rsidRPr="004D5EF3" w:rsidRDefault="004D5EF3" w:rsidP="004D5EF3">
      <w:pPr>
        <w:pStyle w:val="Lijstalinea"/>
        <w:numPr>
          <w:ilvl w:val="0"/>
          <w:numId w:val="26"/>
        </w:numPr>
        <w:rPr>
          <w:b/>
          <w:bCs/>
          <w:lang w:eastAsia="nl-BE"/>
        </w:rPr>
      </w:pPr>
      <w:r>
        <w:rPr>
          <w:lang w:eastAsia="nl-BE"/>
        </w:rPr>
        <w:t>De GPS wordt gebruikt om de locatie van de baken op te halen.</w:t>
      </w:r>
    </w:p>
    <w:p w14:paraId="442E950F" w14:textId="2974B006" w:rsidR="004D5EF3" w:rsidRPr="004D5EF3" w:rsidRDefault="004D5EF3" w:rsidP="004D5EF3">
      <w:pPr>
        <w:pStyle w:val="Lijstalinea"/>
        <w:numPr>
          <w:ilvl w:val="0"/>
          <w:numId w:val="26"/>
        </w:numPr>
        <w:rPr>
          <w:b/>
          <w:bCs/>
          <w:lang w:eastAsia="nl-BE"/>
        </w:rPr>
      </w:pPr>
      <w:r>
        <w:rPr>
          <w:lang w:eastAsia="nl-BE"/>
        </w:rPr>
        <w:t>De spanning meting wordt gebruikt om de spanning over de batterij en het zonnepaneel te meten.</w:t>
      </w:r>
    </w:p>
    <w:p w14:paraId="0DDBAD82" w14:textId="3A6E5A03" w:rsidR="004D5EF3" w:rsidRPr="004D5EF3" w:rsidRDefault="004D5EF3" w:rsidP="004D5EF3">
      <w:pPr>
        <w:pStyle w:val="Lijstalinea"/>
        <w:numPr>
          <w:ilvl w:val="0"/>
          <w:numId w:val="26"/>
        </w:numPr>
        <w:rPr>
          <w:b/>
          <w:bCs/>
          <w:lang w:eastAsia="nl-BE"/>
        </w:rPr>
      </w:pPr>
      <w:r>
        <w:rPr>
          <w:lang w:eastAsia="nl-BE"/>
        </w:rPr>
        <w:t>Er worden 3 lichtmetingen gebruikt om te controleren of de armaturen aan/uit zijn. De 4</w:t>
      </w:r>
      <w:r w:rsidRPr="004D5EF3">
        <w:rPr>
          <w:vertAlign w:val="superscript"/>
          <w:lang w:eastAsia="nl-BE"/>
        </w:rPr>
        <w:t>de</w:t>
      </w:r>
      <w:r>
        <w:rPr>
          <w:lang w:eastAsia="nl-BE"/>
        </w:rPr>
        <w:t xml:space="preserve">  lichtmeting wordt gebruikt om te kijken of het dag/nacht is.</w:t>
      </w:r>
    </w:p>
    <w:p w14:paraId="21CC4BD2" w14:textId="367FF5F0" w:rsidR="0058594F" w:rsidRPr="00E7101F" w:rsidRDefault="00991BE8" w:rsidP="0058594F">
      <w:pPr>
        <w:pStyle w:val="Lijstalinea"/>
        <w:numPr>
          <w:ilvl w:val="0"/>
          <w:numId w:val="26"/>
        </w:numPr>
        <w:rPr>
          <w:b/>
          <w:bCs/>
          <w:lang w:eastAsia="nl-BE"/>
        </w:rPr>
      </w:pPr>
      <w:r>
        <w:rPr>
          <w:lang w:eastAsia="nl-BE"/>
        </w:rPr>
        <w:t xml:space="preserve">De </w:t>
      </w:r>
      <w:r w:rsidR="00916E90" w:rsidRPr="00F3072F">
        <w:rPr>
          <w:lang w:eastAsia="nl-BE"/>
        </w:rPr>
        <w:t>stroommetingen</w:t>
      </w:r>
      <w:r>
        <w:rPr>
          <w:lang w:eastAsia="nl-BE"/>
        </w:rPr>
        <w:t xml:space="preserve"> word</w:t>
      </w:r>
      <w:r w:rsidR="00E7101F">
        <w:rPr>
          <w:lang w:eastAsia="nl-BE"/>
        </w:rPr>
        <w:t>en gebruikt om een extra controle toe te</w:t>
      </w:r>
      <w:r w:rsidR="004D5EF3">
        <w:rPr>
          <w:lang w:eastAsia="nl-BE"/>
        </w:rPr>
        <w:t xml:space="preserve"> </w:t>
      </w:r>
      <w:r w:rsidR="00E7101F">
        <w:rPr>
          <w:lang w:eastAsia="nl-BE"/>
        </w:rPr>
        <w:t xml:space="preserve">voegen of de </w:t>
      </w:r>
      <w:r w:rsidR="004E7B9D">
        <w:rPr>
          <w:lang w:eastAsia="nl-BE"/>
        </w:rPr>
        <w:t>armaturen</w:t>
      </w:r>
      <w:r w:rsidR="00E7101F">
        <w:rPr>
          <w:lang w:eastAsia="nl-BE"/>
        </w:rPr>
        <w:t xml:space="preserve"> aa</w:t>
      </w:r>
      <w:r w:rsidR="00930367">
        <w:rPr>
          <w:lang w:eastAsia="nl-BE"/>
        </w:rPr>
        <w:t>n</w:t>
      </w:r>
      <w:r w:rsidR="00E7101F">
        <w:rPr>
          <w:lang w:eastAsia="nl-BE"/>
        </w:rPr>
        <w:t>/uit zijn.</w:t>
      </w:r>
    </w:p>
    <w:p w14:paraId="086616C7" w14:textId="048E1B64" w:rsidR="001C5427" w:rsidRPr="00B90A12" w:rsidRDefault="002011CE" w:rsidP="0058594F">
      <w:pPr>
        <w:pStyle w:val="Lijstalinea"/>
        <w:numPr>
          <w:ilvl w:val="0"/>
          <w:numId w:val="26"/>
        </w:numPr>
        <w:rPr>
          <w:b/>
          <w:bCs/>
          <w:lang w:eastAsia="nl-BE"/>
        </w:rPr>
      </w:pPr>
      <w:r>
        <w:rPr>
          <w:noProof/>
        </w:rPr>
        <w:drawing>
          <wp:anchor distT="0" distB="0" distL="114300" distR="114300" simplePos="0" relativeHeight="251660288" behindDoc="0" locked="0" layoutInCell="1" allowOverlap="1" wp14:anchorId="61E32F1F" wp14:editId="5ABD736A">
            <wp:simplePos x="0" y="0"/>
            <wp:positionH relativeFrom="margin">
              <wp:align>right</wp:align>
            </wp:positionH>
            <wp:positionV relativeFrom="paragraph">
              <wp:posOffset>443230</wp:posOffset>
            </wp:positionV>
            <wp:extent cx="5734050" cy="1924050"/>
            <wp:effectExtent l="0" t="0" r="0" b="0"/>
            <wp:wrapTopAndBottom/>
            <wp:docPr id="321760523" name="Afbeelding 321760523"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60523" name="Afbeelding 321760523" descr="Afbeelding met tekst, schermopname, Lettertype, nummer&#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924050"/>
                    </a:xfrm>
                    <a:prstGeom prst="rect">
                      <a:avLst/>
                    </a:prstGeom>
                    <a:noFill/>
                    <a:ln>
                      <a:noFill/>
                    </a:ln>
                  </pic:spPr>
                </pic:pic>
              </a:graphicData>
            </a:graphic>
          </wp:anchor>
        </w:drawing>
      </w:r>
      <w:r w:rsidR="009A18B4" w:rsidRPr="00B90A12">
        <w:rPr>
          <w:lang w:eastAsia="nl-BE"/>
        </w:rPr>
        <w:t xml:space="preserve">Het I2C </w:t>
      </w:r>
      <w:r w:rsidR="00B90A12" w:rsidRPr="00B90A12">
        <w:rPr>
          <w:lang w:eastAsia="nl-BE"/>
        </w:rPr>
        <w:t xml:space="preserve">ADC component wordt </w:t>
      </w:r>
      <w:r w:rsidR="00B90A12">
        <w:rPr>
          <w:lang w:eastAsia="nl-BE"/>
        </w:rPr>
        <w:t xml:space="preserve">gebruikt om de 5V waardes van de </w:t>
      </w:r>
      <w:r w:rsidR="00916E90" w:rsidRPr="00F3072F">
        <w:rPr>
          <w:lang w:eastAsia="nl-BE"/>
        </w:rPr>
        <w:t>stroommeting</w:t>
      </w:r>
      <w:r w:rsidR="00B90A12">
        <w:rPr>
          <w:lang w:eastAsia="nl-BE"/>
        </w:rPr>
        <w:t xml:space="preserve"> </w:t>
      </w:r>
      <w:r w:rsidR="00A97494">
        <w:rPr>
          <w:lang w:eastAsia="nl-BE"/>
        </w:rPr>
        <w:t>via I2C aan de microcontroller te geven</w:t>
      </w:r>
      <w:r w:rsidR="00432ED7">
        <w:rPr>
          <w:lang w:eastAsia="nl-BE"/>
        </w:rPr>
        <w:t>.</w:t>
      </w:r>
    </w:p>
    <w:p w14:paraId="3DB05DD1" w14:textId="264A1ED8" w:rsidR="0005110F" w:rsidRPr="004D5EF3" w:rsidRDefault="0005110F" w:rsidP="004D5EF3">
      <w:pPr>
        <w:pStyle w:val="Lijstalinea"/>
        <w:rPr>
          <w:b/>
          <w:bCs/>
          <w:lang w:eastAsia="nl-BE"/>
        </w:rPr>
      </w:pPr>
    </w:p>
    <w:p w14:paraId="2158A763" w14:textId="095B1C9D" w:rsidR="00383485" w:rsidRPr="0086256B" w:rsidRDefault="00996065" w:rsidP="00CF18E8">
      <w:pPr>
        <w:pStyle w:val="Kop4"/>
        <w:rPr>
          <w:lang w:eastAsia="nl-BE"/>
        </w:rPr>
      </w:pPr>
      <w:r w:rsidRPr="00E53DE8">
        <w:rPr>
          <w:lang w:eastAsia="nl-BE"/>
        </w:rPr>
        <w:t>Applicatie</w:t>
      </w:r>
    </w:p>
    <w:p w14:paraId="18E47709" w14:textId="5764A5E6" w:rsidR="00BD6F66" w:rsidRPr="004E65FE" w:rsidRDefault="00BD6F66" w:rsidP="00BD6F66">
      <w:pPr>
        <w:pStyle w:val="Lijstalinea"/>
        <w:numPr>
          <w:ilvl w:val="0"/>
          <w:numId w:val="23"/>
        </w:numPr>
        <w:rPr>
          <w:lang w:val="en-US" w:eastAsia="nl-BE"/>
        </w:rPr>
      </w:pPr>
      <w:r w:rsidRPr="004E65FE">
        <w:rPr>
          <w:lang w:val="en-US" w:eastAsia="nl-BE"/>
        </w:rPr>
        <w:t>Flask</w:t>
      </w:r>
    </w:p>
    <w:p w14:paraId="7819646B" w14:textId="424FFA05" w:rsidR="00F07F31" w:rsidRPr="0086256B" w:rsidRDefault="001372BB" w:rsidP="00F07F31">
      <w:pPr>
        <w:pStyle w:val="Lijstalinea"/>
        <w:numPr>
          <w:ilvl w:val="1"/>
          <w:numId w:val="23"/>
        </w:numPr>
        <w:rPr>
          <w:lang w:eastAsia="nl-BE"/>
        </w:rPr>
      </w:pPr>
      <w:r w:rsidRPr="00DA065C">
        <w:rPr>
          <w:lang w:val="nl-NL" w:eastAsia="nl-BE"/>
        </w:rPr>
        <w:t>Flask</w:t>
      </w:r>
      <w:r w:rsidRPr="0845AFED">
        <w:rPr>
          <w:lang w:eastAsia="nl-BE"/>
        </w:rPr>
        <w:t xml:space="preserve"> is een webframework </w:t>
      </w:r>
      <w:r w:rsidR="001A18A9" w:rsidRPr="0845AFED">
        <w:rPr>
          <w:lang w:eastAsia="nl-BE"/>
        </w:rPr>
        <w:t>da</w:t>
      </w:r>
      <w:r w:rsidR="00916E95" w:rsidRPr="0845AFED">
        <w:rPr>
          <w:lang w:eastAsia="nl-BE"/>
        </w:rPr>
        <w:t xml:space="preserve">t geschreven is in python. Met </w:t>
      </w:r>
      <w:r w:rsidR="00916E95" w:rsidRPr="00DA065C">
        <w:rPr>
          <w:lang w:val="nl-NL" w:eastAsia="nl-BE"/>
        </w:rPr>
        <w:t>Flask</w:t>
      </w:r>
      <w:r w:rsidR="00916E95" w:rsidRPr="0845AFED">
        <w:rPr>
          <w:lang w:eastAsia="nl-BE"/>
        </w:rPr>
        <w:t xml:space="preserve"> kunnen we webpagina’s bouwen en deze laten veranderen met data</w:t>
      </w:r>
      <w:r w:rsidR="006D5A53" w:rsidRPr="0845AFED">
        <w:rPr>
          <w:lang w:eastAsia="nl-BE"/>
        </w:rPr>
        <w:t>. Ook zal hierop de webinterface gebouw</w:t>
      </w:r>
      <w:r w:rsidR="049E13F3" w:rsidRPr="0845AFED">
        <w:rPr>
          <w:lang w:eastAsia="nl-BE"/>
        </w:rPr>
        <w:t>d</w:t>
      </w:r>
      <w:r w:rsidR="006D5A53" w:rsidRPr="0845AFED">
        <w:rPr>
          <w:lang w:eastAsia="nl-BE"/>
        </w:rPr>
        <w:t xml:space="preserve"> worden om de bakens te monitoren en te bedienen.</w:t>
      </w:r>
    </w:p>
    <w:p w14:paraId="7C5CD3AB" w14:textId="234F9B50" w:rsidR="00BD6F66" w:rsidRPr="0086256B" w:rsidRDefault="00BD6F66" w:rsidP="00BD6F66">
      <w:pPr>
        <w:pStyle w:val="Lijstalinea"/>
        <w:numPr>
          <w:ilvl w:val="0"/>
          <w:numId w:val="23"/>
        </w:numPr>
        <w:rPr>
          <w:lang w:eastAsia="nl-BE"/>
        </w:rPr>
      </w:pPr>
      <w:r w:rsidRPr="0086256B">
        <w:rPr>
          <w:lang w:eastAsia="nl-BE"/>
        </w:rPr>
        <w:t>Inf</w:t>
      </w:r>
      <w:r w:rsidR="00215F69" w:rsidRPr="0086256B">
        <w:rPr>
          <w:lang w:eastAsia="nl-BE"/>
        </w:rPr>
        <w:t>luxDB</w:t>
      </w:r>
    </w:p>
    <w:p w14:paraId="0744D110" w14:textId="2F81A689" w:rsidR="006A10BD" w:rsidRPr="0086256B" w:rsidRDefault="00D65199" w:rsidP="0073329C">
      <w:pPr>
        <w:pStyle w:val="Lijstalinea"/>
        <w:numPr>
          <w:ilvl w:val="1"/>
          <w:numId w:val="23"/>
        </w:numPr>
        <w:rPr>
          <w:lang w:eastAsia="nl-BE"/>
        </w:rPr>
      </w:pPr>
      <w:r w:rsidRPr="0845AFED">
        <w:rPr>
          <w:lang w:eastAsia="nl-BE"/>
        </w:rPr>
        <w:t>InfluxDB</w:t>
      </w:r>
      <w:r w:rsidR="006A10BD" w:rsidRPr="0845AFED">
        <w:rPr>
          <w:lang w:eastAsia="nl-BE"/>
        </w:rPr>
        <w:t xml:space="preserve"> wordt gebruikt om data van het programma op te slaan en houd</w:t>
      </w:r>
      <w:r w:rsidR="3B6ECD2A" w:rsidRPr="0845AFED">
        <w:rPr>
          <w:lang w:eastAsia="nl-BE"/>
        </w:rPr>
        <w:t>t</w:t>
      </w:r>
      <w:r w:rsidR="006A10BD" w:rsidRPr="0845AFED">
        <w:rPr>
          <w:lang w:eastAsia="nl-BE"/>
        </w:rPr>
        <w:t xml:space="preserve"> daar ook het tijdspunt van bij. Hierdoor kan je makkelijk de data van in een database op een grafiek weergeven in functie van de tijd. </w:t>
      </w:r>
      <w:r w:rsidRPr="0845AFED">
        <w:rPr>
          <w:lang w:eastAsia="nl-BE"/>
        </w:rPr>
        <w:t>InfluxDB</w:t>
      </w:r>
      <w:r w:rsidR="006A10BD" w:rsidRPr="0845AFED">
        <w:rPr>
          <w:lang w:eastAsia="nl-BE"/>
        </w:rPr>
        <w:t xml:space="preserve"> voorziet hiervoor ook een interface.</w:t>
      </w:r>
    </w:p>
    <w:p w14:paraId="6C679F7B" w14:textId="4ACDD38B" w:rsidR="00215F69" w:rsidRPr="0086256B" w:rsidRDefault="00215F69" w:rsidP="00BD6F66">
      <w:pPr>
        <w:pStyle w:val="Lijstalinea"/>
        <w:numPr>
          <w:ilvl w:val="0"/>
          <w:numId w:val="23"/>
        </w:numPr>
        <w:rPr>
          <w:lang w:eastAsia="nl-BE"/>
        </w:rPr>
      </w:pPr>
      <w:r w:rsidRPr="0086256B">
        <w:rPr>
          <w:lang w:eastAsia="nl-BE"/>
        </w:rPr>
        <w:t>Grafana</w:t>
      </w:r>
      <w:r w:rsidR="00F07F31" w:rsidRPr="0086256B">
        <w:rPr>
          <w:lang w:eastAsia="nl-BE"/>
        </w:rPr>
        <w:tab/>
      </w:r>
    </w:p>
    <w:p w14:paraId="3195D5D0" w14:textId="275E5A8B" w:rsidR="00C254B0" w:rsidRDefault="00CF18E8" w:rsidP="002D0327">
      <w:pPr>
        <w:pStyle w:val="Lijstalinea"/>
        <w:numPr>
          <w:ilvl w:val="1"/>
          <w:numId w:val="23"/>
        </w:numPr>
        <w:rPr>
          <w:lang w:eastAsia="nl-BE"/>
        </w:rPr>
      </w:pPr>
      <w:r w:rsidRPr="001372BB">
        <w:rPr>
          <w:noProof/>
          <w:lang w:eastAsia="nl-BE"/>
        </w:rPr>
        <w:drawing>
          <wp:anchor distT="0" distB="0" distL="114300" distR="114300" simplePos="0" relativeHeight="251658245" behindDoc="0" locked="0" layoutInCell="1" allowOverlap="1" wp14:anchorId="71B89C9F" wp14:editId="3D53530A">
            <wp:simplePos x="0" y="0"/>
            <wp:positionH relativeFrom="margin">
              <wp:align>left</wp:align>
            </wp:positionH>
            <wp:positionV relativeFrom="paragraph">
              <wp:posOffset>566855</wp:posOffset>
            </wp:positionV>
            <wp:extent cx="5724525" cy="581025"/>
            <wp:effectExtent l="0" t="0" r="9525" b="9525"/>
            <wp:wrapTopAndBottom/>
            <wp:docPr id="727048194" name="Afbeelding 72704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581025"/>
                    </a:xfrm>
                    <a:prstGeom prst="rect">
                      <a:avLst/>
                    </a:prstGeom>
                    <a:noFill/>
                    <a:ln>
                      <a:noFill/>
                    </a:ln>
                  </pic:spPr>
                </pic:pic>
              </a:graphicData>
            </a:graphic>
          </wp:anchor>
        </w:drawing>
      </w:r>
      <w:r w:rsidR="00665C3B">
        <w:rPr>
          <w:lang w:eastAsia="nl-BE"/>
        </w:rPr>
        <w:t xml:space="preserve">Grafana is een webapplicatie die open toegankelijk is om </w:t>
      </w:r>
      <w:r w:rsidR="00E22F16">
        <w:rPr>
          <w:lang w:eastAsia="nl-BE"/>
        </w:rPr>
        <w:t>analyses te maken en data te visualiseren.</w:t>
      </w:r>
      <w:r w:rsidRPr="00CF18E8">
        <w:rPr>
          <w:lang w:eastAsia="nl-BE"/>
        </w:rPr>
        <w:t xml:space="preserve"> </w:t>
      </w:r>
    </w:p>
    <w:p w14:paraId="48B80940" w14:textId="77777777" w:rsidR="001C1D37" w:rsidRDefault="001C1D37" w:rsidP="001C1D37">
      <w:pPr>
        <w:rPr>
          <w:lang w:eastAsia="nl-BE"/>
        </w:rPr>
      </w:pPr>
    </w:p>
    <w:p w14:paraId="38A6A32A" w14:textId="77777777" w:rsidR="002E5F50" w:rsidRDefault="002E5F50">
      <w:pPr>
        <w:spacing w:after="200" w:line="276" w:lineRule="auto"/>
        <w:jc w:val="left"/>
        <w:rPr>
          <w:bCs/>
          <w:i/>
          <w:szCs w:val="28"/>
          <w:lang w:eastAsia="nl-BE"/>
        </w:rPr>
      </w:pPr>
      <w:r>
        <w:rPr>
          <w:lang w:eastAsia="nl-BE"/>
        </w:rPr>
        <w:br w:type="page"/>
      </w:r>
    </w:p>
    <w:p w14:paraId="088D555F" w14:textId="305CD776" w:rsidR="009C0517" w:rsidRPr="009252C1" w:rsidRDefault="009C0517" w:rsidP="002E5F50">
      <w:pPr>
        <w:pStyle w:val="Kop4"/>
        <w:rPr>
          <w:lang w:eastAsia="nl-BE"/>
        </w:rPr>
      </w:pPr>
      <w:r w:rsidRPr="00300BFD">
        <w:rPr>
          <w:lang w:eastAsia="nl-BE"/>
        </w:rPr>
        <w:lastRenderedPageBreak/>
        <w:t>Flask</w:t>
      </w:r>
    </w:p>
    <w:p w14:paraId="1887DFBF" w14:textId="26F7BF15" w:rsidR="00E85909" w:rsidRPr="000A283C" w:rsidRDefault="00E85909" w:rsidP="00E85909">
      <w:pPr>
        <w:rPr>
          <w:color w:val="auto"/>
          <w:lang w:eastAsia="nl-BE"/>
        </w:rPr>
      </w:pPr>
      <w:r w:rsidRPr="000A283C">
        <w:rPr>
          <w:color w:val="auto"/>
          <w:lang w:eastAsia="nl-BE"/>
        </w:rPr>
        <w:t xml:space="preserve">In de applicatie kan er worden gekozen tussen de verschillende bakens. Na het selecteren van de baken wordt de data uit de </w:t>
      </w:r>
      <w:r w:rsidR="001D5D34">
        <w:rPr>
          <w:color w:val="auto"/>
          <w:lang w:eastAsia="nl-BE"/>
        </w:rPr>
        <w:t>database</w:t>
      </w:r>
      <w:r w:rsidRPr="000A283C">
        <w:rPr>
          <w:color w:val="auto"/>
          <w:lang w:eastAsia="nl-BE"/>
        </w:rPr>
        <w:t xml:space="preserve"> gehaald en zichtbaar </w:t>
      </w:r>
      <w:r w:rsidR="740BC84A" w:rsidRPr="18F5CE77">
        <w:rPr>
          <w:color w:val="auto"/>
          <w:lang w:eastAsia="nl-BE"/>
        </w:rPr>
        <w:t>gemaakt</w:t>
      </w:r>
      <w:r w:rsidRPr="18F5CE77">
        <w:rPr>
          <w:color w:val="auto"/>
          <w:lang w:eastAsia="nl-BE"/>
        </w:rPr>
        <w:t xml:space="preserve"> </w:t>
      </w:r>
      <w:r w:rsidRPr="000A283C">
        <w:rPr>
          <w:color w:val="auto"/>
          <w:lang w:eastAsia="nl-BE"/>
        </w:rPr>
        <w:t>via een interface. Hierbij is er ook de mogelijkheid om de baken te bedienen (aan/uit/automatisch)</w:t>
      </w:r>
      <w:r w:rsidR="004B1B0A">
        <w:rPr>
          <w:color w:val="auto"/>
          <w:lang w:eastAsia="nl-BE"/>
        </w:rPr>
        <w:t xml:space="preserve"> door een administrator</w:t>
      </w:r>
      <w:r w:rsidRPr="000A283C">
        <w:rPr>
          <w:color w:val="auto"/>
          <w:lang w:eastAsia="nl-BE"/>
        </w:rPr>
        <w:t>.</w:t>
      </w:r>
    </w:p>
    <w:p w14:paraId="3EF3400D" w14:textId="3DA01426" w:rsidR="00C3400E" w:rsidRDefault="00C3400E" w:rsidP="00040A3B">
      <w:pPr>
        <w:pStyle w:val="Lijstalinea"/>
        <w:numPr>
          <w:ilvl w:val="0"/>
          <w:numId w:val="24"/>
        </w:numPr>
        <w:rPr>
          <w:lang w:eastAsia="nl-BE"/>
        </w:rPr>
      </w:pPr>
      <w:r>
        <w:rPr>
          <w:lang w:eastAsia="nl-BE"/>
        </w:rPr>
        <w:t>Gebruiker</w:t>
      </w:r>
    </w:p>
    <w:p w14:paraId="2FE653E1" w14:textId="04AA5FB5" w:rsidR="00C3400E" w:rsidRDefault="00C3400E" w:rsidP="00C3400E">
      <w:pPr>
        <w:pStyle w:val="Lijstalinea"/>
        <w:numPr>
          <w:ilvl w:val="1"/>
          <w:numId w:val="24"/>
        </w:numPr>
        <w:rPr>
          <w:lang w:eastAsia="nl-BE"/>
        </w:rPr>
      </w:pPr>
      <w:r>
        <w:rPr>
          <w:lang w:eastAsia="nl-BE"/>
        </w:rPr>
        <w:t>Kan registreren en inloggen op de applicatie</w:t>
      </w:r>
    </w:p>
    <w:p w14:paraId="34766ABA" w14:textId="3EEE13BD" w:rsidR="005B7CA9" w:rsidRDefault="000145B5" w:rsidP="00C3400E">
      <w:pPr>
        <w:pStyle w:val="Lijstalinea"/>
        <w:numPr>
          <w:ilvl w:val="1"/>
          <w:numId w:val="24"/>
        </w:numPr>
        <w:rPr>
          <w:lang w:eastAsia="nl-BE"/>
        </w:rPr>
      </w:pPr>
      <w:r>
        <w:rPr>
          <w:lang w:eastAsia="nl-BE"/>
        </w:rPr>
        <w:t>Kan e</w:t>
      </w:r>
      <w:r w:rsidR="005B7CA9">
        <w:rPr>
          <w:lang w:eastAsia="nl-BE"/>
        </w:rPr>
        <w:t>nkel data opvragen van de bakens</w:t>
      </w:r>
    </w:p>
    <w:p w14:paraId="7AF7CEC4" w14:textId="7323C96D" w:rsidR="00040A3B" w:rsidRDefault="00C3400E" w:rsidP="00040A3B">
      <w:pPr>
        <w:pStyle w:val="Lijstalinea"/>
        <w:numPr>
          <w:ilvl w:val="0"/>
          <w:numId w:val="24"/>
        </w:numPr>
        <w:rPr>
          <w:lang w:eastAsia="nl-BE"/>
        </w:rPr>
      </w:pPr>
      <w:r>
        <w:rPr>
          <w:lang w:eastAsia="nl-BE"/>
        </w:rPr>
        <w:t>Administrator</w:t>
      </w:r>
    </w:p>
    <w:p w14:paraId="70EC759B" w14:textId="32E2D048" w:rsidR="000145B5" w:rsidRDefault="00C3400E" w:rsidP="00040A3B">
      <w:pPr>
        <w:pStyle w:val="Lijstalinea"/>
        <w:numPr>
          <w:ilvl w:val="1"/>
          <w:numId w:val="24"/>
        </w:numPr>
        <w:rPr>
          <w:lang w:eastAsia="nl-BE"/>
        </w:rPr>
      </w:pPr>
      <w:r>
        <w:rPr>
          <w:lang w:eastAsia="nl-BE"/>
        </w:rPr>
        <w:t>K</w:t>
      </w:r>
      <w:r w:rsidR="00040A3B">
        <w:rPr>
          <w:lang w:eastAsia="nl-BE"/>
        </w:rPr>
        <w:t xml:space="preserve">an inloggen op de applicatie </w:t>
      </w:r>
    </w:p>
    <w:p w14:paraId="667032B6" w14:textId="7FFFF63B" w:rsidR="003D7893" w:rsidRPr="00E85909" w:rsidRDefault="00617BED" w:rsidP="00E85909">
      <w:pPr>
        <w:pStyle w:val="Lijstalinea"/>
        <w:numPr>
          <w:ilvl w:val="1"/>
          <w:numId w:val="24"/>
        </w:numPr>
        <w:rPr>
          <w:lang w:eastAsia="nl-BE"/>
        </w:rPr>
      </w:pPr>
      <w:r>
        <w:rPr>
          <w:noProof/>
        </w:rPr>
        <w:drawing>
          <wp:anchor distT="0" distB="0" distL="114300" distR="114300" simplePos="0" relativeHeight="251658246" behindDoc="0" locked="0" layoutInCell="1" allowOverlap="1" wp14:anchorId="532E473C" wp14:editId="19963CD5">
            <wp:simplePos x="0" y="0"/>
            <wp:positionH relativeFrom="margin">
              <wp:align>right</wp:align>
            </wp:positionH>
            <wp:positionV relativeFrom="paragraph">
              <wp:posOffset>219309</wp:posOffset>
            </wp:positionV>
            <wp:extent cx="5727065" cy="5817235"/>
            <wp:effectExtent l="0" t="0" r="6985" b="0"/>
            <wp:wrapTopAndBottom/>
            <wp:docPr id="98125028" name="Afbeelding 98125028" descr="Afbeelding met tekst, diagram, schermopname,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5028" name="Afbeelding 4" descr="Afbeelding met tekst, diagram, schermopname, cirkel&#10;&#10;Automatisch gegenereerde beschrijv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065" cy="5817235"/>
                    </a:xfrm>
                    <a:prstGeom prst="rect">
                      <a:avLst/>
                    </a:prstGeom>
                    <a:noFill/>
                    <a:ln>
                      <a:noFill/>
                    </a:ln>
                  </pic:spPr>
                </pic:pic>
              </a:graphicData>
            </a:graphic>
          </wp:anchor>
        </w:drawing>
      </w:r>
      <w:r w:rsidR="000145B5">
        <w:rPr>
          <w:lang w:eastAsia="nl-BE"/>
        </w:rPr>
        <w:t>Kan</w:t>
      </w:r>
      <w:r w:rsidR="00040A3B">
        <w:rPr>
          <w:lang w:eastAsia="nl-BE"/>
        </w:rPr>
        <w:t xml:space="preserve"> aanpassingen doen aan de werking van de bakens</w:t>
      </w:r>
      <w:bookmarkStart w:id="41" w:name="_Toc147399351"/>
      <w:bookmarkStart w:id="42" w:name="_Toc147399499"/>
      <w:r w:rsidRPr="00617BED">
        <w:t xml:space="preserve"> </w:t>
      </w:r>
      <w:r w:rsidR="003D7893">
        <w:br w:type="page"/>
      </w:r>
    </w:p>
    <w:p w14:paraId="7DFC341A" w14:textId="23E0141C" w:rsidR="00F07665" w:rsidRPr="0086256B" w:rsidRDefault="00F07665" w:rsidP="00845ACD">
      <w:pPr>
        <w:pStyle w:val="Kop2"/>
      </w:pPr>
      <w:bookmarkStart w:id="43" w:name="_Toc147865580"/>
      <w:r w:rsidRPr="007B02CA">
        <w:lastRenderedPageBreak/>
        <w:t>Har</w:t>
      </w:r>
      <w:r w:rsidRPr="0086256B">
        <w:t>dware</w:t>
      </w:r>
      <w:bookmarkEnd w:id="41"/>
      <w:bookmarkEnd w:id="42"/>
      <w:bookmarkEnd w:id="43"/>
    </w:p>
    <w:p w14:paraId="0B5024AD" w14:textId="293E40EE" w:rsidR="00231563" w:rsidRDefault="00593EEF" w:rsidP="001B5C4A">
      <w:pPr>
        <w:pStyle w:val="Kop3"/>
      </w:pPr>
      <w:bookmarkStart w:id="44" w:name="_Toc122726759"/>
      <w:bookmarkStart w:id="45" w:name="_Toc147865581"/>
      <w:r w:rsidRPr="00064FBA">
        <w:t>Blok</w:t>
      </w:r>
      <w:bookmarkEnd w:id="44"/>
      <w:r w:rsidR="00931092">
        <w:t>schema</w:t>
      </w:r>
      <w:bookmarkEnd w:id="45"/>
    </w:p>
    <w:p w14:paraId="58E8F592" w14:textId="42374BA5" w:rsidR="00231563" w:rsidRPr="0086256B" w:rsidRDefault="002011CE" w:rsidP="00BA4B32">
      <w:pPr>
        <w:pStyle w:val="Plattetekstinspringen"/>
        <w:ind w:left="0"/>
        <w:jc w:val="center"/>
      </w:pPr>
      <w:r>
        <w:rPr>
          <w:rFonts w:ascii="Segoe UI" w:hAnsi="Segoe UI" w:cs="Segoe UI"/>
          <w:noProof/>
          <w:color w:val="404040"/>
          <w:sz w:val="18"/>
          <w:szCs w:val="18"/>
        </w:rPr>
        <mc:AlternateContent>
          <mc:Choice Requires="wps">
            <w:drawing>
              <wp:anchor distT="0" distB="0" distL="114300" distR="114300" simplePos="0" relativeHeight="251661312" behindDoc="0" locked="0" layoutInCell="1" allowOverlap="1" wp14:anchorId="5E5DDA92" wp14:editId="21166DB2">
                <wp:simplePos x="0" y="0"/>
                <wp:positionH relativeFrom="column">
                  <wp:posOffset>1875180</wp:posOffset>
                </wp:positionH>
                <wp:positionV relativeFrom="paragraph">
                  <wp:posOffset>4144817</wp:posOffset>
                </wp:positionV>
                <wp:extent cx="1117600" cy="934161"/>
                <wp:effectExtent l="0" t="0" r="25400" b="18415"/>
                <wp:wrapNone/>
                <wp:docPr id="1345551984" name="Rechthoek 4"/>
                <wp:cNvGraphicFramePr/>
                <a:graphic xmlns:a="http://schemas.openxmlformats.org/drawingml/2006/main">
                  <a:graphicData uri="http://schemas.microsoft.com/office/word/2010/wordprocessingShape">
                    <wps:wsp>
                      <wps:cNvSpPr/>
                      <wps:spPr>
                        <a:xfrm>
                          <a:off x="0" y="0"/>
                          <a:ext cx="1117600" cy="93416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977FF" id="Rechthoek 4" o:spid="_x0000_s1026" style="position:absolute;margin-left:147.65pt;margin-top:326.35pt;width:88pt;height:7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" fillcolor="white [3201]" strokecolor="white [3212]" strokeweight="2pt"/>
            </w:pict>
          </mc:Fallback>
        </mc:AlternateContent>
      </w:r>
      <w:r w:rsidR="00B33799">
        <w:rPr>
          <w:rStyle w:val="wacimagecontainer"/>
          <w:rFonts w:ascii="Segoe UI" w:hAnsi="Segoe UI" w:cs="Segoe UI"/>
          <w:noProof/>
          <w:color w:val="404040"/>
          <w:sz w:val="18"/>
          <w:szCs w:val="18"/>
          <w:shd w:val="clear" w:color="auto" w:fill="FFFFFF"/>
        </w:rPr>
        <w:drawing>
          <wp:inline distT="0" distB="0" distL="0" distR="0" wp14:anchorId="3592E7E2" wp14:editId="36DD6382">
            <wp:extent cx="5760720" cy="5161280"/>
            <wp:effectExtent l="0" t="0" r="0" b="1270"/>
            <wp:docPr id="1151962170" name="Afbeelding 1" descr="Afbeelding met tekst, diagram, Plan, schematis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 met tekst, diagram, Plan, schematisch&#10;&#10;Automatisch gegenereerde beschrijv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161280"/>
                    </a:xfrm>
                    <a:prstGeom prst="rect">
                      <a:avLst/>
                    </a:prstGeom>
                    <a:noFill/>
                    <a:ln>
                      <a:noFill/>
                    </a:ln>
                  </pic:spPr>
                </pic:pic>
              </a:graphicData>
            </a:graphic>
          </wp:inline>
        </w:drawing>
      </w:r>
      <w:r w:rsidR="00B33799">
        <w:rPr>
          <w:rFonts w:cs="Calibri"/>
          <w:color w:val="404040"/>
          <w:szCs w:val="22"/>
          <w:shd w:val="clear" w:color="auto" w:fill="FFFFFF"/>
        </w:rPr>
        <w:br/>
      </w:r>
    </w:p>
    <w:p w14:paraId="2C6398E7" w14:textId="1199DFD7" w:rsidR="00593EEF" w:rsidRPr="00587685" w:rsidRDefault="00593EEF" w:rsidP="00593EEF">
      <w:pPr>
        <w:spacing w:after="200" w:line="276" w:lineRule="auto"/>
        <w:jc w:val="left"/>
      </w:pPr>
      <w:r w:rsidRPr="00922E98">
        <w:br w:type="page"/>
      </w:r>
    </w:p>
    <w:p w14:paraId="03EDA0C6" w14:textId="276B0843" w:rsidR="00593EEF" w:rsidRPr="00922E98" w:rsidRDefault="00593EEF" w:rsidP="005B44A1">
      <w:pPr>
        <w:pStyle w:val="Kop3"/>
        <w:rPr>
          <w:lang w:val="nl-BE"/>
        </w:rPr>
      </w:pPr>
      <w:bookmarkStart w:id="46" w:name="_Toc122726760"/>
      <w:bookmarkStart w:id="47" w:name="_Toc147865582"/>
      <w:r w:rsidRPr="00922E98">
        <w:rPr>
          <w:lang w:val="nl-BE"/>
        </w:rPr>
        <w:lastRenderedPageBreak/>
        <w:t>Specificaties</w:t>
      </w:r>
      <w:bookmarkEnd w:id="46"/>
      <w:bookmarkEnd w:id="47"/>
    </w:p>
    <w:tbl>
      <w:tblPr>
        <w:tblStyle w:val="Rastertabel6kleurrijk"/>
        <w:tblW w:w="0" w:type="auto"/>
        <w:tblLook w:val="04A0" w:firstRow="1" w:lastRow="0" w:firstColumn="1" w:lastColumn="0" w:noHBand="0" w:noVBand="1"/>
      </w:tblPr>
      <w:tblGrid>
        <w:gridCol w:w="1790"/>
        <w:gridCol w:w="1726"/>
        <w:gridCol w:w="1624"/>
        <w:gridCol w:w="1704"/>
        <w:gridCol w:w="1629"/>
      </w:tblGrid>
      <w:tr w:rsidR="00593EEF" w:rsidRPr="0086256B" w14:paraId="6C6D932B" w14:textId="77777777" w:rsidTr="009C3B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4E3D9103" w14:textId="77777777" w:rsidR="00593EEF" w:rsidRPr="0086256B" w:rsidRDefault="00593EEF">
            <w:pPr>
              <w:pStyle w:val="Plattetekstinspringen"/>
              <w:ind w:left="0"/>
              <w:jc w:val="center"/>
              <w:rPr>
                <w:b w:val="0"/>
              </w:rPr>
            </w:pPr>
            <w:r w:rsidRPr="0086256B">
              <w:rPr>
                <w:b w:val="0"/>
              </w:rPr>
              <w:t>Blok</w:t>
            </w:r>
          </w:p>
        </w:tc>
        <w:tc>
          <w:tcPr>
            <w:tcW w:w="1726" w:type="dxa"/>
          </w:tcPr>
          <w:p w14:paraId="2AF10C10" w14:textId="77777777" w:rsidR="00593EEF" w:rsidRPr="0086256B" w:rsidRDefault="00593EEF">
            <w:pPr>
              <w:pStyle w:val="Plattetekstinspringen"/>
              <w:ind w:left="0"/>
              <w:jc w:val="center"/>
              <w:cnfStyle w:val="100000000000" w:firstRow="1" w:lastRow="0" w:firstColumn="0" w:lastColumn="0" w:oddVBand="0" w:evenVBand="0" w:oddHBand="0" w:evenHBand="0" w:firstRowFirstColumn="0" w:firstRowLastColumn="0" w:lastRowFirstColumn="0" w:lastRowLastColumn="0"/>
              <w:rPr>
                <w:b w:val="0"/>
              </w:rPr>
            </w:pPr>
            <w:r w:rsidRPr="0086256B">
              <w:rPr>
                <w:b w:val="0"/>
              </w:rPr>
              <w:t>Specificatie</w:t>
            </w:r>
          </w:p>
        </w:tc>
        <w:tc>
          <w:tcPr>
            <w:tcW w:w="1624" w:type="dxa"/>
          </w:tcPr>
          <w:p w14:paraId="7C6891D5" w14:textId="77777777" w:rsidR="00593EEF" w:rsidRPr="0086256B" w:rsidRDefault="00593EEF">
            <w:pPr>
              <w:pStyle w:val="Plattetekstinspringen"/>
              <w:ind w:left="0"/>
              <w:jc w:val="center"/>
              <w:cnfStyle w:val="100000000000" w:firstRow="1" w:lastRow="0" w:firstColumn="0" w:lastColumn="0" w:oddVBand="0" w:evenVBand="0" w:oddHBand="0" w:evenHBand="0" w:firstRowFirstColumn="0" w:firstRowLastColumn="0" w:lastRowFirstColumn="0" w:lastRowLastColumn="0"/>
              <w:rPr>
                <w:b w:val="0"/>
              </w:rPr>
            </w:pPr>
            <w:r w:rsidRPr="0086256B">
              <w:rPr>
                <w:b w:val="0"/>
              </w:rPr>
              <w:t>Min</w:t>
            </w:r>
          </w:p>
        </w:tc>
        <w:tc>
          <w:tcPr>
            <w:tcW w:w="1704" w:type="dxa"/>
          </w:tcPr>
          <w:p w14:paraId="52AF9848" w14:textId="77777777" w:rsidR="00593EEF" w:rsidRPr="0086256B" w:rsidRDefault="00593EEF">
            <w:pPr>
              <w:pStyle w:val="Plattetekstinspringen"/>
              <w:ind w:left="0"/>
              <w:jc w:val="center"/>
              <w:cnfStyle w:val="100000000000" w:firstRow="1" w:lastRow="0" w:firstColumn="0" w:lastColumn="0" w:oddVBand="0" w:evenVBand="0" w:oddHBand="0" w:evenHBand="0" w:firstRowFirstColumn="0" w:firstRowLastColumn="0" w:lastRowFirstColumn="0" w:lastRowLastColumn="0"/>
              <w:rPr>
                <w:b w:val="0"/>
              </w:rPr>
            </w:pPr>
            <w:r w:rsidRPr="0086256B">
              <w:rPr>
                <w:b w:val="0"/>
              </w:rPr>
              <w:t>Nominaal</w:t>
            </w:r>
          </w:p>
        </w:tc>
        <w:tc>
          <w:tcPr>
            <w:tcW w:w="1629" w:type="dxa"/>
          </w:tcPr>
          <w:p w14:paraId="3571DE65" w14:textId="77777777" w:rsidR="00593EEF" w:rsidRPr="0086256B" w:rsidRDefault="00593EEF">
            <w:pPr>
              <w:pStyle w:val="Plattetekstinspringen"/>
              <w:ind w:left="0"/>
              <w:jc w:val="center"/>
              <w:cnfStyle w:val="100000000000" w:firstRow="1" w:lastRow="0" w:firstColumn="0" w:lastColumn="0" w:oddVBand="0" w:evenVBand="0" w:oddHBand="0" w:evenHBand="0" w:firstRowFirstColumn="0" w:firstRowLastColumn="0" w:lastRowFirstColumn="0" w:lastRowLastColumn="0"/>
              <w:rPr>
                <w:b w:val="0"/>
              </w:rPr>
            </w:pPr>
            <w:r w:rsidRPr="0086256B">
              <w:rPr>
                <w:b w:val="0"/>
              </w:rPr>
              <w:t>Max</w:t>
            </w:r>
          </w:p>
        </w:tc>
      </w:tr>
      <w:tr w:rsidR="00A954B4" w:rsidRPr="0086256B" w14:paraId="1E415F3C" w14:textId="77777777" w:rsidTr="009C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42B3C797" w14:textId="77777777" w:rsidR="00593EEF" w:rsidRPr="0086256B" w:rsidRDefault="00593EEF">
            <w:pPr>
              <w:pStyle w:val="Plattetekstinspringen"/>
              <w:ind w:left="0"/>
              <w:jc w:val="left"/>
            </w:pPr>
            <w:r w:rsidRPr="0086256B">
              <w:t>MKR WAN 1300</w:t>
            </w:r>
          </w:p>
        </w:tc>
        <w:tc>
          <w:tcPr>
            <w:tcW w:w="1726" w:type="dxa"/>
          </w:tcPr>
          <w:p w14:paraId="05FCC626"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r w:rsidRPr="0086256B">
              <w:t>Werkspanning</w:t>
            </w:r>
          </w:p>
        </w:tc>
        <w:tc>
          <w:tcPr>
            <w:tcW w:w="1624" w:type="dxa"/>
          </w:tcPr>
          <w:p w14:paraId="4D4A4E8F"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p>
        </w:tc>
        <w:tc>
          <w:tcPr>
            <w:tcW w:w="1704" w:type="dxa"/>
          </w:tcPr>
          <w:p w14:paraId="36B4AAFA"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r w:rsidRPr="0086256B">
              <w:t>5V</w:t>
            </w:r>
          </w:p>
        </w:tc>
        <w:tc>
          <w:tcPr>
            <w:tcW w:w="1629" w:type="dxa"/>
          </w:tcPr>
          <w:p w14:paraId="4C10094B"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r w:rsidRPr="0086256B">
              <w:t>5.5V</w:t>
            </w:r>
          </w:p>
        </w:tc>
      </w:tr>
      <w:tr w:rsidR="00593EEF" w:rsidRPr="0086256B" w14:paraId="4BDF4CC0" w14:textId="77777777" w:rsidTr="009C3B66">
        <w:tc>
          <w:tcPr>
            <w:cnfStyle w:val="001000000000" w:firstRow="0" w:lastRow="0" w:firstColumn="1" w:lastColumn="0" w:oddVBand="0" w:evenVBand="0" w:oddHBand="0" w:evenHBand="0" w:firstRowFirstColumn="0" w:firstRowLastColumn="0" w:lastRowFirstColumn="0" w:lastRowLastColumn="0"/>
            <w:tcW w:w="1748" w:type="dxa"/>
          </w:tcPr>
          <w:p w14:paraId="4CEF443B" w14:textId="77777777" w:rsidR="00593EEF" w:rsidRPr="0086256B" w:rsidRDefault="00593EEF">
            <w:pPr>
              <w:pStyle w:val="Plattetekstinspringen"/>
              <w:ind w:left="0"/>
              <w:jc w:val="left"/>
            </w:pPr>
          </w:p>
        </w:tc>
        <w:tc>
          <w:tcPr>
            <w:tcW w:w="1726" w:type="dxa"/>
          </w:tcPr>
          <w:p w14:paraId="1219778F" w14:textId="42B28F04"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r w:rsidRPr="0086256B">
              <w:t xml:space="preserve">I/O </w:t>
            </w:r>
            <w:r w:rsidR="007964F5">
              <w:t>spanning</w:t>
            </w:r>
          </w:p>
        </w:tc>
        <w:tc>
          <w:tcPr>
            <w:tcW w:w="1624" w:type="dxa"/>
          </w:tcPr>
          <w:p w14:paraId="760C608B"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p>
        </w:tc>
        <w:tc>
          <w:tcPr>
            <w:tcW w:w="1704" w:type="dxa"/>
          </w:tcPr>
          <w:p w14:paraId="53E0AC28"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r w:rsidRPr="0086256B">
              <w:t>3.3V</w:t>
            </w:r>
          </w:p>
        </w:tc>
        <w:tc>
          <w:tcPr>
            <w:tcW w:w="1629" w:type="dxa"/>
          </w:tcPr>
          <w:p w14:paraId="6D395784"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p>
        </w:tc>
      </w:tr>
      <w:tr w:rsidR="00A954B4" w:rsidRPr="0086256B" w14:paraId="37BFC90B" w14:textId="77777777" w:rsidTr="009C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50904DDF" w14:textId="77777777" w:rsidR="00593EEF" w:rsidRPr="0086256B" w:rsidRDefault="00593EEF">
            <w:pPr>
              <w:pStyle w:val="Plattetekstinspringen"/>
              <w:ind w:left="0"/>
              <w:jc w:val="left"/>
            </w:pPr>
          </w:p>
        </w:tc>
        <w:tc>
          <w:tcPr>
            <w:tcW w:w="1726" w:type="dxa"/>
          </w:tcPr>
          <w:p w14:paraId="4B0841F9" w14:textId="77777777" w:rsidR="00593EEF" w:rsidRPr="00CC2209"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rPr>
                <w:lang w:val="en-US"/>
              </w:rPr>
            </w:pPr>
            <w:r w:rsidRPr="00CC2209">
              <w:rPr>
                <w:lang w:val="en-US"/>
              </w:rPr>
              <w:t>Current per I/O pin</w:t>
            </w:r>
          </w:p>
        </w:tc>
        <w:tc>
          <w:tcPr>
            <w:tcW w:w="1624" w:type="dxa"/>
          </w:tcPr>
          <w:p w14:paraId="16D7BEC2" w14:textId="77777777" w:rsidR="00593EEF" w:rsidRPr="00CC2209"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rPr>
                <w:lang w:val="en-US"/>
              </w:rPr>
            </w:pPr>
          </w:p>
        </w:tc>
        <w:tc>
          <w:tcPr>
            <w:tcW w:w="1704" w:type="dxa"/>
          </w:tcPr>
          <w:p w14:paraId="6DBDCF06"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r w:rsidRPr="0086256B">
              <w:t>7mA</w:t>
            </w:r>
          </w:p>
        </w:tc>
        <w:tc>
          <w:tcPr>
            <w:tcW w:w="1629" w:type="dxa"/>
          </w:tcPr>
          <w:p w14:paraId="25BBFC03"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p>
        </w:tc>
      </w:tr>
      <w:tr w:rsidR="00593EEF" w:rsidRPr="0086256B" w14:paraId="5FF875A4" w14:textId="77777777" w:rsidTr="009C3B66">
        <w:trPr>
          <w:trHeight w:val="131"/>
        </w:trPr>
        <w:tc>
          <w:tcPr>
            <w:cnfStyle w:val="001000000000" w:firstRow="0" w:lastRow="0" w:firstColumn="1" w:lastColumn="0" w:oddVBand="0" w:evenVBand="0" w:oddHBand="0" w:evenHBand="0" w:firstRowFirstColumn="0" w:firstRowLastColumn="0" w:lastRowFirstColumn="0" w:lastRowLastColumn="0"/>
            <w:tcW w:w="1748" w:type="dxa"/>
          </w:tcPr>
          <w:p w14:paraId="5458B5B4" w14:textId="52DAD441" w:rsidR="00593EEF" w:rsidRPr="00FD79A5" w:rsidRDefault="00593EEF">
            <w:pPr>
              <w:pStyle w:val="Plattetekstinspringen"/>
              <w:ind w:left="0"/>
              <w:jc w:val="left"/>
              <w:rPr>
                <w:color w:val="auto"/>
                <w:lang w:val="en-US"/>
              </w:rPr>
            </w:pPr>
            <w:r>
              <w:rPr>
                <w:lang w:val="en-US"/>
              </w:rPr>
              <w:t xml:space="preserve">NEO-6M </w:t>
            </w:r>
            <w:r w:rsidRPr="005910DD">
              <w:t>gps</w:t>
            </w:r>
            <w:r>
              <w:rPr>
                <w:lang w:val="en-US"/>
              </w:rPr>
              <w:t xml:space="preserve"> Module</w:t>
            </w:r>
          </w:p>
        </w:tc>
        <w:tc>
          <w:tcPr>
            <w:tcW w:w="1726" w:type="dxa"/>
          </w:tcPr>
          <w:p w14:paraId="6A3F9666"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r w:rsidRPr="0086256B">
              <w:t>Werkspanning</w:t>
            </w:r>
          </w:p>
        </w:tc>
        <w:tc>
          <w:tcPr>
            <w:tcW w:w="1624" w:type="dxa"/>
          </w:tcPr>
          <w:p w14:paraId="2479C95B"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r w:rsidRPr="0086256B">
              <w:t>3.3V</w:t>
            </w:r>
          </w:p>
        </w:tc>
        <w:tc>
          <w:tcPr>
            <w:tcW w:w="1704" w:type="dxa"/>
          </w:tcPr>
          <w:p w14:paraId="6F2E7D06"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r w:rsidRPr="0086256B">
              <w:t>5V</w:t>
            </w:r>
          </w:p>
        </w:tc>
        <w:tc>
          <w:tcPr>
            <w:tcW w:w="1629" w:type="dxa"/>
          </w:tcPr>
          <w:p w14:paraId="657F4EA1"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p>
        </w:tc>
      </w:tr>
      <w:tr w:rsidR="00A954B4" w:rsidRPr="0086256B" w14:paraId="6658ED5E" w14:textId="77777777" w:rsidTr="009C3B66">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748" w:type="dxa"/>
          </w:tcPr>
          <w:p w14:paraId="59C5F7C8" w14:textId="77777777" w:rsidR="00593EEF" w:rsidRPr="0086256B" w:rsidRDefault="00593EEF">
            <w:pPr>
              <w:pStyle w:val="Plattetekstinspringen"/>
              <w:ind w:left="0"/>
              <w:jc w:val="left"/>
              <w:rPr>
                <w:color w:val="auto"/>
              </w:rPr>
            </w:pPr>
          </w:p>
        </w:tc>
        <w:tc>
          <w:tcPr>
            <w:tcW w:w="1726" w:type="dxa"/>
          </w:tcPr>
          <w:p w14:paraId="1ABFA061"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r w:rsidRPr="0086256B">
              <w:t>Communicatie</w:t>
            </w:r>
          </w:p>
        </w:tc>
        <w:tc>
          <w:tcPr>
            <w:tcW w:w="1624" w:type="dxa"/>
          </w:tcPr>
          <w:p w14:paraId="44787238"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p>
        </w:tc>
        <w:tc>
          <w:tcPr>
            <w:tcW w:w="1704" w:type="dxa"/>
          </w:tcPr>
          <w:p w14:paraId="5BC2A509"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r w:rsidRPr="0086256B">
              <w:t>UART</w:t>
            </w:r>
          </w:p>
        </w:tc>
        <w:tc>
          <w:tcPr>
            <w:tcW w:w="1629" w:type="dxa"/>
          </w:tcPr>
          <w:p w14:paraId="55422A2D"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p>
        </w:tc>
      </w:tr>
      <w:tr w:rsidR="00593EEF" w:rsidRPr="0086256B" w14:paraId="0EC3CEC1" w14:textId="77777777" w:rsidTr="009C3B66">
        <w:trPr>
          <w:trHeight w:val="131"/>
        </w:trPr>
        <w:tc>
          <w:tcPr>
            <w:cnfStyle w:val="001000000000" w:firstRow="0" w:lastRow="0" w:firstColumn="1" w:lastColumn="0" w:oddVBand="0" w:evenVBand="0" w:oddHBand="0" w:evenHBand="0" w:firstRowFirstColumn="0" w:firstRowLastColumn="0" w:lastRowFirstColumn="0" w:lastRowLastColumn="0"/>
            <w:tcW w:w="1748" w:type="dxa"/>
          </w:tcPr>
          <w:p w14:paraId="7C971400" w14:textId="77777777" w:rsidR="00593EEF" w:rsidRPr="0086256B" w:rsidRDefault="00593EEF">
            <w:pPr>
              <w:pStyle w:val="Plattetekstinspringen"/>
              <w:ind w:left="0"/>
              <w:jc w:val="left"/>
              <w:rPr>
                <w:color w:val="auto"/>
              </w:rPr>
            </w:pPr>
          </w:p>
        </w:tc>
        <w:tc>
          <w:tcPr>
            <w:tcW w:w="1726" w:type="dxa"/>
          </w:tcPr>
          <w:p w14:paraId="4AE73092"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r w:rsidRPr="0086256B">
              <w:t xml:space="preserve">Baud </w:t>
            </w:r>
            <w:r w:rsidRPr="005910DD">
              <w:rPr>
                <w:lang w:val="en-US"/>
              </w:rPr>
              <w:t>rate</w:t>
            </w:r>
          </w:p>
        </w:tc>
        <w:tc>
          <w:tcPr>
            <w:tcW w:w="1624" w:type="dxa"/>
          </w:tcPr>
          <w:p w14:paraId="223F3286"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r w:rsidRPr="0086256B">
              <w:t>4800 bits/s</w:t>
            </w:r>
          </w:p>
        </w:tc>
        <w:tc>
          <w:tcPr>
            <w:tcW w:w="1704" w:type="dxa"/>
          </w:tcPr>
          <w:p w14:paraId="6D81FE37"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r w:rsidRPr="0086256B">
              <w:t>9600 bits/s</w:t>
            </w:r>
          </w:p>
        </w:tc>
        <w:tc>
          <w:tcPr>
            <w:tcW w:w="1629" w:type="dxa"/>
          </w:tcPr>
          <w:p w14:paraId="2F028562"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r w:rsidRPr="0086256B">
              <w:t>115200 bits/s</w:t>
            </w:r>
          </w:p>
        </w:tc>
      </w:tr>
      <w:tr w:rsidR="00AC42C1" w14:paraId="3950BB49" w14:textId="77777777" w:rsidTr="009C3B66">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748" w:type="dxa"/>
          </w:tcPr>
          <w:p w14:paraId="66DA9391" w14:textId="77777777" w:rsidR="007964F5" w:rsidRDefault="007964F5" w:rsidP="00AC42C1">
            <w:pPr>
              <w:pStyle w:val="Plattetekstinspringen"/>
              <w:ind w:left="0"/>
              <w:jc w:val="left"/>
              <w:rPr>
                <w:b w:val="0"/>
                <w:bCs w:val="0"/>
                <w:lang w:val="en-US"/>
              </w:rPr>
            </w:pPr>
            <w:r>
              <w:rPr>
                <w:lang w:val="en-US"/>
              </w:rPr>
              <w:t>Aansturring pcb</w:t>
            </w:r>
          </w:p>
          <w:p w14:paraId="1EBAF70B" w14:textId="7AF41B6E" w:rsidR="007964F5" w:rsidRPr="007964F5" w:rsidRDefault="007964F5" w:rsidP="00AC42C1">
            <w:pPr>
              <w:pStyle w:val="Plattetekstinspringen"/>
              <w:ind w:left="0"/>
              <w:jc w:val="left"/>
              <w:rPr>
                <w:lang w:val="en-US"/>
              </w:rPr>
            </w:pPr>
            <w:r>
              <w:rPr>
                <w:lang w:val="en-US"/>
              </w:rPr>
              <w:t>(stroommeting)</w:t>
            </w:r>
          </w:p>
        </w:tc>
        <w:tc>
          <w:tcPr>
            <w:tcW w:w="1726" w:type="dxa"/>
          </w:tcPr>
          <w:p w14:paraId="05A41573" w14:textId="4F369C09" w:rsidR="00AC42C1" w:rsidRDefault="009C3B66" w:rsidP="00AC42C1">
            <w:pPr>
              <w:pStyle w:val="Plattetekstinspringen"/>
              <w:ind w:left="0"/>
              <w:jc w:val="left"/>
              <w:cnfStyle w:val="000000100000" w:firstRow="0" w:lastRow="0" w:firstColumn="0" w:lastColumn="0" w:oddVBand="0" w:evenVBand="0" w:oddHBand="1" w:evenHBand="0" w:firstRowFirstColumn="0" w:firstRowLastColumn="0" w:lastRowFirstColumn="0" w:lastRowLastColumn="0"/>
            </w:pPr>
            <w:r>
              <w:t>Werkspanning</w:t>
            </w:r>
          </w:p>
        </w:tc>
        <w:tc>
          <w:tcPr>
            <w:tcW w:w="1624" w:type="dxa"/>
          </w:tcPr>
          <w:p w14:paraId="02D795F4" w14:textId="77777777" w:rsidR="00AC42C1" w:rsidRDefault="00AC42C1" w:rsidP="00AC42C1">
            <w:pPr>
              <w:pStyle w:val="Plattetekstinspringen"/>
              <w:ind w:left="0"/>
              <w:jc w:val="left"/>
              <w:cnfStyle w:val="000000100000" w:firstRow="0" w:lastRow="0" w:firstColumn="0" w:lastColumn="0" w:oddVBand="0" w:evenVBand="0" w:oddHBand="1" w:evenHBand="0" w:firstRowFirstColumn="0" w:firstRowLastColumn="0" w:lastRowFirstColumn="0" w:lastRowLastColumn="0"/>
            </w:pPr>
          </w:p>
        </w:tc>
        <w:tc>
          <w:tcPr>
            <w:tcW w:w="1704" w:type="dxa"/>
          </w:tcPr>
          <w:p w14:paraId="23A05575" w14:textId="30454959" w:rsidR="00AC42C1" w:rsidRDefault="007964F5" w:rsidP="00AC42C1">
            <w:pPr>
              <w:pStyle w:val="Plattetekstinspringen"/>
              <w:ind w:left="0"/>
              <w:jc w:val="left"/>
              <w:cnfStyle w:val="000000100000" w:firstRow="0" w:lastRow="0" w:firstColumn="0" w:lastColumn="0" w:oddVBand="0" w:evenVBand="0" w:oddHBand="1" w:evenHBand="0" w:firstRowFirstColumn="0" w:firstRowLastColumn="0" w:lastRowFirstColumn="0" w:lastRowLastColumn="0"/>
            </w:pPr>
            <w:r>
              <w:t>12</w:t>
            </w:r>
            <w:r w:rsidR="009C3B66">
              <w:t>V</w:t>
            </w:r>
          </w:p>
        </w:tc>
        <w:tc>
          <w:tcPr>
            <w:tcW w:w="1629" w:type="dxa"/>
          </w:tcPr>
          <w:p w14:paraId="58FB3C9A" w14:textId="77777777" w:rsidR="00AC42C1" w:rsidRDefault="00AC42C1" w:rsidP="00AC42C1">
            <w:pPr>
              <w:pStyle w:val="Plattetekstinspringen"/>
              <w:ind w:left="0"/>
              <w:jc w:val="left"/>
              <w:cnfStyle w:val="000000100000" w:firstRow="0" w:lastRow="0" w:firstColumn="0" w:lastColumn="0" w:oddVBand="0" w:evenVBand="0" w:oddHBand="1" w:evenHBand="0" w:firstRowFirstColumn="0" w:firstRowLastColumn="0" w:lastRowFirstColumn="0" w:lastRowLastColumn="0"/>
            </w:pPr>
          </w:p>
        </w:tc>
      </w:tr>
      <w:tr w:rsidR="007964F5" w14:paraId="5F564410" w14:textId="77777777" w:rsidTr="009C3B66">
        <w:trPr>
          <w:trHeight w:val="131"/>
        </w:trPr>
        <w:tc>
          <w:tcPr>
            <w:cnfStyle w:val="001000000000" w:firstRow="0" w:lastRow="0" w:firstColumn="1" w:lastColumn="0" w:oddVBand="0" w:evenVBand="0" w:oddHBand="0" w:evenHBand="0" w:firstRowFirstColumn="0" w:firstRowLastColumn="0" w:lastRowFirstColumn="0" w:lastRowLastColumn="0"/>
            <w:tcW w:w="1748" w:type="dxa"/>
          </w:tcPr>
          <w:p w14:paraId="57F797CF" w14:textId="77777777" w:rsidR="007964F5" w:rsidRPr="00E30D3D" w:rsidRDefault="007964F5" w:rsidP="00AC42C1">
            <w:pPr>
              <w:pStyle w:val="Plattetekstinspringen"/>
              <w:ind w:left="0"/>
              <w:jc w:val="left"/>
              <w:rPr>
                <w:lang w:val="en-US"/>
              </w:rPr>
            </w:pPr>
          </w:p>
        </w:tc>
        <w:tc>
          <w:tcPr>
            <w:tcW w:w="1726" w:type="dxa"/>
          </w:tcPr>
          <w:p w14:paraId="5087CD5E" w14:textId="2CE7C3FA" w:rsidR="007964F5" w:rsidRDefault="007964F5" w:rsidP="00AC42C1">
            <w:pPr>
              <w:pStyle w:val="Plattetekstinspringen"/>
              <w:ind w:left="0"/>
              <w:jc w:val="left"/>
              <w:cnfStyle w:val="000000000000" w:firstRow="0" w:lastRow="0" w:firstColumn="0" w:lastColumn="0" w:oddVBand="0" w:evenVBand="0" w:oddHBand="0" w:evenHBand="0" w:firstRowFirstColumn="0" w:firstRowLastColumn="0" w:lastRowFirstColumn="0" w:lastRowLastColumn="0"/>
            </w:pPr>
            <w:r>
              <w:t xml:space="preserve">I/O spanning </w:t>
            </w:r>
          </w:p>
        </w:tc>
        <w:tc>
          <w:tcPr>
            <w:tcW w:w="1624" w:type="dxa"/>
          </w:tcPr>
          <w:p w14:paraId="04DE81F1" w14:textId="77777777" w:rsidR="007964F5" w:rsidRDefault="007964F5" w:rsidP="00AC42C1">
            <w:pPr>
              <w:pStyle w:val="Plattetekstinspringen"/>
              <w:ind w:left="0"/>
              <w:jc w:val="left"/>
              <w:cnfStyle w:val="000000000000" w:firstRow="0" w:lastRow="0" w:firstColumn="0" w:lastColumn="0" w:oddVBand="0" w:evenVBand="0" w:oddHBand="0" w:evenHBand="0" w:firstRowFirstColumn="0" w:firstRowLastColumn="0" w:lastRowFirstColumn="0" w:lastRowLastColumn="0"/>
            </w:pPr>
          </w:p>
        </w:tc>
        <w:tc>
          <w:tcPr>
            <w:tcW w:w="1704" w:type="dxa"/>
          </w:tcPr>
          <w:p w14:paraId="672BB884" w14:textId="6E974426" w:rsidR="007964F5" w:rsidRDefault="007964F5" w:rsidP="00AC42C1">
            <w:pPr>
              <w:pStyle w:val="Plattetekstinspringen"/>
              <w:ind w:left="0"/>
              <w:jc w:val="left"/>
              <w:cnfStyle w:val="000000000000" w:firstRow="0" w:lastRow="0" w:firstColumn="0" w:lastColumn="0" w:oddVBand="0" w:evenVBand="0" w:oddHBand="0" w:evenHBand="0" w:firstRowFirstColumn="0" w:firstRowLastColumn="0" w:lastRowFirstColumn="0" w:lastRowLastColumn="0"/>
            </w:pPr>
            <w:r>
              <w:t>3.3V</w:t>
            </w:r>
          </w:p>
        </w:tc>
        <w:tc>
          <w:tcPr>
            <w:tcW w:w="1629" w:type="dxa"/>
          </w:tcPr>
          <w:p w14:paraId="1352821D" w14:textId="77777777" w:rsidR="007964F5" w:rsidRDefault="007964F5" w:rsidP="00AC42C1">
            <w:pPr>
              <w:pStyle w:val="Plattetekstinspringen"/>
              <w:ind w:left="0"/>
              <w:jc w:val="left"/>
              <w:cnfStyle w:val="000000000000" w:firstRow="0" w:lastRow="0" w:firstColumn="0" w:lastColumn="0" w:oddVBand="0" w:evenVBand="0" w:oddHBand="0" w:evenHBand="0" w:firstRowFirstColumn="0" w:firstRowLastColumn="0" w:lastRowFirstColumn="0" w:lastRowLastColumn="0"/>
            </w:pPr>
          </w:p>
        </w:tc>
      </w:tr>
      <w:tr w:rsidR="0076182B" w14:paraId="677E280F" w14:textId="77777777" w:rsidTr="009C3B66">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748" w:type="dxa"/>
          </w:tcPr>
          <w:p w14:paraId="07330866" w14:textId="0C39033F" w:rsidR="0076182B" w:rsidRPr="007435F7" w:rsidRDefault="007964F5">
            <w:pPr>
              <w:pStyle w:val="Plattetekstinspringen"/>
              <w:ind w:left="0"/>
              <w:jc w:val="left"/>
              <w:rPr>
                <w:color w:val="auto"/>
              </w:rPr>
            </w:pPr>
            <w:r>
              <w:rPr>
                <w:color w:val="auto"/>
              </w:rPr>
              <w:t>Stroommeting</w:t>
            </w:r>
          </w:p>
        </w:tc>
        <w:tc>
          <w:tcPr>
            <w:tcW w:w="1726" w:type="dxa"/>
          </w:tcPr>
          <w:p w14:paraId="4BD5E6A1" w14:textId="720EA462" w:rsidR="0076182B" w:rsidRDefault="009C3B66">
            <w:pPr>
              <w:pStyle w:val="Plattetekstinspringen"/>
              <w:ind w:left="0"/>
              <w:jc w:val="left"/>
              <w:cnfStyle w:val="000000100000" w:firstRow="0" w:lastRow="0" w:firstColumn="0" w:lastColumn="0" w:oddVBand="0" w:evenVBand="0" w:oddHBand="1" w:evenHBand="0" w:firstRowFirstColumn="0" w:firstRowLastColumn="0" w:lastRowFirstColumn="0" w:lastRowLastColumn="0"/>
            </w:pPr>
            <w:r>
              <w:t>Communicatie</w:t>
            </w:r>
          </w:p>
        </w:tc>
        <w:tc>
          <w:tcPr>
            <w:tcW w:w="1624" w:type="dxa"/>
          </w:tcPr>
          <w:p w14:paraId="67FD8374" w14:textId="77777777" w:rsidR="0076182B" w:rsidRDefault="0076182B">
            <w:pPr>
              <w:pStyle w:val="Plattetekstinspringen"/>
              <w:ind w:left="0"/>
              <w:jc w:val="left"/>
              <w:cnfStyle w:val="000000100000" w:firstRow="0" w:lastRow="0" w:firstColumn="0" w:lastColumn="0" w:oddVBand="0" w:evenVBand="0" w:oddHBand="1" w:evenHBand="0" w:firstRowFirstColumn="0" w:firstRowLastColumn="0" w:lastRowFirstColumn="0" w:lastRowLastColumn="0"/>
            </w:pPr>
          </w:p>
        </w:tc>
        <w:tc>
          <w:tcPr>
            <w:tcW w:w="1704" w:type="dxa"/>
          </w:tcPr>
          <w:p w14:paraId="03A8F899" w14:textId="36C541DB" w:rsidR="0076182B" w:rsidRDefault="009C3B66">
            <w:pPr>
              <w:pStyle w:val="Plattetekstinspringen"/>
              <w:ind w:left="0"/>
              <w:jc w:val="left"/>
              <w:cnfStyle w:val="000000100000" w:firstRow="0" w:lastRow="0" w:firstColumn="0" w:lastColumn="0" w:oddVBand="0" w:evenVBand="0" w:oddHBand="1" w:evenHBand="0" w:firstRowFirstColumn="0" w:firstRowLastColumn="0" w:lastRowFirstColumn="0" w:lastRowLastColumn="0"/>
            </w:pPr>
            <w:r>
              <w:t>I2C</w:t>
            </w:r>
          </w:p>
        </w:tc>
        <w:tc>
          <w:tcPr>
            <w:tcW w:w="1629" w:type="dxa"/>
          </w:tcPr>
          <w:p w14:paraId="0455B7F0" w14:textId="77777777" w:rsidR="0076182B" w:rsidRDefault="0076182B">
            <w:pPr>
              <w:pStyle w:val="Plattetekstinspringen"/>
              <w:ind w:left="0"/>
              <w:jc w:val="left"/>
              <w:cnfStyle w:val="000000100000" w:firstRow="0" w:lastRow="0" w:firstColumn="0" w:lastColumn="0" w:oddVBand="0" w:evenVBand="0" w:oddHBand="1" w:evenHBand="0" w:firstRowFirstColumn="0" w:firstRowLastColumn="0" w:lastRowFirstColumn="0" w:lastRowLastColumn="0"/>
            </w:pPr>
          </w:p>
        </w:tc>
      </w:tr>
      <w:tr w:rsidR="00F76BE3" w:rsidRPr="0086256B" w14:paraId="49F18D7B" w14:textId="77777777" w:rsidTr="009C3B66">
        <w:trPr>
          <w:trHeight w:val="131"/>
        </w:trPr>
        <w:tc>
          <w:tcPr>
            <w:cnfStyle w:val="001000000000" w:firstRow="0" w:lastRow="0" w:firstColumn="1" w:lastColumn="0" w:oddVBand="0" w:evenVBand="0" w:oddHBand="0" w:evenHBand="0" w:firstRowFirstColumn="0" w:firstRowLastColumn="0" w:lastRowFirstColumn="0" w:lastRowLastColumn="0"/>
            <w:tcW w:w="1748" w:type="dxa"/>
          </w:tcPr>
          <w:p w14:paraId="7ACBA86C" w14:textId="77777777" w:rsidR="00593EEF" w:rsidRDefault="00D5713D">
            <w:pPr>
              <w:pStyle w:val="Plattetekstinspringen"/>
              <w:ind w:left="0"/>
              <w:jc w:val="left"/>
              <w:rPr>
                <w:b w:val="0"/>
                <w:bCs w:val="0"/>
              </w:rPr>
            </w:pPr>
            <w:r>
              <w:t>Lichtsensor</w:t>
            </w:r>
          </w:p>
          <w:p w14:paraId="08DF86E7" w14:textId="0C46CDDD" w:rsidR="00593EEF" w:rsidRPr="0086256B" w:rsidRDefault="00A14FE7">
            <w:pPr>
              <w:pStyle w:val="Plattetekstinspringen"/>
              <w:ind w:left="0"/>
              <w:jc w:val="left"/>
              <w:rPr>
                <w:color w:val="auto"/>
              </w:rPr>
            </w:pPr>
            <w:r>
              <w:t>(</w:t>
            </w:r>
            <w:r w:rsidR="002065E4" w:rsidRPr="00EF227E">
              <w:t>TEMT6000X01</w:t>
            </w:r>
            <w:r>
              <w:t>)</w:t>
            </w:r>
          </w:p>
        </w:tc>
        <w:tc>
          <w:tcPr>
            <w:tcW w:w="1726" w:type="dxa"/>
          </w:tcPr>
          <w:p w14:paraId="0246F5A8" w14:textId="4AEF57B8" w:rsidR="00593EEF" w:rsidRPr="0086256B" w:rsidRDefault="00C602F7">
            <w:pPr>
              <w:pStyle w:val="Plattetekstinspringen"/>
              <w:ind w:left="0"/>
              <w:jc w:val="left"/>
              <w:cnfStyle w:val="000000000000" w:firstRow="0" w:lastRow="0" w:firstColumn="0" w:lastColumn="0" w:oddVBand="0" w:evenVBand="0" w:oddHBand="0" w:evenHBand="0" w:firstRowFirstColumn="0" w:firstRowLastColumn="0" w:lastRowFirstColumn="0" w:lastRowLastColumn="0"/>
            </w:pPr>
            <w:r>
              <w:t>Spectrale bandbreedte</w:t>
            </w:r>
          </w:p>
        </w:tc>
        <w:tc>
          <w:tcPr>
            <w:tcW w:w="1624" w:type="dxa"/>
          </w:tcPr>
          <w:p w14:paraId="774AE82C" w14:textId="2527F123" w:rsidR="00593EEF" w:rsidRPr="0086256B" w:rsidRDefault="006B01E7">
            <w:pPr>
              <w:pStyle w:val="Plattetekstinspringen"/>
              <w:ind w:left="0"/>
              <w:jc w:val="left"/>
              <w:cnfStyle w:val="000000000000" w:firstRow="0" w:lastRow="0" w:firstColumn="0" w:lastColumn="0" w:oddVBand="0" w:evenVBand="0" w:oddHBand="0" w:evenHBand="0" w:firstRowFirstColumn="0" w:firstRowLastColumn="0" w:lastRowFirstColumn="0" w:lastRowLastColumn="0"/>
            </w:pPr>
            <w:r>
              <w:t>440nm</w:t>
            </w:r>
          </w:p>
        </w:tc>
        <w:tc>
          <w:tcPr>
            <w:tcW w:w="1704" w:type="dxa"/>
          </w:tcPr>
          <w:p w14:paraId="0FB9DE65"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p>
        </w:tc>
        <w:tc>
          <w:tcPr>
            <w:tcW w:w="1629" w:type="dxa"/>
          </w:tcPr>
          <w:p w14:paraId="68957D37" w14:textId="51886811" w:rsidR="00593EEF" w:rsidRPr="0086256B" w:rsidRDefault="006B01E7">
            <w:pPr>
              <w:pStyle w:val="Plattetekstinspringen"/>
              <w:ind w:left="0"/>
              <w:jc w:val="left"/>
              <w:cnfStyle w:val="000000000000" w:firstRow="0" w:lastRow="0" w:firstColumn="0" w:lastColumn="0" w:oddVBand="0" w:evenVBand="0" w:oddHBand="0" w:evenHBand="0" w:firstRowFirstColumn="0" w:firstRowLastColumn="0" w:lastRowFirstColumn="0" w:lastRowLastColumn="0"/>
            </w:pPr>
            <w:r>
              <w:t>800nm</w:t>
            </w:r>
          </w:p>
        </w:tc>
      </w:tr>
      <w:tr w:rsidR="00593EEF" w:rsidRPr="0086256B" w14:paraId="22E016DC" w14:textId="77777777" w:rsidTr="009C3B66">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748" w:type="dxa"/>
          </w:tcPr>
          <w:p w14:paraId="52CD941B" w14:textId="77777777" w:rsidR="00593EEF" w:rsidRPr="0086256B" w:rsidRDefault="00593EEF">
            <w:pPr>
              <w:pStyle w:val="Plattetekstinspringen"/>
              <w:ind w:left="0"/>
              <w:jc w:val="left"/>
              <w:rPr>
                <w:color w:val="auto"/>
              </w:rPr>
            </w:pPr>
          </w:p>
        </w:tc>
        <w:tc>
          <w:tcPr>
            <w:tcW w:w="1726" w:type="dxa"/>
          </w:tcPr>
          <w:p w14:paraId="33B7A348" w14:textId="0A8A0B06" w:rsidR="00593EEF" w:rsidRPr="0086256B" w:rsidRDefault="00AF4126">
            <w:pPr>
              <w:pStyle w:val="Plattetekstinspringen"/>
              <w:ind w:left="0"/>
              <w:jc w:val="left"/>
              <w:cnfStyle w:val="000000100000" w:firstRow="0" w:lastRow="0" w:firstColumn="0" w:lastColumn="0" w:oddVBand="0" w:evenVBand="0" w:oddHBand="1" w:evenHBand="0" w:firstRowFirstColumn="0" w:firstRowLastColumn="0" w:lastRowFirstColumn="0" w:lastRowLastColumn="0"/>
            </w:pPr>
            <w:r>
              <w:t>Golflengte piekgevoeligheid</w:t>
            </w:r>
          </w:p>
        </w:tc>
        <w:tc>
          <w:tcPr>
            <w:tcW w:w="1624" w:type="dxa"/>
          </w:tcPr>
          <w:p w14:paraId="26FFC1F9"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p>
        </w:tc>
        <w:tc>
          <w:tcPr>
            <w:tcW w:w="1704" w:type="dxa"/>
          </w:tcPr>
          <w:p w14:paraId="3CC12581" w14:textId="4653402D" w:rsidR="00593EEF" w:rsidRPr="0086256B" w:rsidRDefault="00B64E01">
            <w:pPr>
              <w:pStyle w:val="Plattetekstinspringen"/>
              <w:ind w:left="0"/>
              <w:jc w:val="left"/>
              <w:cnfStyle w:val="000000100000" w:firstRow="0" w:lastRow="0" w:firstColumn="0" w:lastColumn="0" w:oddVBand="0" w:evenVBand="0" w:oddHBand="1" w:evenHBand="0" w:firstRowFirstColumn="0" w:firstRowLastColumn="0" w:lastRowFirstColumn="0" w:lastRowLastColumn="0"/>
            </w:pPr>
            <w:r>
              <w:t>570nm</w:t>
            </w:r>
          </w:p>
        </w:tc>
        <w:tc>
          <w:tcPr>
            <w:tcW w:w="1629" w:type="dxa"/>
          </w:tcPr>
          <w:p w14:paraId="58C89A9B"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p>
        </w:tc>
      </w:tr>
      <w:tr w:rsidR="00F76BE3" w14:paraId="37CA4E4B" w14:textId="77777777" w:rsidTr="009C3B66">
        <w:trPr>
          <w:trHeight w:val="131"/>
        </w:trPr>
        <w:tc>
          <w:tcPr>
            <w:cnfStyle w:val="001000000000" w:firstRow="0" w:lastRow="0" w:firstColumn="1" w:lastColumn="0" w:oddVBand="0" w:evenVBand="0" w:oddHBand="0" w:evenHBand="0" w:firstRowFirstColumn="0" w:firstRowLastColumn="0" w:lastRowFirstColumn="0" w:lastRowLastColumn="0"/>
            <w:tcW w:w="1748" w:type="dxa"/>
          </w:tcPr>
          <w:p w14:paraId="46B98AB4" w14:textId="33A9389C" w:rsidR="00593EEF" w:rsidRDefault="00593EEF">
            <w:pPr>
              <w:pStyle w:val="Plattetekstinspringen"/>
              <w:ind w:left="0"/>
              <w:jc w:val="left"/>
              <w:rPr>
                <w:b w:val="0"/>
                <w:bCs w:val="0"/>
              </w:rPr>
            </w:pPr>
            <w:r>
              <w:t>Stroommeting</w:t>
            </w:r>
            <w:r w:rsidR="005C402E">
              <w:t>/</w:t>
            </w:r>
          </w:p>
          <w:p w14:paraId="1D908379" w14:textId="1EC77F5F" w:rsidR="005C402E" w:rsidRDefault="005C402E" w:rsidP="009C3B66">
            <w:pPr>
              <w:pStyle w:val="Plattetekstinspringen"/>
              <w:ind w:left="0"/>
              <w:jc w:val="left"/>
              <w:rPr>
                <w:b w:val="0"/>
                <w:bCs w:val="0"/>
              </w:rPr>
            </w:pPr>
            <w:r w:rsidRPr="005C402E">
              <w:t>Spannings</w:t>
            </w:r>
            <w:r w:rsidR="00207DFA">
              <w:t>meting</w:t>
            </w:r>
          </w:p>
          <w:p w14:paraId="09D9B4A4" w14:textId="179F84AC" w:rsidR="00593EEF" w:rsidRPr="007435F7" w:rsidRDefault="008D120A">
            <w:pPr>
              <w:pStyle w:val="Plattetekstinspringen"/>
              <w:ind w:left="0"/>
              <w:jc w:val="left"/>
              <w:rPr>
                <w:color w:val="auto"/>
              </w:rPr>
            </w:pPr>
            <w:r>
              <w:t>(</w:t>
            </w:r>
            <w:r w:rsidR="00A14FE7">
              <w:t>INA219)</w:t>
            </w:r>
          </w:p>
        </w:tc>
        <w:tc>
          <w:tcPr>
            <w:tcW w:w="1726" w:type="dxa"/>
          </w:tcPr>
          <w:p w14:paraId="7FF3AC53" w14:textId="77777777" w:rsidR="00593EEF"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r>
              <w:t>Werkspanning</w:t>
            </w:r>
          </w:p>
        </w:tc>
        <w:tc>
          <w:tcPr>
            <w:tcW w:w="1624" w:type="dxa"/>
          </w:tcPr>
          <w:p w14:paraId="4226E78F" w14:textId="203B8DEB" w:rsidR="00593EEF" w:rsidRDefault="004D5EF3">
            <w:pPr>
              <w:pStyle w:val="Plattetekstinspringen"/>
              <w:ind w:left="0"/>
              <w:jc w:val="left"/>
              <w:cnfStyle w:val="000000000000" w:firstRow="0" w:lastRow="0" w:firstColumn="0" w:lastColumn="0" w:oddVBand="0" w:evenVBand="0" w:oddHBand="0" w:evenHBand="0" w:firstRowFirstColumn="0" w:firstRowLastColumn="0" w:lastRowFirstColumn="0" w:lastRowLastColumn="0"/>
            </w:pPr>
            <w:r>
              <w:t>3V</w:t>
            </w:r>
          </w:p>
        </w:tc>
        <w:tc>
          <w:tcPr>
            <w:tcW w:w="1704" w:type="dxa"/>
          </w:tcPr>
          <w:p w14:paraId="698E3914" w14:textId="14E66292" w:rsidR="00593EEF"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p>
        </w:tc>
        <w:tc>
          <w:tcPr>
            <w:tcW w:w="1629" w:type="dxa"/>
          </w:tcPr>
          <w:p w14:paraId="1030B632" w14:textId="6B58DB8B" w:rsidR="00593EEF" w:rsidRDefault="004D5EF3">
            <w:pPr>
              <w:pStyle w:val="Plattetekstinspringen"/>
              <w:ind w:left="0"/>
              <w:jc w:val="left"/>
              <w:cnfStyle w:val="000000000000" w:firstRow="0" w:lastRow="0" w:firstColumn="0" w:lastColumn="0" w:oddVBand="0" w:evenVBand="0" w:oddHBand="0" w:evenHBand="0" w:firstRowFirstColumn="0" w:firstRowLastColumn="0" w:lastRowFirstColumn="0" w:lastRowLastColumn="0"/>
            </w:pPr>
            <w:r>
              <w:t>5.5V</w:t>
            </w:r>
          </w:p>
        </w:tc>
      </w:tr>
      <w:tr w:rsidR="00D23085" w:rsidRPr="0086256B" w14:paraId="6B68A42A" w14:textId="77777777" w:rsidTr="009C3B66">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748" w:type="dxa"/>
          </w:tcPr>
          <w:p w14:paraId="2B02293F" w14:textId="73D032D9" w:rsidR="00593EEF" w:rsidRPr="0086256B" w:rsidRDefault="00593EEF">
            <w:pPr>
              <w:pStyle w:val="Plattetekstinspringen"/>
              <w:ind w:left="0"/>
              <w:jc w:val="left"/>
              <w:rPr>
                <w:color w:val="auto"/>
              </w:rPr>
            </w:pPr>
            <w:r>
              <w:t>Bakenlicht</w:t>
            </w:r>
            <w:r w:rsidR="007964F5">
              <w:t xml:space="preserve"> (led155)</w:t>
            </w:r>
          </w:p>
        </w:tc>
        <w:tc>
          <w:tcPr>
            <w:tcW w:w="1726" w:type="dxa"/>
          </w:tcPr>
          <w:p w14:paraId="0CF51235"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r w:rsidRPr="0086256B">
              <w:t>Werkspanning</w:t>
            </w:r>
          </w:p>
        </w:tc>
        <w:tc>
          <w:tcPr>
            <w:tcW w:w="1624" w:type="dxa"/>
          </w:tcPr>
          <w:p w14:paraId="30C83733" w14:textId="29881AAD" w:rsidR="00593EEF" w:rsidRPr="0086256B" w:rsidRDefault="007964F5">
            <w:pPr>
              <w:pStyle w:val="Plattetekstinspringen"/>
              <w:ind w:left="0"/>
              <w:jc w:val="left"/>
              <w:cnfStyle w:val="000000100000" w:firstRow="0" w:lastRow="0" w:firstColumn="0" w:lastColumn="0" w:oddVBand="0" w:evenVBand="0" w:oddHBand="1" w:evenHBand="0" w:firstRowFirstColumn="0" w:firstRowLastColumn="0" w:lastRowFirstColumn="0" w:lastRowLastColumn="0"/>
            </w:pPr>
            <w:r>
              <w:t>9</w:t>
            </w:r>
            <w:r w:rsidR="00593EEF" w:rsidRPr="0086256B">
              <w:t>V</w:t>
            </w:r>
          </w:p>
        </w:tc>
        <w:tc>
          <w:tcPr>
            <w:tcW w:w="1704" w:type="dxa"/>
          </w:tcPr>
          <w:p w14:paraId="0BFA5EFF"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p>
        </w:tc>
        <w:tc>
          <w:tcPr>
            <w:tcW w:w="1629" w:type="dxa"/>
          </w:tcPr>
          <w:p w14:paraId="1F1B0A58" w14:textId="0ACD474A" w:rsidR="00593EEF" w:rsidRPr="0086256B" w:rsidRDefault="007964F5">
            <w:pPr>
              <w:pStyle w:val="Plattetekstinspringen"/>
              <w:ind w:left="0"/>
              <w:jc w:val="left"/>
              <w:cnfStyle w:val="000000100000" w:firstRow="0" w:lastRow="0" w:firstColumn="0" w:lastColumn="0" w:oddVBand="0" w:evenVBand="0" w:oddHBand="1" w:evenHBand="0" w:firstRowFirstColumn="0" w:firstRowLastColumn="0" w:lastRowFirstColumn="0" w:lastRowLastColumn="0"/>
            </w:pPr>
            <w:r>
              <w:t>30</w:t>
            </w:r>
            <w:r w:rsidR="00593EEF" w:rsidRPr="0086256B">
              <w:t>V</w:t>
            </w:r>
          </w:p>
        </w:tc>
      </w:tr>
      <w:tr w:rsidR="00D23085" w:rsidRPr="0086256B" w14:paraId="60EA6FB4" w14:textId="77777777" w:rsidTr="009C3B66">
        <w:trPr>
          <w:trHeight w:val="131"/>
        </w:trPr>
        <w:tc>
          <w:tcPr>
            <w:cnfStyle w:val="001000000000" w:firstRow="0" w:lastRow="0" w:firstColumn="1" w:lastColumn="0" w:oddVBand="0" w:evenVBand="0" w:oddHBand="0" w:evenHBand="0" w:firstRowFirstColumn="0" w:firstRowLastColumn="0" w:lastRowFirstColumn="0" w:lastRowLastColumn="0"/>
            <w:tcW w:w="1748" w:type="dxa"/>
          </w:tcPr>
          <w:p w14:paraId="286EC310" w14:textId="77777777" w:rsidR="00593EEF" w:rsidRPr="0086256B" w:rsidRDefault="00593EEF">
            <w:pPr>
              <w:pStyle w:val="Plattetekstinspringen"/>
              <w:ind w:left="0"/>
              <w:jc w:val="left"/>
              <w:rPr>
                <w:color w:val="auto"/>
              </w:rPr>
            </w:pPr>
          </w:p>
        </w:tc>
        <w:tc>
          <w:tcPr>
            <w:tcW w:w="1726" w:type="dxa"/>
          </w:tcPr>
          <w:p w14:paraId="3C3E148E"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r w:rsidRPr="0086256B">
              <w:t>Zichtbaarheid</w:t>
            </w:r>
          </w:p>
        </w:tc>
        <w:tc>
          <w:tcPr>
            <w:tcW w:w="1624" w:type="dxa"/>
          </w:tcPr>
          <w:p w14:paraId="34A759F6" w14:textId="0E75B4B8" w:rsidR="00593EEF" w:rsidRPr="0086256B" w:rsidRDefault="007964F5">
            <w:pPr>
              <w:pStyle w:val="Plattetekstinspringen"/>
              <w:ind w:left="0"/>
              <w:jc w:val="left"/>
              <w:cnfStyle w:val="000000000000" w:firstRow="0" w:lastRow="0" w:firstColumn="0" w:lastColumn="0" w:oddVBand="0" w:evenVBand="0" w:oddHBand="0" w:evenHBand="0" w:firstRowFirstColumn="0" w:firstRowLastColumn="0" w:lastRowFirstColumn="0" w:lastRowLastColumn="0"/>
            </w:pPr>
            <w:r>
              <w:t>8NM</w:t>
            </w:r>
          </w:p>
        </w:tc>
        <w:tc>
          <w:tcPr>
            <w:tcW w:w="1704" w:type="dxa"/>
          </w:tcPr>
          <w:p w14:paraId="13330C0F" w14:textId="31EBFD7A"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p>
        </w:tc>
        <w:tc>
          <w:tcPr>
            <w:tcW w:w="1629" w:type="dxa"/>
          </w:tcPr>
          <w:p w14:paraId="28625F30" w14:textId="7BD51A25" w:rsidR="00593EEF" w:rsidRPr="0086256B" w:rsidRDefault="007964F5">
            <w:pPr>
              <w:pStyle w:val="Plattetekstinspringen"/>
              <w:ind w:left="0"/>
              <w:jc w:val="left"/>
              <w:cnfStyle w:val="000000000000" w:firstRow="0" w:lastRow="0" w:firstColumn="0" w:lastColumn="0" w:oddVBand="0" w:evenVBand="0" w:oddHBand="0" w:evenHBand="0" w:firstRowFirstColumn="0" w:firstRowLastColumn="0" w:lastRowFirstColumn="0" w:lastRowLastColumn="0"/>
            </w:pPr>
            <w:r>
              <w:t>12NM</w:t>
            </w:r>
          </w:p>
        </w:tc>
      </w:tr>
      <w:tr w:rsidR="00D23085" w:rsidRPr="0086256B" w14:paraId="0C255E2A" w14:textId="77777777" w:rsidTr="009C3B66">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748" w:type="dxa"/>
          </w:tcPr>
          <w:p w14:paraId="1CCC403B" w14:textId="6F9A33C5" w:rsidR="00593EEF" w:rsidRPr="0086256B" w:rsidRDefault="0007507A">
            <w:pPr>
              <w:pStyle w:val="Plattetekstinspringen"/>
              <w:ind w:left="0"/>
              <w:jc w:val="left"/>
            </w:pPr>
            <w:r>
              <w:t>Loodvlies-accu</w:t>
            </w:r>
            <w:r w:rsidR="00593EEF">
              <w:t xml:space="preserve"> 12V</w:t>
            </w:r>
          </w:p>
        </w:tc>
        <w:tc>
          <w:tcPr>
            <w:tcW w:w="1726" w:type="dxa"/>
          </w:tcPr>
          <w:p w14:paraId="62C8EA3A"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r w:rsidRPr="0086256B">
              <w:t>Capaciteit</w:t>
            </w:r>
          </w:p>
        </w:tc>
        <w:tc>
          <w:tcPr>
            <w:tcW w:w="1624" w:type="dxa"/>
          </w:tcPr>
          <w:p w14:paraId="50CEA842"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p>
        </w:tc>
        <w:tc>
          <w:tcPr>
            <w:tcW w:w="1704" w:type="dxa"/>
          </w:tcPr>
          <w:p w14:paraId="2319C91D"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r w:rsidRPr="0086256B">
              <w:t>50Ah</w:t>
            </w:r>
          </w:p>
        </w:tc>
        <w:tc>
          <w:tcPr>
            <w:tcW w:w="1629" w:type="dxa"/>
          </w:tcPr>
          <w:p w14:paraId="2F452EE9"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p>
        </w:tc>
      </w:tr>
      <w:tr w:rsidR="00D23085" w:rsidRPr="0086256B" w14:paraId="04C903FA" w14:textId="77777777" w:rsidTr="009C3B66">
        <w:trPr>
          <w:trHeight w:val="131"/>
        </w:trPr>
        <w:tc>
          <w:tcPr>
            <w:cnfStyle w:val="001000000000" w:firstRow="0" w:lastRow="0" w:firstColumn="1" w:lastColumn="0" w:oddVBand="0" w:evenVBand="0" w:oddHBand="0" w:evenHBand="0" w:firstRowFirstColumn="0" w:firstRowLastColumn="0" w:lastRowFirstColumn="0" w:lastRowLastColumn="0"/>
            <w:tcW w:w="1748" w:type="dxa"/>
          </w:tcPr>
          <w:p w14:paraId="109A299B" w14:textId="77777777" w:rsidR="00593EEF" w:rsidRPr="0086256B" w:rsidRDefault="00593EEF">
            <w:pPr>
              <w:pStyle w:val="Plattetekstinspringen"/>
              <w:ind w:left="0"/>
              <w:jc w:val="left"/>
            </w:pPr>
            <w:r w:rsidRPr="0086256B">
              <w:t>Zonnepaneel</w:t>
            </w:r>
          </w:p>
        </w:tc>
        <w:tc>
          <w:tcPr>
            <w:tcW w:w="1726" w:type="dxa"/>
          </w:tcPr>
          <w:p w14:paraId="053AE991"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r w:rsidRPr="0086256B">
              <w:t>Werkspanning</w:t>
            </w:r>
          </w:p>
        </w:tc>
        <w:tc>
          <w:tcPr>
            <w:tcW w:w="1624" w:type="dxa"/>
          </w:tcPr>
          <w:p w14:paraId="401F1360"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p>
        </w:tc>
        <w:tc>
          <w:tcPr>
            <w:tcW w:w="1704" w:type="dxa"/>
          </w:tcPr>
          <w:p w14:paraId="03373075" w14:textId="1A1877AC" w:rsidR="00593EEF" w:rsidRPr="0086256B" w:rsidRDefault="00AA3C4D">
            <w:pPr>
              <w:pStyle w:val="Plattetekstinspringen"/>
              <w:ind w:left="0"/>
              <w:jc w:val="left"/>
              <w:cnfStyle w:val="000000000000" w:firstRow="0" w:lastRow="0" w:firstColumn="0" w:lastColumn="0" w:oddVBand="0" w:evenVBand="0" w:oddHBand="0" w:evenHBand="0" w:firstRowFirstColumn="0" w:firstRowLastColumn="0" w:lastRowFirstColumn="0" w:lastRowLastColumn="0"/>
            </w:pPr>
            <w:r>
              <w:t>18.4</w:t>
            </w:r>
            <w:r w:rsidR="00593EEF" w:rsidRPr="0086256B">
              <w:t>V</w:t>
            </w:r>
          </w:p>
        </w:tc>
        <w:tc>
          <w:tcPr>
            <w:tcW w:w="1629" w:type="dxa"/>
          </w:tcPr>
          <w:p w14:paraId="774A9F2A"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p>
        </w:tc>
      </w:tr>
      <w:tr w:rsidR="00D23085" w:rsidRPr="0086256B" w14:paraId="0DCC786D" w14:textId="77777777" w:rsidTr="009C3B66">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748" w:type="dxa"/>
          </w:tcPr>
          <w:p w14:paraId="2EAA3FA6" w14:textId="77777777" w:rsidR="00593EEF" w:rsidRPr="0086256B" w:rsidRDefault="00593EEF">
            <w:pPr>
              <w:pStyle w:val="Plattetekstinspringen"/>
              <w:ind w:left="0"/>
              <w:jc w:val="left"/>
            </w:pPr>
          </w:p>
        </w:tc>
        <w:tc>
          <w:tcPr>
            <w:tcW w:w="1726" w:type="dxa"/>
          </w:tcPr>
          <w:p w14:paraId="54589520"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r w:rsidRPr="0086256B">
              <w:t>Wattage</w:t>
            </w:r>
          </w:p>
        </w:tc>
        <w:tc>
          <w:tcPr>
            <w:tcW w:w="1624" w:type="dxa"/>
          </w:tcPr>
          <w:p w14:paraId="655DD3F3"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p>
        </w:tc>
        <w:tc>
          <w:tcPr>
            <w:tcW w:w="1704" w:type="dxa"/>
          </w:tcPr>
          <w:p w14:paraId="5B98FD9F" w14:textId="5A4A5F4F" w:rsidR="00593EEF" w:rsidRPr="0086256B" w:rsidRDefault="00B254BA">
            <w:pPr>
              <w:pStyle w:val="Plattetekstinspringen"/>
              <w:ind w:left="0"/>
              <w:jc w:val="left"/>
              <w:cnfStyle w:val="000000100000" w:firstRow="0" w:lastRow="0" w:firstColumn="0" w:lastColumn="0" w:oddVBand="0" w:evenVBand="0" w:oddHBand="1" w:evenHBand="0" w:firstRowFirstColumn="0" w:firstRowLastColumn="0" w:lastRowFirstColumn="0" w:lastRowLastColumn="0"/>
            </w:pPr>
            <w:r>
              <w:t>55</w:t>
            </w:r>
            <w:r w:rsidR="00593EEF" w:rsidRPr="0086256B">
              <w:t>W</w:t>
            </w:r>
          </w:p>
        </w:tc>
        <w:tc>
          <w:tcPr>
            <w:tcW w:w="1629" w:type="dxa"/>
          </w:tcPr>
          <w:p w14:paraId="1746AFA1"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p>
        </w:tc>
      </w:tr>
      <w:tr w:rsidR="00D23085" w:rsidRPr="0086256B" w14:paraId="77404AC2" w14:textId="77777777" w:rsidTr="009C3B66">
        <w:trPr>
          <w:trHeight w:val="131"/>
        </w:trPr>
        <w:tc>
          <w:tcPr>
            <w:cnfStyle w:val="001000000000" w:firstRow="0" w:lastRow="0" w:firstColumn="1" w:lastColumn="0" w:oddVBand="0" w:evenVBand="0" w:oddHBand="0" w:evenHBand="0" w:firstRowFirstColumn="0" w:firstRowLastColumn="0" w:lastRowFirstColumn="0" w:lastRowLastColumn="0"/>
            <w:tcW w:w="1748" w:type="dxa"/>
          </w:tcPr>
          <w:p w14:paraId="7834A544" w14:textId="46A6FD31" w:rsidR="00593EEF" w:rsidRPr="0086256B" w:rsidRDefault="00593EEF">
            <w:pPr>
              <w:pStyle w:val="Plattetekstinspringen"/>
              <w:ind w:left="0"/>
              <w:jc w:val="left"/>
            </w:pPr>
            <w:r w:rsidRPr="005E2028">
              <w:t xml:space="preserve">Solar </w:t>
            </w:r>
            <w:r w:rsidR="008E10B3">
              <w:t>manager</w:t>
            </w:r>
          </w:p>
        </w:tc>
        <w:tc>
          <w:tcPr>
            <w:tcW w:w="1726" w:type="dxa"/>
          </w:tcPr>
          <w:p w14:paraId="16B52056"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r w:rsidRPr="0086256B">
              <w:t>Werkspanning</w:t>
            </w:r>
          </w:p>
        </w:tc>
        <w:tc>
          <w:tcPr>
            <w:tcW w:w="1624" w:type="dxa"/>
          </w:tcPr>
          <w:p w14:paraId="3DA635D2"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p>
        </w:tc>
        <w:tc>
          <w:tcPr>
            <w:tcW w:w="1704" w:type="dxa"/>
          </w:tcPr>
          <w:p w14:paraId="2C6B8412"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r w:rsidRPr="0086256B">
              <w:t>12V</w:t>
            </w:r>
          </w:p>
        </w:tc>
        <w:tc>
          <w:tcPr>
            <w:tcW w:w="1629" w:type="dxa"/>
          </w:tcPr>
          <w:p w14:paraId="33B664A8"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p>
        </w:tc>
      </w:tr>
    </w:tbl>
    <w:p w14:paraId="7880EA7C" w14:textId="77777777" w:rsidR="00593EEF" w:rsidRPr="0086256B" w:rsidRDefault="00593EEF" w:rsidP="00593EEF">
      <w:pPr>
        <w:pStyle w:val="Plattetekstinspringen"/>
        <w:ind w:left="708"/>
        <w:jc w:val="left"/>
        <w:rPr>
          <w:b/>
        </w:rPr>
      </w:pPr>
    </w:p>
    <w:p w14:paraId="04B09A8D" w14:textId="77777777" w:rsidR="00593EEF" w:rsidRPr="0086256B" w:rsidRDefault="00593EEF" w:rsidP="00593EEF">
      <w:pPr>
        <w:spacing w:after="200" w:line="276" w:lineRule="auto"/>
        <w:jc w:val="left"/>
        <w:rPr>
          <w:b/>
          <w:i/>
        </w:rPr>
      </w:pPr>
      <w:r w:rsidRPr="0086256B">
        <w:br w:type="page"/>
      </w:r>
    </w:p>
    <w:p w14:paraId="0625BE4F" w14:textId="7C465F98" w:rsidR="00593EEF" w:rsidRPr="00064FBA" w:rsidRDefault="00593EEF" w:rsidP="005B44A1">
      <w:pPr>
        <w:pStyle w:val="Kop3"/>
      </w:pPr>
      <w:bookmarkStart w:id="48" w:name="_Toc122726761"/>
      <w:bookmarkStart w:id="49" w:name="_Toc147865583"/>
      <w:r w:rsidRPr="00064FBA">
        <w:lastRenderedPageBreak/>
        <w:t>Onderliggende argumentatie</w:t>
      </w:r>
      <w:bookmarkEnd w:id="48"/>
      <w:bookmarkEnd w:id="49"/>
    </w:p>
    <w:tbl>
      <w:tblPr>
        <w:tblStyle w:val="Rastertabel6kleurrijk"/>
        <w:tblW w:w="0" w:type="auto"/>
        <w:tblLook w:val="04A0" w:firstRow="1" w:lastRow="0" w:firstColumn="1" w:lastColumn="0" w:noHBand="0" w:noVBand="1"/>
      </w:tblPr>
      <w:tblGrid>
        <w:gridCol w:w="2695"/>
        <w:gridCol w:w="4530"/>
        <w:gridCol w:w="1559"/>
      </w:tblGrid>
      <w:tr w:rsidR="00593EEF" w:rsidRPr="0086256B" w14:paraId="69A2326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102A12E" w14:textId="77777777" w:rsidR="00593EEF" w:rsidRPr="0086256B" w:rsidRDefault="00593EEF">
            <w:pPr>
              <w:pStyle w:val="Plattetekstinspringen"/>
              <w:ind w:left="0"/>
              <w:jc w:val="center"/>
              <w:rPr>
                <w:b w:val="0"/>
              </w:rPr>
            </w:pPr>
            <w:r w:rsidRPr="0086256B">
              <w:rPr>
                <w:b w:val="0"/>
              </w:rPr>
              <w:t>Blok</w:t>
            </w:r>
          </w:p>
        </w:tc>
        <w:tc>
          <w:tcPr>
            <w:tcW w:w="4530" w:type="dxa"/>
          </w:tcPr>
          <w:p w14:paraId="0CEE62AA" w14:textId="77777777" w:rsidR="00593EEF" w:rsidRPr="0086256B" w:rsidRDefault="00593EEF">
            <w:pPr>
              <w:pStyle w:val="Plattetekstinspringen"/>
              <w:ind w:left="0"/>
              <w:jc w:val="center"/>
              <w:cnfStyle w:val="100000000000" w:firstRow="1" w:lastRow="0" w:firstColumn="0" w:lastColumn="0" w:oddVBand="0" w:evenVBand="0" w:oddHBand="0" w:evenHBand="0" w:firstRowFirstColumn="0" w:firstRowLastColumn="0" w:lastRowFirstColumn="0" w:lastRowLastColumn="0"/>
              <w:rPr>
                <w:b w:val="0"/>
              </w:rPr>
            </w:pPr>
            <w:r w:rsidRPr="0086256B">
              <w:rPr>
                <w:b w:val="0"/>
              </w:rPr>
              <w:t>Argumentatie</w:t>
            </w:r>
          </w:p>
        </w:tc>
        <w:tc>
          <w:tcPr>
            <w:tcW w:w="1559" w:type="dxa"/>
          </w:tcPr>
          <w:p w14:paraId="304BDE76" w14:textId="77777777" w:rsidR="00593EEF" w:rsidRPr="0086256B" w:rsidRDefault="00593EEF">
            <w:pPr>
              <w:pStyle w:val="Plattetekstinspringen"/>
              <w:ind w:left="0"/>
              <w:jc w:val="center"/>
              <w:cnfStyle w:val="100000000000" w:firstRow="1" w:lastRow="0" w:firstColumn="0" w:lastColumn="0" w:oddVBand="0" w:evenVBand="0" w:oddHBand="0" w:evenHBand="0" w:firstRowFirstColumn="0" w:firstRowLastColumn="0" w:lastRowFirstColumn="0" w:lastRowLastColumn="0"/>
              <w:rPr>
                <w:b w:val="0"/>
              </w:rPr>
            </w:pPr>
            <w:r w:rsidRPr="0086256B">
              <w:rPr>
                <w:b w:val="0"/>
              </w:rPr>
              <w:t>Alternatieven</w:t>
            </w:r>
          </w:p>
        </w:tc>
      </w:tr>
      <w:tr w:rsidR="00593EEF" w:rsidRPr="0086256B" w14:paraId="5266FB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E738118" w14:textId="77777777" w:rsidR="00593EEF" w:rsidRPr="0086256B" w:rsidRDefault="00593EEF">
            <w:pPr>
              <w:pStyle w:val="Plattetekstinspringen"/>
              <w:ind w:left="0"/>
              <w:jc w:val="left"/>
            </w:pPr>
            <w:r w:rsidRPr="0086256B">
              <w:t>MKR WAN 1300</w:t>
            </w:r>
          </w:p>
        </w:tc>
        <w:tc>
          <w:tcPr>
            <w:tcW w:w="4530" w:type="dxa"/>
          </w:tcPr>
          <w:p w14:paraId="002C1EA2" w14:textId="4B7D6D20"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r w:rsidRPr="0086256B">
              <w:t xml:space="preserve">De MKR WAN1300 is gebaseerd op de SAMD21. Dit bordje heeft de mogelijkheid om volgende communicatieprotocollen te gebruiken: UART, I2C, SPI en LoRa. Buiten deze communicatieprotocollen zijn er </w:t>
            </w:r>
            <w:r w:rsidR="002E752D">
              <w:t>aan</w:t>
            </w:r>
            <w:r w:rsidRPr="0086256B">
              <w:t>tal andere pinnen beschikbaar met ander functies.</w:t>
            </w:r>
            <w:r w:rsidR="00E25E30">
              <w:t xml:space="preserve"> Dit bord werkt op een spanning van 3.3V</w:t>
            </w:r>
          </w:p>
        </w:tc>
        <w:tc>
          <w:tcPr>
            <w:tcW w:w="1559" w:type="dxa"/>
          </w:tcPr>
          <w:p w14:paraId="379FE712"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r w:rsidRPr="0086256B">
              <w:t>SAMDaaNo21,</w:t>
            </w:r>
          </w:p>
          <w:p w14:paraId="0C707C8E"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r w:rsidRPr="0086256B">
              <w:t>Arduino nano</w:t>
            </w:r>
          </w:p>
        </w:tc>
      </w:tr>
      <w:tr w:rsidR="00593EEF" w:rsidRPr="0086256B" w14:paraId="3A454533" w14:textId="77777777">
        <w:tc>
          <w:tcPr>
            <w:cnfStyle w:val="001000000000" w:firstRow="0" w:lastRow="0" w:firstColumn="1" w:lastColumn="0" w:oddVBand="0" w:evenVBand="0" w:oddHBand="0" w:evenHBand="0" w:firstRowFirstColumn="0" w:firstRowLastColumn="0" w:lastRowFirstColumn="0" w:lastRowLastColumn="0"/>
            <w:tcW w:w="2695" w:type="dxa"/>
          </w:tcPr>
          <w:p w14:paraId="53C656A9" w14:textId="703F8241" w:rsidR="00593EEF" w:rsidRPr="0086256B" w:rsidRDefault="00593EEF">
            <w:pPr>
              <w:pStyle w:val="Plattetekstinspringen"/>
              <w:ind w:left="0"/>
              <w:jc w:val="left"/>
            </w:pPr>
            <w:r w:rsidRPr="0086256B">
              <w:t xml:space="preserve">Zonnepaneel + Solar </w:t>
            </w:r>
            <w:r w:rsidR="00DE63FB">
              <w:t>manager</w:t>
            </w:r>
          </w:p>
        </w:tc>
        <w:tc>
          <w:tcPr>
            <w:tcW w:w="4530" w:type="dxa"/>
          </w:tcPr>
          <w:p w14:paraId="7AF7617D" w14:textId="6D1C14F5"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r w:rsidRPr="0086256B">
              <w:t xml:space="preserve">We maken gebruiken van een zonnepaneel en </w:t>
            </w:r>
            <w:r w:rsidR="00E25E30">
              <w:t xml:space="preserve">een </w:t>
            </w:r>
            <w:r w:rsidR="002A56AB">
              <w:t>PWM</w:t>
            </w:r>
            <w:r w:rsidR="00E25E30">
              <w:t xml:space="preserve"> solar manager die maximaal 10A kan leveren</w:t>
            </w:r>
            <w:r w:rsidRPr="0086256B">
              <w:t xml:space="preserve">. </w:t>
            </w:r>
            <w:r w:rsidR="00E25E30">
              <w:t>Het gekregen zonnepaneel dat 55W levert kan hierop worden aangesloten en zal dus de batterij kunnen bijladen en begrenzen waar nodig.</w:t>
            </w:r>
          </w:p>
        </w:tc>
        <w:tc>
          <w:tcPr>
            <w:tcW w:w="1559" w:type="dxa"/>
          </w:tcPr>
          <w:p w14:paraId="7F63FF47"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r w:rsidRPr="0086256B">
              <w:t>Windmolen</w:t>
            </w:r>
          </w:p>
        </w:tc>
      </w:tr>
      <w:tr w:rsidR="00593EEF" w:rsidRPr="0086256B" w14:paraId="6CFE84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E7C797E" w14:textId="2BF2A0B7" w:rsidR="00593EEF" w:rsidRPr="0086256B" w:rsidRDefault="00593EEF">
            <w:pPr>
              <w:pStyle w:val="Plattetekstinspringen"/>
              <w:ind w:left="0"/>
              <w:jc w:val="left"/>
            </w:pPr>
            <w:r>
              <w:t>G</w:t>
            </w:r>
            <w:r w:rsidR="008555EF">
              <w:t>PS</w:t>
            </w:r>
            <w:r w:rsidRPr="0086256B">
              <w:t>-module</w:t>
            </w:r>
            <w:r w:rsidR="00E25E30">
              <w:t xml:space="preserve"> (neo-6M)</w:t>
            </w:r>
          </w:p>
        </w:tc>
        <w:tc>
          <w:tcPr>
            <w:tcW w:w="4530" w:type="dxa"/>
          </w:tcPr>
          <w:p w14:paraId="584D8095" w14:textId="3F608BDB"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r w:rsidRPr="0086256B">
              <w:t>Hiervoor kiezen we de NEO-6M</w:t>
            </w:r>
            <w:r w:rsidR="00E25E30">
              <w:t xml:space="preserve"> ontwikkelt door U-blox. Hiermee kan de exacte locatie bepaald worden alsook de tijd opgevraagd worden.</w:t>
            </w:r>
          </w:p>
        </w:tc>
        <w:tc>
          <w:tcPr>
            <w:tcW w:w="1559" w:type="dxa"/>
          </w:tcPr>
          <w:p w14:paraId="304ABB9B"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r w:rsidRPr="0086256B">
              <w:t>NEO-8M</w:t>
            </w:r>
          </w:p>
          <w:p w14:paraId="3E0BFD3B"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p>
        </w:tc>
      </w:tr>
      <w:tr w:rsidR="00593EEF" w:rsidRPr="0086256B" w14:paraId="6F9FD53A" w14:textId="77777777">
        <w:tc>
          <w:tcPr>
            <w:cnfStyle w:val="001000000000" w:firstRow="0" w:lastRow="0" w:firstColumn="1" w:lastColumn="0" w:oddVBand="0" w:evenVBand="0" w:oddHBand="0" w:evenHBand="0" w:firstRowFirstColumn="0" w:firstRowLastColumn="0" w:lastRowFirstColumn="0" w:lastRowLastColumn="0"/>
            <w:tcW w:w="2695" w:type="dxa"/>
          </w:tcPr>
          <w:p w14:paraId="7B356658" w14:textId="12521406" w:rsidR="00593EEF" w:rsidRPr="00906DBD" w:rsidRDefault="00906DBD">
            <w:pPr>
              <w:pStyle w:val="Plattetekstinspringen"/>
              <w:ind w:left="0"/>
              <w:jc w:val="left"/>
              <w:rPr>
                <w:b w:val="0"/>
                <w:bCs w:val="0"/>
              </w:rPr>
            </w:pPr>
            <w:r>
              <w:t>Lichtsensor</w:t>
            </w:r>
          </w:p>
        </w:tc>
        <w:tc>
          <w:tcPr>
            <w:tcW w:w="4530" w:type="dxa"/>
          </w:tcPr>
          <w:p w14:paraId="4AA43B79" w14:textId="5035A4B7" w:rsidR="00593EEF" w:rsidRPr="0086256B" w:rsidRDefault="00906DBD">
            <w:pPr>
              <w:pStyle w:val="Plattetekstinspringen"/>
              <w:ind w:left="0"/>
              <w:jc w:val="left"/>
              <w:cnfStyle w:val="000000000000" w:firstRow="0" w:lastRow="0" w:firstColumn="0" w:lastColumn="0" w:oddVBand="0" w:evenVBand="0" w:oddHBand="0" w:evenHBand="0" w:firstRowFirstColumn="0" w:firstRowLastColumn="0" w:lastRowFirstColumn="0" w:lastRowLastColumn="0"/>
            </w:pPr>
            <w:r w:rsidRPr="00EF227E">
              <w:t>TEMT6000X01</w:t>
            </w:r>
            <w:r w:rsidR="00593EEF" w:rsidRPr="0086256B">
              <w:t xml:space="preserve"> is de </w:t>
            </w:r>
            <w:r>
              <w:t>lichtsensor</w:t>
            </w:r>
            <w:r w:rsidR="00593EEF" w:rsidRPr="0086256B">
              <w:t xml:space="preserve"> die we gaan gebruiken om de lichtmeting</w:t>
            </w:r>
            <w:r w:rsidR="00E25E30">
              <w:t>en</w:t>
            </w:r>
            <w:r w:rsidR="00593EEF" w:rsidRPr="0086256B">
              <w:t xml:space="preserve"> uit te voeren. De sensor zal zijn weerstand aanpassen nader er meer of minder licht op in valt. </w:t>
            </w:r>
            <w:r w:rsidR="00E25E30">
              <w:t>Deze zal gebruikt worden om zowel de dag/nacht meting te doen als ook te meten of de armaturen oplichten wanneer gewenst.</w:t>
            </w:r>
          </w:p>
        </w:tc>
        <w:tc>
          <w:tcPr>
            <w:tcW w:w="1559" w:type="dxa"/>
          </w:tcPr>
          <w:p w14:paraId="198A7464" w14:textId="77777777" w:rsidR="00593EEF" w:rsidRPr="0086256B" w:rsidRDefault="00593EEF">
            <w:pPr>
              <w:pStyle w:val="Plattetekstinspringen"/>
              <w:ind w:left="0"/>
              <w:jc w:val="left"/>
              <w:cnfStyle w:val="000000000000" w:firstRow="0" w:lastRow="0" w:firstColumn="0" w:lastColumn="0" w:oddVBand="0" w:evenVBand="0" w:oddHBand="0" w:evenHBand="0" w:firstRowFirstColumn="0" w:firstRowLastColumn="0" w:lastRowFirstColumn="0" w:lastRowLastColumn="0"/>
            </w:pPr>
            <w:r w:rsidRPr="0086256B">
              <w:t>GL5516</w:t>
            </w:r>
          </w:p>
        </w:tc>
      </w:tr>
      <w:tr w:rsidR="00593EEF" w:rsidRPr="0086256B" w14:paraId="2CFE81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1C3F50D" w14:textId="1AC08E37" w:rsidR="00593EEF" w:rsidRPr="00207DFA" w:rsidRDefault="002F18B3">
            <w:pPr>
              <w:pStyle w:val="Plattetekstinspringen"/>
              <w:ind w:left="0"/>
              <w:jc w:val="left"/>
              <w:rPr>
                <w:b w:val="0"/>
                <w:bCs w:val="0"/>
              </w:rPr>
            </w:pPr>
            <w:r>
              <w:t>Stroommeting</w:t>
            </w:r>
            <w:r w:rsidR="00207DFA">
              <w:t xml:space="preserve">/ </w:t>
            </w:r>
            <w:r w:rsidR="00207DFA" w:rsidRPr="005C402E">
              <w:t>Spannings</w:t>
            </w:r>
            <w:r w:rsidR="00207DFA">
              <w:t>meting</w:t>
            </w:r>
          </w:p>
        </w:tc>
        <w:tc>
          <w:tcPr>
            <w:tcW w:w="4530" w:type="dxa"/>
          </w:tcPr>
          <w:p w14:paraId="359CCB9D" w14:textId="6460EBFE" w:rsidR="00593EEF" w:rsidRPr="00207DFA"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rPr>
                <w:b/>
                <w:bCs/>
              </w:rPr>
            </w:pPr>
            <w:r w:rsidRPr="0086256B">
              <w:t xml:space="preserve">We gebruiken hiervoor de </w:t>
            </w:r>
            <w:r w:rsidR="00681623">
              <w:t>INA219</w:t>
            </w:r>
            <w:r>
              <w:t>.</w:t>
            </w:r>
            <w:r w:rsidRPr="0086256B">
              <w:t xml:space="preserve"> </w:t>
            </w:r>
            <w:r w:rsidR="00E25E30">
              <w:t>Die module gaat de spanning meten van de accu en het zonnepaneel.</w:t>
            </w:r>
          </w:p>
        </w:tc>
        <w:tc>
          <w:tcPr>
            <w:tcW w:w="1559" w:type="dxa"/>
          </w:tcPr>
          <w:p w14:paraId="5B3C2258"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r w:rsidRPr="0086256B">
              <w:t>ME067</w:t>
            </w:r>
          </w:p>
        </w:tc>
      </w:tr>
      <w:tr w:rsidR="00723030" w14:paraId="7E36AFAF" w14:textId="77777777" w:rsidTr="00723030">
        <w:tc>
          <w:tcPr>
            <w:cnfStyle w:val="001000000000" w:firstRow="0" w:lastRow="0" w:firstColumn="1" w:lastColumn="0" w:oddVBand="0" w:evenVBand="0" w:oddHBand="0" w:evenHBand="0" w:firstRowFirstColumn="0" w:firstRowLastColumn="0" w:lastRowFirstColumn="0" w:lastRowLastColumn="0"/>
            <w:tcW w:w="2695" w:type="dxa"/>
          </w:tcPr>
          <w:p w14:paraId="01615EBA" w14:textId="5DF212BD" w:rsidR="00723030" w:rsidRPr="00C9540C" w:rsidRDefault="00DF1906" w:rsidP="00723030">
            <w:pPr>
              <w:pStyle w:val="Plattetekstinspringen"/>
              <w:ind w:left="0"/>
              <w:jc w:val="left"/>
            </w:pPr>
            <w:r>
              <w:t>Aansturing pcb</w:t>
            </w:r>
          </w:p>
        </w:tc>
        <w:tc>
          <w:tcPr>
            <w:tcW w:w="4530" w:type="dxa"/>
          </w:tcPr>
          <w:p w14:paraId="0F7BB454" w14:textId="74A8334B" w:rsidR="00723030" w:rsidRDefault="00DF1906" w:rsidP="00723030">
            <w:pPr>
              <w:pStyle w:val="Plattetekstinspringen"/>
              <w:ind w:left="0"/>
              <w:jc w:val="left"/>
              <w:cnfStyle w:val="000000000000" w:firstRow="0" w:lastRow="0" w:firstColumn="0" w:lastColumn="0" w:oddVBand="0" w:evenVBand="0" w:oddHBand="0" w:evenHBand="0" w:firstRowFirstColumn="0" w:firstRowLastColumn="0" w:lastRowFirstColumn="0" w:lastRowLastColumn="0"/>
            </w:pPr>
            <w:r>
              <w:t>Deze pcb gaan we zelf ontwerpen. Momenteel bestaat deze uit een mosfet relais, led driver en een stroommeting om de bakens aan te sturen. Dit wordt opnieuw uitgedacht en geoptimaliseerd.</w:t>
            </w:r>
          </w:p>
        </w:tc>
        <w:tc>
          <w:tcPr>
            <w:tcW w:w="1559" w:type="dxa"/>
          </w:tcPr>
          <w:p w14:paraId="17C1BB2F" w14:textId="1B9183AA" w:rsidR="00723030" w:rsidRDefault="00F57448" w:rsidP="00723030">
            <w:pPr>
              <w:pStyle w:val="Plattetekstinspringen"/>
              <w:ind w:left="0"/>
              <w:jc w:val="left"/>
              <w:cnfStyle w:val="000000000000" w:firstRow="0" w:lastRow="0" w:firstColumn="0" w:lastColumn="0" w:oddVBand="0" w:evenVBand="0" w:oddHBand="0" w:evenHBand="0" w:firstRowFirstColumn="0" w:firstRowLastColumn="0" w:lastRowFirstColumn="0" w:lastRowLastColumn="0"/>
            </w:pPr>
            <w:r>
              <w:t>Relais bord</w:t>
            </w:r>
          </w:p>
        </w:tc>
      </w:tr>
      <w:tr w:rsidR="00593EEF" w:rsidRPr="0086256B" w14:paraId="752C76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BA4EA37" w14:textId="77777777" w:rsidR="00593EEF" w:rsidRPr="0086256B" w:rsidRDefault="00593EEF">
            <w:pPr>
              <w:pStyle w:val="Plattetekstinspringen"/>
              <w:ind w:left="0"/>
              <w:jc w:val="left"/>
              <w:rPr>
                <w:color w:val="auto"/>
              </w:rPr>
            </w:pPr>
            <w:r>
              <w:t>Bakenlicht</w:t>
            </w:r>
          </w:p>
        </w:tc>
        <w:tc>
          <w:tcPr>
            <w:tcW w:w="4530" w:type="dxa"/>
          </w:tcPr>
          <w:p w14:paraId="60BA353E" w14:textId="1485F56B"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r w:rsidRPr="0086256B">
              <w:t>Hiervoor kiezen we voor de “</w:t>
            </w:r>
            <w:r w:rsidR="00290F8C" w:rsidRPr="00396FD8">
              <w:t>led 155 Sabik</w:t>
            </w:r>
            <w:r w:rsidR="00723030">
              <w:t>”.</w:t>
            </w:r>
            <w:r w:rsidRPr="0086256B">
              <w:t xml:space="preserve"> De voedingspanning is tussen </w:t>
            </w:r>
            <w:r w:rsidR="00DF1906">
              <w:t>9</w:t>
            </w:r>
            <w:r w:rsidRPr="0086256B">
              <w:t xml:space="preserve"> en </w:t>
            </w:r>
            <w:r w:rsidR="00DF1906">
              <w:t>30</w:t>
            </w:r>
            <w:r w:rsidRPr="0086256B">
              <w:t>V.</w:t>
            </w:r>
            <w:r w:rsidR="00DF1906">
              <w:t xml:space="preserve"> Deze hebben we gekregen om een testopstelling te maken.</w:t>
            </w:r>
          </w:p>
        </w:tc>
        <w:tc>
          <w:tcPr>
            <w:tcW w:w="1559" w:type="dxa"/>
          </w:tcPr>
          <w:p w14:paraId="62996FA0"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r w:rsidRPr="0086256B">
              <w:t>SL-510-SA,</w:t>
            </w:r>
          </w:p>
          <w:p w14:paraId="335C40BE" w14:textId="77777777" w:rsidR="00593EEF" w:rsidRPr="0086256B" w:rsidRDefault="00593EEF">
            <w:pPr>
              <w:pStyle w:val="Plattetekstinspringen"/>
              <w:ind w:left="0"/>
              <w:jc w:val="left"/>
              <w:cnfStyle w:val="000000100000" w:firstRow="0" w:lastRow="0" w:firstColumn="0" w:lastColumn="0" w:oddVBand="0" w:evenVBand="0" w:oddHBand="1" w:evenHBand="0" w:firstRowFirstColumn="0" w:firstRowLastColumn="0" w:lastRowFirstColumn="0" w:lastRowLastColumn="0"/>
            </w:pPr>
            <w:r w:rsidRPr="0086256B">
              <w:t>Ledmax 5-10nm</w:t>
            </w:r>
          </w:p>
        </w:tc>
      </w:tr>
    </w:tbl>
    <w:p w14:paraId="3BF10612" w14:textId="0F5EBE57" w:rsidR="002C12E5" w:rsidRDefault="002C12E5" w:rsidP="00201645">
      <w:pPr>
        <w:rPr>
          <w:lang w:eastAsia="nl-BE"/>
        </w:rPr>
      </w:pPr>
    </w:p>
    <w:p w14:paraId="3D1CA7D0" w14:textId="7ED83E6B" w:rsidR="00201645" w:rsidRPr="0086256B" w:rsidRDefault="002C12E5" w:rsidP="002C12E5">
      <w:pPr>
        <w:spacing w:after="200" w:line="276" w:lineRule="auto"/>
        <w:jc w:val="left"/>
        <w:rPr>
          <w:lang w:eastAsia="nl-BE"/>
        </w:rPr>
      </w:pPr>
      <w:r>
        <w:rPr>
          <w:lang w:eastAsia="nl-BE"/>
        </w:rPr>
        <w:br w:type="page"/>
      </w:r>
    </w:p>
    <w:p w14:paraId="00B9BDB5" w14:textId="71E9D00C" w:rsidR="002568FA" w:rsidRPr="003C5867" w:rsidRDefault="000165C1" w:rsidP="003C5867">
      <w:pPr>
        <w:pStyle w:val="Kop1"/>
        <w:rPr>
          <w:lang w:eastAsia="en-US"/>
        </w:rPr>
      </w:pPr>
      <w:bookmarkStart w:id="50" w:name="_Toc147399353"/>
      <w:bookmarkStart w:id="51" w:name="_Toc147399501"/>
      <w:bookmarkStart w:id="52" w:name="_Toc147865584"/>
      <w:r w:rsidRPr="0086256B">
        <w:rPr>
          <w:lang w:eastAsia="en-US"/>
        </w:rPr>
        <w:lastRenderedPageBreak/>
        <w:t>Teststrategie</w:t>
      </w:r>
      <w:bookmarkEnd w:id="50"/>
      <w:bookmarkEnd w:id="51"/>
      <w:bookmarkEnd w:id="52"/>
    </w:p>
    <w:p w14:paraId="09B0D2B2" w14:textId="160A0A25" w:rsidR="006B5321" w:rsidRPr="00C53C39" w:rsidRDefault="006D3A37" w:rsidP="00C77C17">
      <w:pPr>
        <w:rPr>
          <w:color w:val="auto"/>
          <w:lang w:eastAsia="en-US"/>
        </w:rPr>
      </w:pPr>
      <w:bookmarkStart w:id="53" w:name="_Toc147399355"/>
      <w:bookmarkStart w:id="54" w:name="_Toc147399503"/>
      <w:r w:rsidRPr="00C53C39">
        <w:rPr>
          <w:color w:val="auto"/>
          <w:lang w:eastAsia="en-US"/>
        </w:rPr>
        <w:t xml:space="preserve">In dit gedeelte bespreken we hoe de baken getest zal worden. We gaan dit doen met </w:t>
      </w:r>
      <w:r w:rsidR="00C53C39">
        <w:rPr>
          <w:color w:val="auto"/>
          <w:lang w:eastAsia="en-US"/>
        </w:rPr>
        <w:t>twee</w:t>
      </w:r>
      <w:r w:rsidRPr="00C53C39">
        <w:rPr>
          <w:color w:val="auto"/>
          <w:lang w:eastAsia="en-US"/>
        </w:rPr>
        <w:t xml:space="preserve"> testopstellingen. De eerste testopstelling </w:t>
      </w:r>
      <w:r w:rsidR="009555D6" w:rsidRPr="00C53C39">
        <w:rPr>
          <w:color w:val="auto"/>
          <w:lang w:eastAsia="en-US"/>
        </w:rPr>
        <w:t xml:space="preserve">zal bestaan uit de opstelling van vorig jaar. De </w:t>
      </w:r>
      <w:r w:rsidR="00C53C39">
        <w:rPr>
          <w:color w:val="auto"/>
          <w:lang w:eastAsia="en-US"/>
        </w:rPr>
        <w:t>tweede</w:t>
      </w:r>
      <w:r w:rsidR="009555D6" w:rsidRPr="00C53C39">
        <w:rPr>
          <w:color w:val="auto"/>
          <w:lang w:eastAsia="en-US"/>
        </w:rPr>
        <w:t xml:space="preserve"> opstelling </w:t>
      </w:r>
      <w:r w:rsidR="00785E25" w:rsidRPr="00C53C39">
        <w:rPr>
          <w:color w:val="auto"/>
          <w:lang w:eastAsia="en-US"/>
        </w:rPr>
        <w:t xml:space="preserve">zal een </w:t>
      </w:r>
      <w:r w:rsidR="40DAF67F" w:rsidRPr="479067B2">
        <w:rPr>
          <w:color w:val="auto"/>
          <w:lang w:eastAsia="en-US"/>
        </w:rPr>
        <w:t>aanpassing</w:t>
      </w:r>
      <w:r w:rsidR="00785E25" w:rsidRPr="00C53C39">
        <w:rPr>
          <w:color w:val="auto"/>
          <w:lang w:eastAsia="en-US"/>
        </w:rPr>
        <w:t xml:space="preserve"> zijn van de </w:t>
      </w:r>
      <w:r w:rsidR="00C53C39">
        <w:rPr>
          <w:color w:val="auto"/>
          <w:lang w:eastAsia="en-US"/>
        </w:rPr>
        <w:t>eerste</w:t>
      </w:r>
      <w:r w:rsidR="00785E25" w:rsidRPr="00C53C39">
        <w:rPr>
          <w:color w:val="auto"/>
          <w:lang w:eastAsia="en-US"/>
        </w:rPr>
        <w:t xml:space="preserve"> </w:t>
      </w:r>
      <w:r w:rsidR="00A04729" w:rsidRPr="00C53C39">
        <w:rPr>
          <w:color w:val="auto"/>
          <w:lang w:eastAsia="en-US"/>
        </w:rPr>
        <w:t>die de problemen</w:t>
      </w:r>
      <w:r w:rsidR="00DF1906">
        <w:rPr>
          <w:color w:val="auto"/>
          <w:lang w:eastAsia="en-US"/>
        </w:rPr>
        <w:t xml:space="preserve"> van de vorige opstelling</w:t>
      </w:r>
      <w:r w:rsidR="00A04729" w:rsidRPr="00C53C39">
        <w:rPr>
          <w:color w:val="auto"/>
          <w:lang w:eastAsia="en-US"/>
        </w:rPr>
        <w:t xml:space="preserve"> oplost.</w:t>
      </w:r>
      <w:r w:rsidR="00F94664" w:rsidRPr="00C53C39">
        <w:rPr>
          <w:color w:val="auto"/>
          <w:lang w:eastAsia="en-US"/>
        </w:rPr>
        <w:t xml:space="preserve"> </w:t>
      </w:r>
      <w:r w:rsidR="561F66C8" w:rsidRPr="479067B2">
        <w:rPr>
          <w:color w:val="auto"/>
          <w:lang w:eastAsia="en-US"/>
        </w:rPr>
        <w:t>Bij</w:t>
      </w:r>
      <w:r w:rsidR="00F94664" w:rsidRPr="00C53C39">
        <w:rPr>
          <w:color w:val="auto"/>
          <w:lang w:eastAsia="en-US"/>
        </w:rPr>
        <w:t xml:space="preserve"> de testopstellingen zullen we ook </w:t>
      </w:r>
      <w:r w:rsidR="00700990" w:rsidRPr="00C53C39">
        <w:rPr>
          <w:color w:val="auto"/>
          <w:lang w:eastAsia="en-US"/>
        </w:rPr>
        <w:t xml:space="preserve">indien nodig aanpassingen maken aan de code </w:t>
      </w:r>
      <w:r w:rsidR="00EF3E0A" w:rsidRPr="00C53C39">
        <w:rPr>
          <w:color w:val="auto"/>
          <w:lang w:eastAsia="en-US"/>
        </w:rPr>
        <w:t>en deze updaten.</w:t>
      </w:r>
    </w:p>
    <w:p w14:paraId="2DBAA701" w14:textId="46876A20" w:rsidR="002B73B2" w:rsidRPr="00E92EDB" w:rsidRDefault="004C213D" w:rsidP="00C77C17">
      <w:pPr>
        <w:rPr>
          <w:color w:val="auto"/>
          <w:lang w:eastAsia="en-US"/>
        </w:rPr>
      </w:pPr>
      <w:r w:rsidRPr="00E92EDB">
        <w:rPr>
          <w:color w:val="auto"/>
          <w:lang w:eastAsia="en-US"/>
        </w:rPr>
        <w:t>Op het einde van het project willen we volgen</w:t>
      </w:r>
      <w:r w:rsidR="00794268" w:rsidRPr="00E92EDB">
        <w:rPr>
          <w:color w:val="auto"/>
          <w:lang w:eastAsia="en-US"/>
        </w:rPr>
        <w:t xml:space="preserve">de </w:t>
      </w:r>
      <w:r w:rsidR="00BA34B0" w:rsidRPr="00E92EDB">
        <w:rPr>
          <w:color w:val="auto"/>
          <w:lang w:eastAsia="en-US"/>
        </w:rPr>
        <w:t>doelen/</w:t>
      </w:r>
      <w:r w:rsidR="000559FB" w:rsidRPr="00E92EDB">
        <w:rPr>
          <w:color w:val="auto"/>
          <w:lang w:eastAsia="en-US"/>
        </w:rPr>
        <w:t>analyses bereikt hebben.</w:t>
      </w:r>
    </w:p>
    <w:p w14:paraId="13C00D28" w14:textId="18754B57" w:rsidR="00B423B8" w:rsidRDefault="196D7CF9" w:rsidP="00B423B8">
      <w:pPr>
        <w:pStyle w:val="Lijstalinea"/>
        <w:numPr>
          <w:ilvl w:val="0"/>
          <w:numId w:val="33"/>
        </w:numPr>
      </w:pPr>
      <w:r>
        <w:t>Stroom</w:t>
      </w:r>
      <w:r w:rsidR="73D443C4">
        <w:t>verbruik</w:t>
      </w:r>
    </w:p>
    <w:p w14:paraId="434708E2" w14:textId="1F23EFD9" w:rsidR="009B1E93" w:rsidRDefault="003A5B70" w:rsidP="00B423B8">
      <w:pPr>
        <w:pStyle w:val="Lijstalinea"/>
        <w:numPr>
          <w:ilvl w:val="0"/>
          <w:numId w:val="33"/>
        </w:numPr>
      </w:pPr>
      <w:r>
        <w:t>Temperatuur binnen in de controle unit</w:t>
      </w:r>
    </w:p>
    <w:p w14:paraId="00485BCB" w14:textId="46AB2427" w:rsidR="003A5B70" w:rsidRDefault="003A5B70" w:rsidP="00B423B8">
      <w:pPr>
        <w:pStyle w:val="Lijstalinea"/>
        <w:numPr>
          <w:ilvl w:val="0"/>
          <w:numId w:val="33"/>
        </w:numPr>
      </w:pPr>
      <w:r>
        <w:t>Vochtigheid binnen in de co</w:t>
      </w:r>
      <w:r w:rsidR="004F3A65">
        <w:t>ntrole unit</w:t>
      </w:r>
    </w:p>
    <w:p w14:paraId="66A4CA03" w14:textId="66D508F5" w:rsidR="004F3A65" w:rsidRDefault="00DD08CE" w:rsidP="00B423B8">
      <w:pPr>
        <w:pStyle w:val="Lijstalinea"/>
        <w:numPr>
          <w:ilvl w:val="0"/>
          <w:numId w:val="33"/>
        </w:numPr>
      </w:pPr>
      <w:r>
        <w:t>Autonomie analyseren</w:t>
      </w:r>
    </w:p>
    <w:p w14:paraId="035375B1" w14:textId="11377267" w:rsidR="00DD08CE" w:rsidRDefault="001A74CB" w:rsidP="00B423B8">
      <w:pPr>
        <w:pStyle w:val="Lijstalinea"/>
        <w:numPr>
          <w:ilvl w:val="0"/>
          <w:numId w:val="33"/>
        </w:numPr>
      </w:pPr>
      <w:r>
        <w:t xml:space="preserve">De code op zowel de microcontroller als op de webinterface moet lange tijd zonder problemen </w:t>
      </w:r>
      <w:r w:rsidR="009A0B29">
        <w:t>werken</w:t>
      </w:r>
    </w:p>
    <w:p w14:paraId="1BD7C112" w14:textId="497F97F4" w:rsidR="00A04E19" w:rsidRDefault="00A04E19" w:rsidP="00B423B8">
      <w:pPr>
        <w:pStyle w:val="Lijstalinea"/>
        <w:numPr>
          <w:ilvl w:val="0"/>
          <w:numId w:val="33"/>
        </w:numPr>
      </w:pPr>
      <w:r>
        <w:t>Eventuele problemen gedocumenteerd</w:t>
      </w:r>
    </w:p>
    <w:p w14:paraId="551FD3D5" w14:textId="353FC872" w:rsidR="00DF1906" w:rsidRDefault="00DF1906" w:rsidP="00B423B8">
      <w:pPr>
        <w:pStyle w:val="Lijstalinea"/>
        <w:numPr>
          <w:ilvl w:val="0"/>
          <w:numId w:val="33"/>
        </w:numPr>
      </w:pPr>
      <w:r>
        <w:t xml:space="preserve">Onderhoudsvriendelijk </w:t>
      </w:r>
    </w:p>
    <w:p w14:paraId="240C296F" w14:textId="262EF80B" w:rsidR="006B5321" w:rsidRPr="00E92EDB" w:rsidRDefault="00E92EDB" w:rsidP="00C77C17">
      <w:pPr>
        <w:rPr>
          <w:color w:val="auto"/>
          <w:lang w:eastAsia="en-US"/>
        </w:rPr>
      </w:pPr>
      <w:r w:rsidRPr="00E92EDB">
        <w:rPr>
          <w:color w:val="auto"/>
          <w:lang w:eastAsia="en-US"/>
        </w:rPr>
        <w:t>Eerste</w:t>
      </w:r>
      <w:r w:rsidR="00CF1D69" w:rsidRPr="00E92EDB">
        <w:rPr>
          <w:color w:val="auto"/>
          <w:lang w:eastAsia="en-US"/>
        </w:rPr>
        <w:t xml:space="preserve"> testopstelling</w:t>
      </w:r>
    </w:p>
    <w:p w14:paraId="26BCBAD8" w14:textId="558930B4" w:rsidR="002011CE" w:rsidRDefault="003153F3" w:rsidP="00B423B8">
      <w:pPr>
        <w:pStyle w:val="Lijstalinea"/>
        <w:numPr>
          <w:ilvl w:val="0"/>
          <w:numId w:val="33"/>
        </w:numPr>
        <w:rPr>
          <w:noProof/>
        </w:rPr>
      </w:pPr>
      <w:r>
        <w:t xml:space="preserve">Als eerste gaan we gebruik maken van de opstelling van vorige iteratie. </w:t>
      </w:r>
      <w:r w:rsidR="78BFEF91">
        <w:t>Deze opstelling</w:t>
      </w:r>
      <w:r>
        <w:t xml:space="preserve"> passen we aan zodat</w:t>
      </w:r>
      <w:r w:rsidR="00A736DD">
        <w:t xml:space="preserve"> </w:t>
      </w:r>
      <w:r w:rsidR="002F607E">
        <w:t>deze buiten opgesteld kan worden.</w:t>
      </w:r>
      <w:r w:rsidR="00F61D21">
        <w:t xml:space="preserve"> Aan deze </w:t>
      </w:r>
      <w:r w:rsidR="13239297">
        <w:t>opstelling</w:t>
      </w:r>
      <w:r w:rsidR="00F61D21">
        <w:t xml:space="preserve"> voegen we </w:t>
      </w:r>
      <w:r w:rsidR="00E6465A">
        <w:t>een temperatuur</w:t>
      </w:r>
      <w:r w:rsidR="3B0E052C">
        <w:t>-</w:t>
      </w:r>
      <w:r w:rsidR="00E6465A">
        <w:t xml:space="preserve"> en </w:t>
      </w:r>
      <w:r w:rsidR="391F6A89">
        <w:t>luchtvochtigheidsensor toe.</w:t>
      </w:r>
      <w:r w:rsidR="00E6465A">
        <w:t xml:space="preserve"> Met deze extra sensoren kunnen we een beter inzicht krijgen op de situatie binnen de </w:t>
      </w:r>
      <w:r w:rsidR="391F6A89">
        <w:t>bakenkast.</w:t>
      </w:r>
      <w:r w:rsidR="00021990">
        <w:t xml:space="preserve"> </w:t>
      </w:r>
      <w:r w:rsidR="00640931">
        <w:t xml:space="preserve">We </w:t>
      </w:r>
      <w:r w:rsidR="00DC377E">
        <w:t xml:space="preserve">gebruiken </w:t>
      </w:r>
      <w:r w:rsidR="00C55562">
        <w:t>ook de code van de vorige iteratie</w:t>
      </w:r>
      <w:r w:rsidR="00CF1D69">
        <w:t>,</w:t>
      </w:r>
      <w:r w:rsidR="00C55562">
        <w:t xml:space="preserve"> aangepast naar </w:t>
      </w:r>
      <w:r w:rsidR="5E78F88E">
        <w:t>een</w:t>
      </w:r>
      <w:r w:rsidR="00C55562">
        <w:t xml:space="preserve"> nieuwe database </w:t>
      </w:r>
      <w:r w:rsidR="00E93D0E">
        <w:t xml:space="preserve">om zo alle data te kunnen </w:t>
      </w:r>
      <w:r w:rsidR="00CF1D69">
        <w:t>bijhouden</w:t>
      </w:r>
      <w:r w:rsidR="00E93D0E">
        <w:t>.</w:t>
      </w:r>
      <w:r w:rsidR="00762ACA">
        <w:t xml:space="preserve"> Doordat we gebruik maken van de database kunnen we al onze data bijhouden en hierop analyses uitvoeren.</w:t>
      </w:r>
      <w:r w:rsidR="002011CE" w:rsidRPr="002011CE">
        <w:rPr>
          <w:noProof/>
        </w:rPr>
        <w:t xml:space="preserve"> </w:t>
      </w:r>
      <w:r w:rsidR="002011CE">
        <w:rPr>
          <w:noProof/>
        </w:rPr>
        <w:drawing>
          <wp:inline distT="0" distB="0" distL="0" distR="0" wp14:anchorId="2F1CE850" wp14:editId="2411636C">
            <wp:extent cx="5760720" cy="2923208"/>
            <wp:effectExtent l="0" t="0" r="0" b="0"/>
            <wp:docPr id="1491896262" name="Afbeelding 1" descr="Afbeelding met diagram, Technische tekening, Plan, schematis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96262" name="Afbeelding 1" descr="Afbeelding met diagram, Technische tekening, Plan, schematisch&#10;&#10;Automatisch gegenereerde beschrijv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923208"/>
                    </a:xfrm>
                    <a:prstGeom prst="rect">
                      <a:avLst/>
                    </a:prstGeom>
                    <a:noFill/>
                    <a:ln>
                      <a:noFill/>
                    </a:ln>
                  </pic:spPr>
                </pic:pic>
              </a:graphicData>
            </a:graphic>
          </wp:inline>
        </w:drawing>
      </w:r>
    </w:p>
    <w:p w14:paraId="0B1E46AE" w14:textId="77777777" w:rsidR="002011CE" w:rsidRDefault="002011CE">
      <w:pPr>
        <w:spacing w:after="200" w:line="276" w:lineRule="auto"/>
        <w:jc w:val="left"/>
        <w:rPr>
          <w:rFonts w:asciiTheme="minorHAnsi" w:eastAsiaTheme="minorHAnsi" w:hAnsiTheme="minorHAnsi" w:cstheme="minorBidi"/>
          <w:noProof/>
          <w:color w:val="auto"/>
          <w:szCs w:val="22"/>
          <w:lang w:eastAsia="en-US"/>
        </w:rPr>
      </w:pPr>
      <w:r>
        <w:rPr>
          <w:noProof/>
        </w:rPr>
        <w:br w:type="page"/>
      </w:r>
    </w:p>
    <w:p w14:paraId="7673DA43" w14:textId="77777777" w:rsidR="00C77C17" w:rsidRDefault="00C77C17" w:rsidP="00B423B8">
      <w:pPr>
        <w:pStyle w:val="Lijstalinea"/>
        <w:numPr>
          <w:ilvl w:val="0"/>
          <w:numId w:val="33"/>
        </w:numPr>
      </w:pPr>
    </w:p>
    <w:p w14:paraId="48A89A4A" w14:textId="23231128" w:rsidR="003D5869" w:rsidRPr="00E92EDB" w:rsidRDefault="00E92EDB" w:rsidP="00C77C17">
      <w:pPr>
        <w:rPr>
          <w:color w:val="auto"/>
          <w:lang w:eastAsia="en-US"/>
        </w:rPr>
      </w:pPr>
      <w:r w:rsidRPr="00E92EDB">
        <w:rPr>
          <w:color w:val="auto"/>
          <w:lang w:eastAsia="en-US"/>
        </w:rPr>
        <w:t>Tweede</w:t>
      </w:r>
      <w:r w:rsidR="003D5869" w:rsidRPr="00E92EDB">
        <w:rPr>
          <w:color w:val="auto"/>
          <w:lang w:eastAsia="en-US"/>
        </w:rPr>
        <w:t xml:space="preserve"> testopstelling</w:t>
      </w:r>
    </w:p>
    <w:p w14:paraId="1C18FA75" w14:textId="15A11BE2" w:rsidR="00CF1D69" w:rsidRDefault="00383C7A" w:rsidP="00B423B8">
      <w:pPr>
        <w:pStyle w:val="Lijstalinea"/>
        <w:numPr>
          <w:ilvl w:val="0"/>
          <w:numId w:val="33"/>
        </w:numPr>
      </w:pPr>
      <w:r>
        <w:t xml:space="preserve">Tijdens het voorbereiden van de </w:t>
      </w:r>
      <w:r w:rsidR="00C53C39">
        <w:t>eerste</w:t>
      </w:r>
      <w:r w:rsidR="00485812">
        <w:t xml:space="preserve"> testopstelling wordt er aan een nieuwe PCB gewerkt. Deze PCB is een update </w:t>
      </w:r>
      <w:r w:rsidR="0029299F">
        <w:t xml:space="preserve">van de vorige versie </w:t>
      </w:r>
      <w:r w:rsidR="00BA3AEF">
        <w:t xml:space="preserve">waarbij </w:t>
      </w:r>
      <w:r w:rsidR="007D4770">
        <w:t>de gekende problemen verholpen zijn.</w:t>
      </w:r>
      <w:r w:rsidR="00986A78">
        <w:t xml:space="preserve"> </w:t>
      </w:r>
      <w:r w:rsidR="00F56B75">
        <w:t>Deze PCB zal in de testopstelling geplaats worden</w:t>
      </w:r>
      <w:r w:rsidR="009C6FC8">
        <w:t xml:space="preserve"> en indien nodig </w:t>
      </w:r>
      <w:r w:rsidR="3E1585DB">
        <w:t xml:space="preserve">zal </w:t>
      </w:r>
      <w:r w:rsidR="00D44BE0">
        <w:t xml:space="preserve">de testopstelling aangepast worden </w:t>
      </w:r>
      <w:r w:rsidR="6284EA05">
        <w:t>afhankelijk van</w:t>
      </w:r>
      <w:r w:rsidR="00D44BE0">
        <w:t xml:space="preserve"> problemen die ontdekt </w:t>
      </w:r>
      <w:r w:rsidR="29970096">
        <w:t xml:space="preserve">worden </w:t>
      </w:r>
      <w:r w:rsidR="00D44BE0">
        <w:t xml:space="preserve">in de </w:t>
      </w:r>
      <w:r w:rsidR="00C53C39">
        <w:t>eerste</w:t>
      </w:r>
      <w:r w:rsidR="00D44BE0">
        <w:t xml:space="preserve"> versie.</w:t>
      </w:r>
      <w:r w:rsidR="002011CE">
        <w:t xml:space="preserve"> Aan de fysieke opstelling zullen er connectoren toegevoegd worden die het makkelijker maken voor onderhoud.</w:t>
      </w:r>
      <w:r w:rsidR="001F3D81">
        <w:t xml:space="preserve"> Ook zal de software geüpdatet worden indien dit gewenst is.</w:t>
      </w:r>
      <w:r w:rsidR="00293F96">
        <w:t xml:space="preserve"> </w:t>
      </w:r>
      <w:r w:rsidR="0CCE6E3E">
        <w:t>T</w:t>
      </w:r>
      <w:r w:rsidR="50515AD6">
        <w:t>erwijl</w:t>
      </w:r>
      <w:r w:rsidR="00293F96">
        <w:t xml:space="preserve"> de testopstelling buiten staat z</w:t>
      </w:r>
      <w:r w:rsidR="0046242B">
        <w:t xml:space="preserve">ullen de bevindingen </w:t>
      </w:r>
      <w:r w:rsidR="00293F96">
        <w:t>gedoc</w:t>
      </w:r>
      <w:r w:rsidR="0046242B">
        <w:t>umenteerd worden.</w:t>
      </w:r>
      <w:r w:rsidR="002011CE">
        <w:rPr>
          <w:noProof/>
        </w:rPr>
        <w:drawing>
          <wp:inline distT="0" distB="0" distL="0" distR="0" wp14:anchorId="23B9737E" wp14:editId="0D1910AB">
            <wp:extent cx="5762625" cy="2847975"/>
            <wp:effectExtent l="0" t="0" r="9525" b="9525"/>
            <wp:docPr id="130201295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847975"/>
                    </a:xfrm>
                    <a:prstGeom prst="rect">
                      <a:avLst/>
                    </a:prstGeom>
                    <a:noFill/>
                    <a:ln>
                      <a:noFill/>
                    </a:ln>
                  </pic:spPr>
                </pic:pic>
              </a:graphicData>
            </a:graphic>
          </wp:inline>
        </w:drawing>
      </w:r>
    </w:p>
    <w:p w14:paraId="63FC2ABD" w14:textId="5D859560" w:rsidR="00C77C17" w:rsidRDefault="00C67D6D" w:rsidP="00C67D6D">
      <w:pPr>
        <w:pStyle w:val="Kop1"/>
        <w:rPr>
          <w:lang w:eastAsia="en-US"/>
        </w:rPr>
      </w:pPr>
      <w:bookmarkStart w:id="55" w:name="_Toc147865585"/>
      <w:r>
        <w:rPr>
          <w:lang w:eastAsia="en-US"/>
        </w:rPr>
        <w:t>Beschrijving van de mogelijke interfaces</w:t>
      </w:r>
      <w:bookmarkEnd w:id="55"/>
    </w:p>
    <w:p w14:paraId="37798248" w14:textId="23088C2D" w:rsidR="00C67D6D" w:rsidRDefault="00051356" w:rsidP="006B4D1C">
      <w:pPr>
        <w:pStyle w:val="Kop2"/>
        <w:rPr>
          <w:lang w:eastAsia="en-US"/>
        </w:rPr>
      </w:pPr>
      <w:bookmarkStart w:id="56" w:name="_Toc147865586"/>
      <w:r>
        <w:rPr>
          <w:noProof/>
        </w:rPr>
        <w:drawing>
          <wp:anchor distT="0" distB="0" distL="114300" distR="114300" simplePos="0" relativeHeight="251658240" behindDoc="0" locked="0" layoutInCell="1" allowOverlap="1" wp14:anchorId="79E89DFA" wp14:editId="5FC6D3B6">
            <wp:simplePos x="0" y="0"/>
            <wp:positionH relativeFrom="margin">
              <wp:align>right</wp:align>
            </wp:positionH>
            <wp:positionV relativeFrom="paragraph">
              <wp:posOffset>312053</wp:posOffset>
            </wp:positionV>
            <wp:extent cx="2492375" cy="1741170"/>
            <wp:effectExtent l="0" t="0" r="3175" b="0"/>
            <wp:wrapSquare wrapText="bothSides"/>
            <wp:docPr id="1146381810" name="Afbeelding 1146381810" descr="Afbeelding met schermopname, tekst,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81810" name="Afbeelding 11" descr="Afbeelding met schermopname, tekst, software, Multimediasoftware&#10;&#10;Automatisch gegenereerde beschrijvi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5439" t="36527" r="35110" b="26900"/>
                    <a:stretch/>
                  </pic:blipFill>
                  <pic:spPr bwMode="auto">
                    <a:xfrm>
                      <a:off x="0" y="0"/>
                      <a:ext cx="2492375" cy="1741170"/>
                    </a:xfrm>
                    <a:prstGeom prst="rect">
                      <a:avLst/>
                    </a:prstGeom>
                    <a:noFill/>
                    <a:ln>
                      <a:noFill/>
                    </a:ln>
                    <a:extLst>
                      <a:ext uri="{53640926-AAD7-44D8-BBD7-CCE9431645EC}">
                        <a14:shadowObscured xmlns:a14="http://schemas.microsoft.com/office/drawing/2010/main"/>
                      </a:ext>
                    </a:extLst>
                  </pic:spPr>
                </pic:pic>
              </a:graphicData>
            </a:graphic>
          </wp:anchor>
        </w:drawing>
      </w:r>
      <w:r w:rsidR="006B4D1C">
        <w:t xml:space="preserve">Login </w:t>
      </w:r>
      <w:r w:rsidR="00CF26BD">
        <w:t>interface</w:t>
      </w:r>
      <w:bookmarkEnd w:id="56"/>
    </w:p>
    <w:p w14:paraId="362F31A4" w14:textId="26F583CB" w:rsidR="00E56EF3" w:rsidRPr="0047553A" w:rsidRDefault="00B12738" w:rsidP="00E56EF3">
      <w:pPr>
        <w:rPr>
          <w:color w:val="auto"/>
        </w:rPr>
      </w:pPr>
      <w:r w:rsidRPr="0047553A">
        <w:rPr>
          <w:color w:val="auto"/>
        </w:rPr>
        <w:t>Op de</w:t>
      </w:r>
      <w:r w:rsidR="0097377D">
        <w:rPr>
          <w:color w:val="auto"/>
        </w:rPr>
        <w:t xml:space="preserve"> eerste</w:t>
      </w:r>
      <w:r w:rsidRPr="0047553A">
        <w:rPr>
          <w:color w:val="auto"/>
        </w:rPr>
        <w:t xml:space="preserve"> interface</w:t>
      </w:r>
      <w:r w:rsidR="00EA3AFA">
        <w:rPr>
          <w:color w:val="auto"/>
        </w:rPr>
        <w:t>, getoond op de foto</w:t>
      </w:r>
      <w:r w:rsidRPr="0047553A">
        <w:rPr>
          <w:color w:val="auto"/>
        </w:rPr>
        <w:t xml:space="preserve"> </w:t>
      </w:r>
      <w:r w:rsidR="004C755E">
        <w:rPr>
          <w:color w:val="auto"/>
        </w:rPr>
        <w:t>hiernaast</w:t>
      </w:r>
      <w:r w:rsidR="00EA3AFA">
        <w:rPr>
          <w:color w:val="auto"/>
        </w:rPr>
        <w:t>,</w:t>
      </w:r>
      <w:r w:rsidRPr="0047553A">
        <w:rPr>
          <w:color w:val="auto"/>
        </w:rPr>
        <w:t xml:space="preserve"> kan u</w:t>
      </w:r>
      <w:r w:rsidR="00D019FC" w:rsidRPr="0047553A">
        <w:rPr>
          <w:color w:val="auto"/>
        </w:rPr>
        <w:t xml:space="preserve"> uw gebruikersnaam en wachtwoord ingeven</w:t>
      </w:r>
      <w:r w:rsidR="00F362BE" w:rsidRPr="0047553A">
        <w:rPr>
          <w:color w:val="auto"/>
        </w:rPr>
        <w:t>.</w:t>
      </w:r>
      <w:r w:rsidR="0097377D">
        <w:rPr>
          <w:color w:val="auto"/>
        </w:rPr>
        <w:t xml:space="preserve"> Zonder een login </w:t>
      </w:r>
      <w:r w:rsidR="00F561D8">
        <w:rPr>
          <w:color w:val="auto"/>
        </w:rPr>
        <w:t xml:space="preserve">is de applicatie niet te </w:t>
      </w:r>
      <w:r w:rsidR="007663EE">
        <w:rPr>
          <w:color w:val="auto"/>
        </w:rPr>
        <w:t>besturen.</w:t>
      </w:r>
    </w:p>
    <w:p w14:paraId="5ABBCC9D" w14:textId="77777777" w:rsidR="006B4D1C" w:rsidRDefault="006B4D1C" w:rsidP="00E56EF3"/>
    <w:p w14:paraId="2580119E" w14:textId="77777777" w:rsidR="006B4D1C" w:rsidRDefault="006B4D1C" w:rsidP="00E56EF3"/>
    <w:p w14:paraId="0FD5C177" w14:textId="4E34548C" w:rsidR="006B4D1C" w:rsidRDefault="00FB0BB0" w:rsidP="00FB0BB0">
      <w:pPr>
        <w:pStyle w:val="Kop2"/>
      </w:pPr>
      <w:bookmarkStart w:id="57" w:name="_Toc147865587"/>
      <w:r>
        <w:t>Control</w:t>
      </w:r>
      <w:r w:rsidR="00526B88">
        <w:t>s</w:t>
      </w:r>
      <w:r>
        <w:t xml:space="preserve"> interface</w:t>
      </w:r>
      <w:bookmarkEnd w:id="57"/>
    </w:p>
    <w:p w14:paraId="793CF8A6" w14:textId="1EF17EA7" w:rsidR="007C0AF7" w:rsidRPr="007C0AF7" w:rsidRDefault="00020A82" w:rsidP="007C0AF7">
      <w:pPr>
        <w:rPr>
          <w:lang w:eastAsia="nl-BE"/>
        </w:rPr>
      </w:pPr>
      <w:r>
        <w:rPr>
          <w:lang w:eastAsia="nl-BE"/>
        </w:rPr>
        <w:t>Hierin kan de user alle baken tegelijk bedienen.</w:t>
      </w:r>
    </w:p>
    <w:p w14:paraId="391BF95A" w14:textId="1BFA0B6B" w:rsidR="00E56EF3" w:rsidRDefault="00755DE9" w:rsidP="002E372F">
      <w:pPr>
        <w:pStyle w:val="Kop2"/>
      </w:pPr>
      <w:bookmarkStart w:id="58" w:name="_Toc147865588"/>
      <w:r>
        <w:lastRenderedPageBreak/>
        <w:t>Devices interface</w:t>
      </w:r>
      <w:bookmarkEnd w:id="58"/>
    </w:p>
    <w:p w14:paraId="2DC32332" w14:textId="7951AB37" w:rsidR="00E56EF3" w:rsidRDefault="00E56EF3" w:rsidP="00C77C17">
      <w:pPr>
        <w:rPr>
          <w:lang w:eastAsia="en-US"/>
        </w:rPr>
      </w:pPr>
      <w:r>
        <w:rPr>
          <w:noProof/>
        </w:rPr>
        <w:drawing>
          <wp:inline distT="0" distB="0" distL="0" distR="0" wp14:anchorId="7CB3BE41" wp14:editId="747B1C47">
            <wp:extent cx="6248324" cy="2928257"/>
            <wp:effectExtent l="0" t="0" r="635" b="5715"/>
            <wp:docPr id="396003591" name="Afbeelding 396003591"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03591" name="Afbeelding 12" descr="Afbeelding met tekst, schermopname, software, Computerpictogram&#10;&#10;Automatisch gegenereerde beschrijvi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1426" b="5226"/>
                    <a:stretch/>
                  </pic:blipFill>
                  <pic:spPr bwMode="auto">
                    <a:xfrm>
                      <a:off x="0" y="0"/>
                      <a:ext cx="6251393" cy="2929695"/>
                    </a:xfrm>
                    <a:prstGeom prst="rect">
                      <a:avLst/>
                    </a:prstGeom>
                    <a:noFill/>
                    <a:ln>
                      <a:noFill/>
                    </a:ln>
                    <a:extLst>
                      <a:ext uri="{53640926-AAD7-44D8-BBD7-CCE9431645EC}">
                        <a14:shadowObscured xmlns:a14="http://schemas.microsoft.com/office/drawing/2010/main"/>
                      </a:ext>
                    </a:extLst>
                  </pic:spPr>
                </pic:pic>
              </a:graphicData>
            </a:graphic>
          </wp:inline>
        </w:drawing>
      </w:r>
    </w:p>
    <w:p w14:paraId="1BA13DFC" w14:textId="77777777" w:rsidR="00EC31D1" w:rsidRDefault="007268E9" w:rsidP="004512E1">
      <w:pPr>
        <w:rPr>
          <w:color w:val="auto"/>
          <w:lang w:eastAsia="en-US"/>
        </w:rPr>
      </w:pPr>
      <w:r w:rsidRPr="0047553A">
        <w:rPr>
          <w:color w:val="auto"/>
          <w:lang w:eastAsia="en-US"/>
        </w:rPr>
        <w:t>In h</w:t>
      </w:r>
      <w:r w:rsidR="00812104" w:rsidRPr="0047553A">
        <w:rPr>
          <w:color w:val="auto"/>
          <w:lang w:eastAsia="en-US"/>
        </w:rPr>
        <w:t xml:space="preserve">et </w:t>
      </w:r>
      <w:r w:rsidR="0064022B" w:rsidRPr="0047553A">
        <w:rPr>
          <w:color w:val="auto"/>
          <w:lang w:eastAsia="en-US"/>
        </w:rPr>
        <w:t xml:space="preserve">dashboard </w:t>
      </w:r>
      <w:r w:rsidR="00EC70B3" w:rsidRPr="0047553A">
        <w:rPr>
          <w:color w:val="auto"/>
          <w:lang w:eastAsia="en-US"/>
        </w:rPr>
        <w:t>heeft u aan de linker</w:t>
      </w:r>
      <w:r w:rsidR="00D823AE" w:rsidRPr="0047553A">
        <w:rPr>
          <w:color w:val="auto"/>
          <w:lang w:eastAsia="en-US"/>
        </w:rPr>
        <w:t>kant van het scherm</w:t>
      </w:r>
      <w:r w:rsidR="00640BEF" w:rsidRPr="0047553A">
        <w:rPr>
          <w:color w:val="auto"/>
          <w:lang w:eastAsia="en-US"/>
        </w:rPr>
        <w:t xml:space="preserve"> het menu, hierin kan u de keuze maken of u één enkele baken wilt opzoeken of alle bakens tegelijk wilt bedienen. </w:t>
      </w:r>
    </w:p>
    <w:p w14:paraId="756EBFF0" w14:textId="5F34B1F0" w:rsidR="00E56EF3" w:rsidRPr="0047553A" w:rsidRDefault="00EC31D1" w:rsidP="004512E1">
      <w:pPr>
        <w:rPr>
          <w:color w:val="auto"/>
          <w:lang w:eastAsia="en-US"/>
        </w:rPr>
      </w:pPr>
      <w:r>
        <w:rPr>
          <w:color w:val="auto"/>
          <w:lang w:eastAsia="en-US"/>
        </w:rPr>
        <w:t>Als u één enkele baken wilt bedienen</w:t>
      </w:r>
      <w:r w:rsidR="00E61600" w:rsidRPr="0047553A">
        <w:rPr>
          <w:color w:val="auto"/>
          <w:lang w:eastAsia="en-US"/>
        </w:rPr>
        <w:t xml:space="preserve"> kan u aan de rechterkant van het scherm de keuze maken</w:t>
      </w:r>
      <w:r w:rsidR="00E8319A" w:rsidRPr="0047553A">
        <w:rPr>
          <w:color w:val="auto"/>
          <w:lang w:eastAsia="en-US"/>
        </w:rPr>
        <w:t xml:space="preserve"> tussen de verschillende bakens.</w:t>
      </w:r>
      <w:r w:rsidR="00910499" w:rsidRPr="0047553A">
        <w:rPr>
          <w:color w:val="auto"/>
          <w:lang w:eastAsia="en-US"/>
        </w:rPr>
        <w:t xml:space="preserve"> Als u op een baken klikt zal </w:t>
      </w:r>
      <w:r w:rsidR="0061686D" w:rsidRPr="0047553A">
        <w:rPr>
          <w:color w:val="auto"/>
          <w:lang w:eastAsia="en-US"/>
        </w:rPr>
        <w:t xml:space="preserve">hiervan de data worden opgehaald en komt </w:t>
      </w:r>
      <w:r w:rsidR="1DCDE417" w:rsidRPr="479067B2">
        <w:rPr>
          <w:color w:val="auto"/>
          <w:lang w:eastAsia="en-US"/>
        </w:rPr>
        <w:t>d</w:t>
      </w:r>
      <w:r w:rsidR="712262C6" w:rsidRPr="479067B2">
        <w:rPr>
          <w:color w:val="auto"/>
          <w:lang w:eastAsia="en-US"/>
        </w:rPr>
        <w:t>eze</w:t>
      </w:r>
      <w:r w:rsidR="0061686D" w:rsidRPr="0047553A">
        <w:rPr>
          <w:color w:val="auto"/>
          <w:lang w:eastAsia="en-US"/>
        </w:rPr>
        <w:t xml:space="preserve"> onderaan in beeld. Onderaan kan u dan van de geselecteerde baken deze aan/uit</w:t>
      </w:r>
      <w:r w:rsidR="00D916D6" w:rsidRPr="0047553A">
        <w:rPr>
          <w:color w:val="auto"/>
          <w:lang w:eastAsia="en-US"/>
        </w:rPr>
        <w:t xml:space="preserve"> doen of automatisch laten werken</w:t>
      </w:r>
      <w:r w:rsidR="00956A8E" w:rsidRPr="0047553A">
        <w:rPr>
          <w:color w:val="auto"/>
          <w:lang w:eastAsia="en-US"/>
        </w:rPr>
        <w:t>. U ziet ook de huidige status</w:t>
      </w:r>
      <w:r w:rsidR="00E843BD">
        <w:rPr>
          <w:color w:val="auto"/>
          <w:lang w:eastAsia="en-US"/>
        </w:rPr>
        <w:t xml:space="preserve"> en gegevens</w:t>
      </w:r>
      <w:r w:rsidR="00956A8E" w:rsidRPr="0047553A">
        <w:rPr>
          <w:color w:val="auto"/>
          <w:lang w:eastAsia="en-US"/>
        </w:rPr>
        <w:t xml:space="preserve"> van de </w:t>
      </w:r>
      <w:r w:rsidR="007A6B90" w:rsidRPr="0047553A">
        <w:rPr>
          <w:color w:val="auto"/>
          <w:lang w:eastAsia="en-US"/>
        </w:rPr>
        <w:t>geselecteerde baken.</w:t>
      </w:r>
    </w:p>
    <w:p w14:paraId="6539D147" w14:textId="77777777" w:rsidR="00EF429C" w:rsidRPr="00DA065C" w:rsidRDefault="00763DF4" w:rsidP="00763DF4">
      <w:pPr>
        <w:pStyle w:val="Kop2"/>
        <w:rPr>
          <w:lang w:val="nl-NL"/>
        </w:rPr>
      </w:pPr>
      <w:bookmarkStart w:id="59" w:name="_Toc147865589"/>
      <w:r w:rsidRPr="00DA065C">
        <w:rPr>
          <w:lang w:val="nl-NL"/>
        </w:rPr>
        <w:t>Per device interface</w:t>
      </w:r>
      <w:bookmarkEnd w:id="59"/>
    </w:p>
    <w:p w14:paraId="2ADEE3BB" w14:textId="5977F63F" w:rsidR="00755DE9" w:rsidRPr="007C0AF7" w:rsidRDefault="00EC31D1" w:rsidP="00EF429C">
      <w:pPr>
        <w:rPr>
          <w:color w:val="auto"/>
          <w:sz w:val="28"/>
          <w:szCs w:val="28"/>
        </w:rPr>
      </w:pPr>
      <w:r>
        <w:rPr>
          <w:color w:val="auto"/>
        </w:rPr>
        <w:t>Als u een baken/device selecteert zal er onderaan een menu open waarbij alle data zichtbaar wordt en u deze baken kan aansturen.</w:t>
      </w:r>
    </w:p>
    <w:p w14:paraId="33E6CDA2" w14:textId="0B4F0EE7" w:rsidR="00C67D6D" w:rsidRDefault="00C67D6D" w:rsidP="00C67D6D">
      <w:pPr>
        <w:pStyle w:val="Kop1"/>
        <w:rPr>
          <w:lang w:eastAsia="en-US"/>
        </w:rPr>
      </w:pPr>
      <w:bookmarkStart w:id="60" w:name="_Toc147865590"/>
      <w:r>
        <w:rPr>
          <w:lang w:eastAsia="en-US"/>
        </w:rPr>
        <w:t>Beschrijving van eventuele datamigratie</w:t>
      </w:r>
      <w:bookmarkEnd w:id="60"/>
    </w:p>
    <w:p w14:paraId="10282D2E" w14:textId="21BC070A" w:rsidR="00C67D6D" w:rsidRPr="0047553A" w:rsidRDefault="3F0533DD" w:rsidP="00C77C17">
      <w:pPr>
        <w:rPr>
          <w:color w:val="auto"/>
          <w:lang w:eastAsia="en-US"/>
        </w:rPr>
      </w:pPr>
      <w:r w:rsidRPr="479067B2">
        <w:rPr>
          <w:color w:val="auto"/>
          <w:lang w:eastAsia="en-US"/>
        </w:rPr>
        <w:t>Van b</w:t>
      </w:r>
      <w:r w:rsidR="5C3E5B88" w:rsidRPr="479067B2">
        <w:rPr>
          <w:color w:val="auto"/>
          <w:lang w:eastAsia="en-US"/>
        </w:rPr>
        <w:t>eide</w:t>
      </w:r>
      <w:r w:rsidR="00393ED6" w:rsidRPr="0047553A">
        <w:rPr>
          <w:color w:val="auto"/>
          <w:lang w:eastAsia="en-US"/>
        </w:rPr>
        <w:t xml:space="preserve"> As-Is situatie</w:t>
      </w:r>
      <w:r w:rsidR="00F54CEA" w:rsidRPr="0047553A">
        <w:rPr>
          <w:color w:val="auto"/>
          <w:lang w:eastAsia="en-US"/>
        </w:rPr>
        <w:t>s</w:t>
      </w:r>
      <w:r w:rsidR="00393ED6" w:rsidRPr="0047553A">
        <w:rPr>
          <w:color w:val="auto"/>
          <w:lang w:eastAsia="en-US"/>
        </w:rPr>
        <w:t xml:space="preserve"> </w:t>
      </w:r>
      <w:r w:rsidR="00F54CEA" w:rsidRPr="0047553A">
        <w:rPr>
          <w:color w:val="auto"/>
          <w:lang w:eastAsia="en-US"/>
        </w:rPr>
        <w:t>hebben</w:t>
      </w:r>
      <w:r w:rsidR="00393ED6" w:rsidRPr="0047553A">
        <w:rPr>
          <w:color w:val="auto"/>
          <w:lang w:eastAsia="en-US"/>
        </w:rPr>
        <w:t xml:space="preserve"> </w:t>
      </w:r>
      <w:r w:rsidR="2AA34DB6" w:rsidRPr="479067B2">
        <w:rPr>
          <w:color w:val="auto"/>
          <w:lang w:eastAsia="en-US"/>
        </w:rPr>
        <w:t xml:space="preserve">we </w:t>
      </w:r>
      <w:r w:rsidR="00393ED6" w:rsidRPr="0047553A">
        <w:rPr>
          <w:color w:val="auto"/>
          <w:lang w:eastAsia="en-US"/>
        </w:rPr>
        <w:t xml:space="preserve">op </w:t>
      </w:r>
      <w:r w:rsidR="00F54CEA" w:rsidRPr="0047553A">
        <w:rPr>
          <w:color w:val="auto"/>
          <w:lang w:eastAsia="en-US"/>
        </w:rPr>
        <w:t>dit</w:t>
      </w:r>
      <w:r w:rsidR="00393ED6" w:rsidRPr="0047553A">
        <w:rPr>
          <w:color w:val="auto"/>
          <w:lang w:eastAsia="en-US"/>
        </w:rPr>
        <w:t xml:space="preserve"> moment geen data beschikbaar waardoor datamigratie niet van toepassing is.</w:t>
      </w:r>
      <w:r w:rsidR="00BA2463" w:rsidRPr="0047553A">
        <w:rPr>
          <w:color w:val="auto"/>
          <w:lang w:eastAsia="en-US"/>
        </w:rPr>
        <w:t xml:space="preserve"> </w:t>
      </w:r>
      <w:r w:rsidR="000475E2" w:rsidRPr="0047553A">
        <w:rPr>
          <w:color w:val="auto"/>
          <w:lang w:eastAsia="en-US"/>
        </w:rPr>
        <w:t>V</w:t>
      </w:r>
      <w:r w:rsidR="00E91911" w:rsidRPr="0047553A">
        <w:rPr>
          <w:color w:val="auto"/>
          <w:lang w:eastAsia="en-US"/>
        </w:rPr>
        <w:t>oor de tweede iteratie van de bakens</w:t>
      </w:r>
      <w:r w:rsidR="00BA2463" w:rsidRPr="0047553A">
        <w:rPr>
          <w:color w:val="auto"/>
          <w:lang w:eastAsia="en-US"/>
        </w:rPr>
        <w:t xml:space="preserve"> hebben we de </w:t>
      </w:r>
      <w:r w:rsidR="000475E2" w:rsidRPr="0047553A">
        <w:rPr>
          <w:color w:val="auto"/>
          <w:lang w:eastAsia="en-US"/>
        </w:rPr>
        <w:t xml:space="preserve">MySQL </w:t>
      </w:r>
      <w:r w:rsidR="00BA2463" w:rsidRPr="0047553A">
        <w:rPr>
          <w:color w:val="auto"/>
          <w:lang w:eastAsia="en-US"/>
        </w:rPr>
        <w:t xml:space="preserve">database </w:t>
      </w:r>
      <w:r w:rsidR="00A141B6" w:rsidRPr="0047553A">
        <w:rPr>
          <w:color w:val="auto"/>
          <w:lang w:eastAsia="en-US"/>
        </w:rPr>
        <w:t xml:space="preserve">van de eerste iteratie </w:t>
      </w:r>
      <w:r w:rsidR="1CA01D07" w:rsidRPr="479067B2">
        <w:rPr>
          <w:color w:val="auto"/>
          <w:lang w:eastAsia="en-US"/>
        </w:rPr>
        <w:t>ver</w:t>
      </w:r>
      <w:r w:rsidR="3922CF9B" w:rsidRPr="479067B2">
        <w:rPr>
          <w:color w:val="auto"/>
          <w:lang w:eastAsia="en-US"/>
        </w:rPr>
        <w:t>vangen door</w:t>
      </w:r>
      <w:r w:rsidR="000475E2" w:rsidRPr="0047553A">
        <w:rPr>
          <w:color w:val="auto"/>
          <w:lang w:eastAsia="en-US"/>
        </w:rPr>
        <w:t xml:space="preserve"> </w:t>
      </w:r>
      <w:r w:rsidR="008D180C" w:rsidRPr="0047553A">
        <w:rPr>
          <w:color w:val="auto"/>
          <w:lang w:eastAsia="en-US"/>
        </w:rPr>
        <w:t>een</w:t>
      </w:r>
      <w:r w:rsidR="000475E2" w:rsidRPr="0047553A">
        <w:rPr>
          <w:color w:val="auto"/>
          <w:lang w:eastAsia="en-US"/>
        </w:rPr>
        <w:t xml:space="preserve"> InfluxDB</w:t>
      </w:r>
      <w:r w:rsidR="008D180C" w:rsidRPr="0047553A">
        <w:rPr>
          <w:color w:val="auto"/>
          <w:lang w:eastAsia="en-US"/>
        </w:rPr>
        <w:t xml:space="preserve"> database</w:t>
      </w:r>
      <w:r w:rsidR="000475E2" w:rsidRPr="0047553A">
        <w:rPr>
          <w:color w:val="auto"/>
          <w:lang w:eastAsia="en-US"/>
        </w:rPr>
        <w:t>.</w:t>
      </w:r>
    </w:p>
    <w:p w14:paraId="210B64F8" w14:textId="175C73C2" w:rsidR="00792346" w:rsidRDefault="00C67D6D" w:rsidP="00C67D6D">
      <w:pPr>
        <w:pStyle w:val="Kop1"/>
        <w:rPr>
          <w:lang w:eastAsia="en-US"/>
        </w:rPr>
      </w:pPr>
      <w:bookmarkStart w:id="61" w:name="_Toc147865591"/>
      <w:r>
        <w:rPr>
          <w:lang w:eastAsia="en-US"/>
        </w:rPr>
        <w:t>Beschrijving van eventuele impact op de huidige infrastructuur</w:t>
      </w:r>
      <w:bookmarkEnd w:id="61"/>
    </w:p>
    <w:p w14:paraId="5A40BACC" w14:textId="2F871AB6" w:rsidR="00792346" w:rsidRPr="0047553A" w:rsidRDefault="008D180C" w:rsidP="00C77C17">
      <w:pPr>
        <w:rPr>
          <w:color w:val="auto"/>
          <w:lang w:eastAsia="en-US"/>
        </w:rPr>
      </w:pPr>
      <w:r w:rsidRPr="0047553A">
        <w:rPr>
          <w:color w:val="auto"/>
          <w:lang w:eastAsia="en-US"/>
        </w:rPr>
        <w:t xml:space="preserve">Er is in de Port of </w:t>
      </w:r>
      <w:r w:rsidRPr="00DA065C">
        <w:rPr>
          <w:color w:val="auto"/>
          <w:lang w:val="nl-NL" w:eastAsia="en-US"/>
        </w:rPr>
        <w:t>Antwerp Bruges</w:t>
      </w:r>
      <w:r w:rsidRPr="0047553A">
        <w:rPr>
          <w:color w:val="auto"/>
          <w:lang w:eastAsia="en-US"/>
        </w:rPr>
        <w:t xml:space="preserve"> al een LoRaWAN netwerk aanwezig. </w:t>
      </w:r>
      <w:r w:rsidR="3B3C086D" w:rsidRPr="479067B2">
        <w:rPr>
          <w:color w:val="auto"/>
          <w:lang w:eastAsia="en-US"/>
        </w:rPr>
        <w:t>D</w:t>
      </w:r>
      <w:r w:rsidR="31A4A0CE" w:rsidRPr="479067B2">
        <w:rPr>
          <w:color w:val="auto"/>
          <w:lang w:eastAsia="en-US"/>
        </w:rPr>
        <w:t>it netwerk</w:t>
      </w:r>
      <w:r w:rsidRPr="0047553A">
        <w:rPr>
          <w:color w:val="auto"/>
          <w:lang w:eastAsia="en-US"/>
        </w:rPr>
        <w:t xml:space="preserve"> kan dus gebruikt worden. De huidige bakens zullen één voor één vervangen worden door de nieuwe slimme bakens.</w:t>
      </w:r>
      <w:r w:rsidR="00EF0D48" w:rsidRPr="0047553A">
        <w:rPr>
          <w:color w:val="auto"/>
          <w:lang w:eastAsia="en-US"/>
        </w:rPr>
        <w:t xml:space="preserve"> Hierdoor </w:t>
      </w:r>
      <w:r w:rsidR="00105B97" w:rsidRPr="0047553A">
        <w:rPr>
          <w:color w:val="auto"/>
          <w:lang w:eastAsia="en-US"/>
        </w:rPr>
        <w:t xml:space="preserve">kunnen de bakens beter </w:t>
      </w:r>
      <w:r w:rsidR="00312A73" w:rsidRPr="0047553A">
        <w:rPr>
          <w:color w:val="auto"/>
          <w:lang w:eastAsia="en-US"/>
        </w:rPr>
        <w:t>gecontroleerd</w:t>
      </w:r>
      <w:r w:rsidR="00105B97" w:rsidRPr="0047553A">
        <w:rPr>
          <w:color w:val="auto"/>
          <w:lang w:eastAsia="en-US"/>
        </w:rPr>
        <w:t xml:space="preserve"> worden</w:t>
      </w:r>
      <w:r w:rsidR="00882791" w:rsidRPr="0047553A">
        <w:rPr>
          <w:color w:val="auto"/>
          <w:lang w:eastAsia="en-US"/>
        </w:rPr>
        <w:t xml:space="preserve"> en</w:t>
      </w:r>
      <w:r w:rsidR="00105B97" w:rsidRPr="0047553A">
        <w:rPr>
          <w:color w:val="auto"/>
          <w:lang w:eastAsia="en-US"/>
        </w:rPr>
        <w:t xml:space="preserve"> werken </w:t>
      </w:r>
      <w:r w:rsidR="394929EF" w:rsidRPr="479067B2">
        <w:rPr>
          <w:color w:val="auto"/>
          <w:lang w:eastAsia="en-US"/>
        </w:rPr>
        <w:t>ze</w:t>
      </w:r>
      <w:r w:rsidR="457CBF3F" w:rsidRPr="479067B2">
        <w:rPr>
          <w:color w:val="auto"/>
          <w:lang w:eastAsia="en-US"/>
        </w:rPr>
        <w:t xml:space="preserve"> </w:t>
      </w:r>
      <w:r w:rsidR="00105B97" w:rsidRPr="0047553A">
        <w:rPr>
          <w:color w:val="auto"/>
          <w:lang w:eastAsia="en-US"/>
        </w:rPr>
        <w:t>zuiniger</w:t>
      </w:r>
      <w:r w:rsidR="09F313B5" w:rsidRPr="479067B2">
        <w:rPr>
          <w:color w:val="auto"/>
          <w:lang w:eastAsia="en-US"/>
        </w:rPr>
        <w:t>,</w:t>
      </w:r>
      <w:r w:rsidR="00F336DC" w:rsidRPr="0047553A">
        <w:rPr>
          <w:color w:val="auto"/>
          <w:lang w:eastAsia="en-US"/>
        </w:rPr>
        <w:t xml:space="preserve"> omdat deze nu niet meer 24/7 aan hoeven</w:t>
      </w:r>
      <w:r w:rsidR="00882791" w:rsidRPr="0047553A">
        <w:rPr>
          <w:color w:val="auto"/>
          <w:lang w:eastAsia="en-US"/>
        </w:rPr>
        <w:t>.</w:t>
      </w:r>
    </w:p>
    <w:p w14:paraId="1C16E293" w14:textId="6F39EA05" w:rsidR="00C77C17" w:rsidRDefault="00037A1F" w:rsidP="00835524">
      <w:pPr>
        <w:pStyle w:val="Kop1"/>
        <w:rPr>
          <w:lang w:eastAsia="en-US"/>
        </w:rPr>
      </w:pPr>
      <w:bookmarkStart w:id="62" w:name="_Toc147865592"/>
      <w:r>
        <w:rPr>
          <w:lang w:eastAsia="en-US"/>
        </w:rPr>
        <w:lastRenderedPageBreak/>
        <w:t>Analyse van security en eventuele autorisatierollen</w:t>
      </w:r>
      <w:bookmarkEnd w:id="62"/>
    </w:p>
    <w:p w14:paraId="3911705B" w14:textId="497D8421" w:rsidR="008352AF" w:rsidRPr="0047553A" w:rsidRDefault="008352AF" w:rsidP="008352AF">
      <w:pPr>
        <w:rPr>
          <w:color w:val="auto"/>
          <w:lang w:eastAsia="en-US"/>
        </w:rPr>
      </w:pPr>
      <w:r w:rsidRPr="0047553A">
        <w:rPr>
          <w:color w:val="auto"/>
          <w:lang w:eastAsia="en-US"/>
        </w:rPr>
        <w:t>We kunnen de microcontroller als het zwakste punt beschouwen. Dit doordat de MCU opnieuw geprogrammeerd kan worden en voor andere doeleinden zou kunnen gebruikt worden. De MCU is op de bakens geïnstalleerd en deze worden op diverse plaatsen geplaats, zowel op</w:t>
      </w:r>
      <w:r w:rsidR="003F2FBC">
        <w:rPr>
          <w:color w:val="auto"/>
          <w:lang w:eastAsia="en-US"/>
        </w:rPr>
        <w:t xml:space="preserve"> het</w:t>
      </w:r>
      <w:r w:rsidRPr="0047553A">
        <w:rPr>
          <w:color w:val="auto"/>
          <w:lang w:eastAsia="en-US"/>
        </w:rPr>
        <w:t xml:space="preserve"> land als op het water. We kunnen tijdens de ontwikkeling van het prototype het zo moeilijk mogelijk maken om deze te </w:t>
      </w:r>
      <w:r w:rsidR="77C7B4CC" w:rsidRPr="479067B2">
        <w:rPr>
          <w:color w:val="auto"/>
          <w:lang w:eastAsia="en-US"/>
        </w:rPr>
        <w:t>herprogrammeren.</w:t>
      </w:r>
      <w:r w:rsidRPr="0047553A">
        <w:rPr>
          <w:color w:val="auto"/>
          <w:lang w:eastAsia="en-US"/>
        </w:rPr>
        <w:t xml:space="preserve"> De data die via LoRa wordt verzonden is standaard beveiligd met een symmetrische encryptie</w:t>
      </w:r>
      <w:r w:rsidR="004144B6" w:rsidRPr="0047553A">
        <w:rPr>
          <w:color w:val="auto"/>
          <w:lang w:eastAsia="en-US"/>
        </w:rPr>
        <w:t>.</w:t>
      </w:r>
    </w:p>
    <w:p w14:paraId="660EE95D" w14:textId="259A4CDA" w:rsidR="009E0A03" w:rsidRPr="008352AF" w:rsidRDefault="009E0A03" w:rsidP="009E0A03">
      <w:pPr>
        <w:pStyle w:val="Lijstalinea"/>
        <w:numPr>
          <w:ilvl w:val="0"/>
          <w:numId w:val="22"/>
        </w:numPr>
      </w:pPr>
      <w:r w:rsidRPr="009E0A03">
        <w:t>Hardware security</w:t>
      </w:r>
    </w:p>
    <w:p w14:paraId="08343011" w14:textId="4F821D7D" w:rsidR="00E77186" w:rsidRDefault="00E77186" w:rsidP="00E77186">
      <w:pPr>
        <w:pStyle w:val="Lijstalinea"/>
        <w:numPr>
          <w:ilvl w:val="0"/>
          <w:numId w:val="22"/>
        </w:numPr>
      </w:pPr>
      <w:r>
        <w:t>Autorisatierollen</w:t>
      </w:r>
    </w:p>
    <w:p w14:paraId="338B8498" w14:textId="77777777" w:rsidR="006B3AC7" w:rsidRDefault="00E77186" w:rsidP="00E77186">
      <w:pPr>
        <w:pStyle w:val="Lijstalinea"/>
        <w:numPr>
          <w:ilvl w:val="1"/>
          <w:numId w:val="22"/>
        </w:numPr>
      </w:pPr>
      <w:r>
        <w:t>Administrator:</w:t>
      </w:r>
    </w:p>
    <w:p w14:paraId="283512EE" w14:textId="075A80E6" w:rsidR="008352AF" w:rsidRDefault="008352AF" w:rsidP="00E77186">
      <w:pPr>
        <w:pStyle w:val="Lijstalinea"/>
        <w:numPr>
          <w:ilvl w:val="2"/>
          <w:numId w:val="22"/>
        </w:numPr>
      </w:pPr>
      <w:r>
        <w:t>D</w:t>
      </w:r>
      <w:r w:rsidR="00E77186">
        <w:t>ata opvragen van de bakens</w:t>
      </w:r>
    </w:p>
    <w:p w14:paraId="0C291377" w14:textId="5AAE5BE4" w:rsidR="00E77186" w:rsidRDefault="008352AF" w:rsidP="00E77186">
      <w:pPr>
        <w:pStyle w:val="Lijstalinea"/>
        <w:numPr>
          <w:ilvl w:val="2"/>
          <w:numId w:val="22"/>
        </w:numPr>
      </w:pPr>
      <w:r>
        <w:t>C</w:t>
      </w:r>
      <w:r w:rsidR="00E77186">
        <w:t xml:space="preserve">onfigureren </w:t>
      </w:r>
      <w:r>
        <w:t>van de bakens</w:t>
      </w:r>
    </w:p>
    <w:p w14:paraId="41025C05" w14:textId="77777777" w:rsidR="006B3AC7" w:rsidRDefault="00E77186" w:rsidP="00230C92">
      <w:pPr>
        <w:pStyle w:val="Lijstalinea"/>
        <w:numPr>
          <w:ilvl w:val="1"/>
          <w:numId w:val="22"/>
        </w:numPr>
      </w:pPr>
      <w:r>
        <w:t>Gebruiker:</w:t>
      </w:r>
    </w:p>
    <w:p w14:paraId="4D4A892D" w14:textId="345EF095" w:rsidR="00C77C17" w:rsidRDefault="008352AF" w:rsidP="00230C92">
      <w:pPr>
        <w:pStyle w:val="Lijstalinea"/>
        <w:numPr>
          <w:ilvl w:val="2"/>
          <w:numId w:val="22"/>
        </w:numPr>
      </w:pPr>
      <w:r>
        <w:t>D</w:t>
      </w:r>
      <w:r w:rsidR="00E77186">
        <w:t xml:space="preserve">ata opvragen van </w:t>
      </w:r>
      <w:r w:rsidR="00962EB2">
        <w:t xml:space="preserve">de </w:t>
      </w:r>
      <w:r w:rsidR="00E77186">
        <w:t>bakens</w:t>
      </w:r>
    </w:p>
    <w:p w14:paraId="5179851D" w14:textId="0299ACC7" w:rsidR="00C77C17" w:rsidRDefault="00C77C17" w:rsidP="00C77C17">
      <w:pPr>
        <w:pStyle w:val="Kop1"/>
        <w:rPr>
          <w:lang w:eastAsia="en-US"/>
        </w:rPr>
      </w:pPr>
      <w:bookmarkStart w:id="63" w:name="_Toc147865593"/>
      <w:r>
        <w:rPr>
          <w:lang w:eastAsia="en-US"/>
        </w:rPr>
        <w:t>Documentatie</w:t>
      </w:r>
      <w:bookmarkEnd w:id="63"/>
    </w:p>
    <w:p w14:paraId="14A5D51D" w14:textId="77777777" w:rsidR="0034036E" w:rsidRPr="0047553A" w:rsidRDefault="0049767D" w:rsidP="001E255B">
      <w:pPr>
        <w:rPr>
          <w:color w:val="auto"/>
          <w:lang w:eastAsia="en-US"/>
        </w:rPr>
      </w:pPr>
      <w:r w:rsidRPr="0047553A">
        <w:rPr>
          <w:color w:val="auto"/>
          <w:lang w:eastAsia="en-US"/>
        </w:rPr>
        <w:t xml:space="preserve">In de code zullen </w:t>
      </w:r>
      <w:r w:rsidRPr="00DA065C">
        <w:rPr>
          <w:color w:val="auto"/>
          <w:lang w:val="nl-NL" w:eastAsia="en-US"/>
        </w:rPr>
        <w:t>comments</w:t>
      </w:r>
      <w:r w:rsidRPr="0047553A">
        <w:rPr>
          <w:color w:val="auto"/>
          <w:lang w:eastAsia="en-US"/>
        </w:rPr>
        <w:t xml:space="preserve"> worden verzien om alle functionaliteiten van de code te beschrijven</w:t>
      </w:r>
      <w:r w:rsidR="001E255B" w:rsidRPr="0047553A">
        <w:rPr>
          <w:color w:val="auto"/>
          <w:lang w:eastAsia="en-US"/>
        </w:rPr>
        <w:t>.</w:t>
      </w:r>
    </w:p>
    <w:p w14:paraId="7353BF9F" w14:textId="0C3627E9" w:rsidR="001E255B" w:rsidRPr="0047553A" w:rsidRDefault="0049767D" w:rsidP="001E255B">
      <w:pPr>
        <w:rPr>
          <w:color w:val="auto"/>
          <w:lang w:eastAsia="en-US"/>
        </w:rPr>
      </w:pPr>
      <w:r w:rsidRPr="0047553A">
        <w:rPr>
          <w:color w:val="auto"/>
          <w:lang w:eastAsia="en-US"/>
        </w:rPr>
        <w:t>Volgende documentatie zal voorzien worden bij het opleveren:</w:t>
      </w:r>
    </w:p>
    <w:p w14:paraId="014B8B33" w14:textId="77777777" w:rsidR="001E255B" w:rsidRDefault="0049767D" w:rsidP="0049767D">
      <w:pPr>
        <w:pStyle w:val="Lijstalinea"/>
        <w:numPr>
          <w:ilvl w:val="0"/>
          <w:numId w:val="22"/>
        </w:numPr>
      </w:pPr>
      <w:r>
        <w:t>Handleiding over de sensoren en een overzicht van de algemene specificaties</w:t>
      </w:r>
    </w:p>
    <w:p w14:paraId="7D048E25" w14:textId="795F6F4F" w:rsidR="001E255B" w:rsidRDefault="0049767D" w:rsidP="0049767D">
      <w:pPr>
        <w:pStyle w:val="Lijstalinea"/>
        <w:numPr>
          <w:ilvl w:val="0"/>
          <w:numId w:val="22"/>
        </w:numPr>
      </w:pPr>
      <w:r>
        <w:t>Technische documentatie met elektrische schema’s en PCB</w:t>
      </w:r>
      <w:r w:rsidR="6649DF66">
        <w:t>-</w:t>
      </w:r>
      <w:r>
        <w:t>ontwerpen om</w:t>
      </w:r>
      <w:r w:rsidR="001E255B">
        <w:t xml:space="preserve"> </w:t>
      </w:r>
      <w:r>
        <w:t>eventuele verdere ontwikkeling mogelijk te maken</w:t>
      </w:r>
    </w:p>
    <w:p w14:paraId="1C662F96" w14:textId="49ECC60E" w:rsidR="002C04D7" w:rsidRDefault="0049767D" w:rsidP="0049767D">
      <w:pPr>
        <w:pStyle w:val="Lijstalinea"/>
        <w:numPr>
          <w:ilvl w:val="0"/>
          <w:numId w:val="22"/>
        </w:numPr>
      </w:pPr>
      <w:r>
        <w:t xml:space="preserve">Handleiding over de </w:t>
      </w:r>
      <w:r w:rsidR="3C4EFE40">
        <w:t>basi</w:t>
      </w:r>
      <w:r w:rsidR="06969AE4">
        <w:t>s</w:t>
      </w:r>
      <w:r w:rsidR="3C4EFE40">
        <w:t>instellingen</w:t>
      </w:r>
    </w:p>
    <w:p w14:paraId="4909A3D6" w14:textId="221D8E4A" w:rsidR="004512E1" w:rsidRPr="0047553A" w:rsidRDefault="004512E1" w:rsidP="004512E1">
      <w:pPr>
        <w:spacing w:after="200" w:line="276" w:lineRule="auto"/>
        <w:jc w:val="left"/>
        <w:rPr>
          <w:color w:val="auto"/>
        </w:rPr>
      </w:pPr>
      <w:r w:rsidRPr="0047553A">
        <w:rPr>
          <w:color w:val="auto"/>
        </w:rPr>
        <w:br w:type="page"/>
      </w:r>
    </w:p>
    <w:p w14:paraId="02EB378F" w14:textId="118FC1F7" w:rsidR="006B5AB4" w:rsidRDefault="00F97C24" w:rsidP="00425FE0">
      <w:pPr>
        <w:pStyle w:val="Kop1"/>
        <w:rPr>
          <w:rFonts w:cs="Times New Roman"/>
          <w:kern w:val="0"/>
          <w:lang w:eastAsia="en-US"/>
        </w:rPr>
      </w:pPr>
      <w:bookmarkStart w:id="64" w:name="_Toc147865594"/>
      <w:r w:rsidRPr="0086256B">
        <w:rPr>
          <w:rFonts w:cs="Times New Roman"/>
          <w:kern w:val="0"/>
          <w:lang w:eastAsia="en-US"/>
        </w:rPr>
        <w:lastRenderedPageBreak/>
        <w:t>B</w:t>
      </w:r>
      <w:r w:rsidR="00C24A8B" w:rsidRPr="0086256B">
        <w:rPr>
          <w:rFonts w:cs="Times New Roman"/>
          <w:kern w:val="0"/>
          <w:lang w:eastAsia="en-US"/>
        </w:rPr>
        <w:t>ronvermelding</w:t>
      </w:r>
      <w:bookmarkEnd w:id="9"/>
      <w:bookmarkEnd w:id="53"/>
      <w:bookmarkEnd w:id="54"/>
      <w:bookmarkEnd w:id="64"/>
    </w:p>
    <w:p w14:paraId="2D318D3C" w14:textId="0BEB2D5D" w:rsidR="00425FE0" w:rsidRPr="0047553A" w:rsidRDefault="00425FE0" w:rsidP="00425FE0">
      <w:pPr>
        <w:rPr>
          <w:color w:val="auto"/>
          <w:lang w:eastAsia="en-US"/>
        </w:rPr>
      </w:pPr>
      <w:r w:rsidRPr="0047553A">
        <w:rPr>
          <w:color w:val="auto"/>
          <w:lang w:eastAsia="en-US"/>
        </w:rPr>
        <w:t>alldatasheet. (2022, 12 16). ACS712 Datasheet. Opgehaald van alldatasheet: https://pdf1.alldatasheet.com/datasheet-pdf/view/168326/ALLEGRO/ACS712.html</w:t>
      </w:r>
    </w:p>
    <w:p w14:paraId="73B4523F" w14:textId="67A1D33D" w:rsidR="00425FE0" w:rsidRPr="0047553A" w:rsidRDefault="00425FE0" w:rsidP="00425FE0">
      <w:pPr>
        <w:rPr>
          <w:color w:val="auto"/>
          <w:lang w:eastAsia="en-US"/>
        </w:rPr>
      </w:pPr>
      <w:r w:rsidRPr="0047553A">
        <w:rPr>
          <w:color w:val="auto"/>
          <w:lang w:eastAsia="en-US"/>
        </w:rPr>
        <w:t>alldatasheet. (2022, 12 16). GL5528 Datasheet. Opgehaald van alldatasheet: https://pdf1.alldatasheet.com/datasheet-pdf/view/1131893/ETC2/GL5528.html</w:t>
      </w:r>
    </w:p>
    <w:p w14:paraId="6CD9C196" w14:textId="06B1907C" w:rsidR="00425FE0" w:rsidRPr="0047553A" w:rsidRDefault="00425FE0" w:rsidP="00425FE0">
      <w:pPr>
        <w:rPr>
          <w:color w:val="auto"/>
          <w:lang w:eastAsia="en-US"/>
        </w:rPr>
      </w:pPr>
      <w:r w:rsidRPr="0047553A">
        <w:rPr>
          <w:color w:val="auto"/>
          <w:lang w:eastAsia="en-US"/>
        </w:rPr>
        <w:t>Arduino. (2022, 12 16). Arduino MKR WAN 1300. Opgehaald van Arduino: https://docs.arduino.cc/hardware/mkr-wan-1300</w:t>
      </w:r>
    </w:p>
    <w:p w14:paraId="78E4790C" w14:textId="280BD06C" w:rsidR="00425FE0" w:rsidRPr="0047553A" w:rsidRDefault="00425FE0" w:rsidP="00425FE0">
      <w:pPr>
        <w:rPr>
          <w:color w:val="auto"/>
          <w:lang w:eastAsia="en-US"/>
        </w:rPr>
      </w:pPr>
      <w:r w:rsidRPr="0047553A">
        <w:rPr>
          <w:color w:val="auto"/>
          <w:lang w:eastAsia="en-US"/>
        </w:rPr>
        <w:t>Farnell. (2022, 12 16). 103020133 Relay Board. Opgehaald van Farnell: https://nl.farnell.com/seeedstudio/103020133/spdt-relay-board-arduino-board/dp/4007767?st=relais%20board</w:t>
      </w:r>
    </w:p>
    <w:p w14:paraId="4080D2DF" w14:textId="40DEE5B7" w:rsidR="00425FE0" w:rsidRPr="0047553A" w:rsidRDefault="00425FE0" w:rsidP="00425FE0">
      <w:pPr>
        <w:rPr>
          <w:color w:val="auto"/>
          <w:lang w:eastAsia="en-US"/>
        </w:rPr>
      </w:pPr>
      <w:r w:rsidRPr="0047553A">
        <w:rPr>
          <w:color w:val="auto"/>
          <w:lang w:eastAsia="en-US"/>
        </w:rPr>
        <w:t>PoAB. (2022, 10 21). Voorstelling project. Opgehaald van Digitap: https://learning.ap.be/pluginfile.php/2119439/mod_resource/content/1/Presentatie%20Stagestudent%20Bakenlichten%20v20221018.pdf</w:t>
      </w:r>
    </w:p>
    <w:p w14:paraId="48D580C3" w14:textId="604F5885" w:rsidR="00425FE0" w:rsidRPr="0047553A" w:rsidRDefault="00425FE0" w:rsidP="00425FE0">
      <w:pPr>
        <w:rPr>
          <w:color w:val="auto"/>
          <w:lang w:eastAsia="en-US"/>
        </w:rPr>
      </w:pPr>
      <w:r w:rsidRPr="0047553A">
        <w:rPr>
          <w:color w:val="auto"/>
          <w:lang w:eastAsia="en-US"/>
        </w:rPr>
        <w:t>Sunstore. (2022, 12 16). Solar Battery Charger. Opgehaald van Sunstore: https://www.sunstore.co.uk/product/30w-12v-solar-battery-charger-for-caravans-and-motorhomes/</w:t>
      </w:r>
    </w:p>
    <w:p w14:paraId="06F23240" w14:textId="535F1750" w:rsidR="00425FE0" w:rsidRPr="0047553A" w:rsidRDefault="00425FE0" w:rsidP="00425FE0">
      <w:pPr>
        <w:rPr>
          <w:color w:val="auto"/>
          <w:lang w:eastAsia="en-US"/>
        </w:rPr>
      </w:pPr>
      <w:r w:rsidRPr="0047553A">
        <w:rPr>
          <w:color w:val="auto"/>
          <w:lang w:val="en-US" w:eastAsia="en-US"/>
        </w:rPr>
        <w:t xml:space="preserve">The Things Industries. (2022, 12 23). What is lorawan. </w:t>
      </w:r>
      <w:r w:rsidRPr="0047553A">
        <w:rPr>
          <w:color w:val="auto"/>
          <w:lang w:eastAsia="en-US"/>
        </w:rPr>
        <w:t>Opgehaald van The Things Network: https://www.thethingsnetwork.org/docs/lorawan/what-is-lorawan/</w:t>
      </w:r>
    </w:p>
    <w:p w14:paraId="147E6C56" w14:textId="2FA9D96B" w:rsidR="00425FE0" w:rsidRPr="0047553A" w:rsidRDefault="00425FE0" w:rsidP="00425FE0">
      <w:pPr>
        <w:rPr>
          <w:color w:val="auto"/>
          <w:lang w:eastAsia="en-US"/>
        </w:rPr>
      </w:pPr>
      <w:r w:rsidRPr="0047553A">
        <w:rPr>
          <w:color w:val="auto"/>
          <w:lang w:eastAsia="en-US"/>
        </w:rPr>
        <w:t>u-blox. (2022, 12 16). u-blox 6 GPS Modules. Opgehaald van u-blox: https://content.ublox.com/sites/default/files/products/documents/NEO6_DataSheet_%28GPS.G6-HW-09005%29.pdf</w:t>
      </w:r>
    </w:p>
    <w:p w14:paraId="510EE3BA" w14:textId="77777777" w:rsidR="00425FE0" w:rsidRPr="0047553A" w:rsidRDefault="00425FE0" w:rsidP="00425FE0">
      <w:pPr>
        <w:rPr>
          <w:color w:val="auto"/>
          <w:lang w:eastAsia="en-US"/>
        </w:rPr>
      </w:pPr>
      <w:r w:rsidRPr="0047553A">
        <w:rPr>
          <w:color w:val="auto"/>
          <w:lang w:eastAsia="en-US"/>
        </w:rPr>
        <w:t>Wikipedia. (2022, 12 9). Actuator. Opgehaald van Wikipedia: https://nl.wikipedia.org/wiki/Actuator</w:t>
      </w:r>
    </w:p>
    <w:p w14:paraId="03C1BC87" w14:textId="787BC55F" w:rsidR="00425FE0" w:rsidRPr="0047553A" w:rsidRDefault="00425FE0" w:rsidP="00425FE0">
      <w:pPr>
        <w:rPr>
          <w:color w:val="auto"/>
          <w:lang w:eastAsia="en-US"/>
        </w:rPr>
      </w:pPr>
      <w:r w:rsidRPr="0047553A">
        <w:rPr>
          <w:color w:val="auto"/>
          <w:lang w:eastAsia="en-US"/>
        </w:rPr>
        <w:t>Wikipedia. (2022, 12 9). Agile-softwareontwikkeling. Opgehaald van Wikipedia: https://nl.wikipedia.org/wiki/Agile-softwareontwikkeling</w:t>
      </w:r>
    </w:p>
    <w:p w14:paraId="17D557AE" w14:textId="600B7092" w:rsidR="00425FE0" w:rsidRPr="0047553A" w:rsidRDefault="00425FE0" w:rsidP="00425FE0">
      <w:pPr>
        <w:rPr>
          <w:color w:val="auto"/>
          <w:lang w:eastAsia="en-US"/>
        </w:rPr>
      </w:pPr>
      <w:r w:rsidRPr="0047553A">
        <w:rPr>
          <w:color w:val="auto"/>
          <w:lang w:eastAsia="en-US"/>
        </w:rPr>
        <w:t>Wikipedia. (2022, 12 9). Arduino (computerplatform). Opgehaald van Wikipedia: https://nl.wikipedia.org/wiki/Arduino_(computerplatform)</w:t>
      </w:r>
    </w:p>
    <w:p w14:paraId="5E797F46" w14:textId="3FE1CC4C" w:rsidR="00425FE0" w:rsidRPr="0047553A" w:rsidRDefault="00425FE0" w:rsidP="00425FE0">
      <w:pPr>
        <w:rPr>
          <w:color w:val="auto"/>
          <w:lang w:eastAsia="en-US"/>
        </w:rPr>
      </w:pPr>
      <w:r w:rsidRPr="0047553A">
        <w:rPr>
          <w:color w:val="auto"/>
          <w:lang w:eastAsia="en-US"/>
        </w:rPr>
        <w:t>Wikipedia. (2022, 12 9). Global positioning system. Opgehaald van Wikipedia: https://nl.wikipedia.org/wiki/Global_positioning_system</w:t>
      </w:r>
    </w:p>
    <w:p w14:paraId="0E804E41" w14:textId="77777777" w:rsidR="00425FE0" w:rsidRPr="0047553A" w:rsidRDefault="00425FE0" w:rsidP="00425FE0">
      <w:pPr>
        <w:rPr>
          <w:color w:val="auto"/>
          <w:lang w:eastAsia="en-US"/>
        </w:rPr>
      </w:pPr>
      <w:r w:rsidRPr="0047553A">
        <w:rPr>
          <w:color w:val="auto"/>
          <w:lang w:eastAsia="en-US"/>
        </w:rPr>
        <w:t>Wikipedia. (2022, 12 9). Led. Opgehaald van Wikipedia: https://nl.wikipedia.org/wiki/Led</w:t>
      </w:r>
    </w:p>
    <w:p w14:paraId="158A0C72" w14:textId="12CC50E1" w:rsidR="00425FE0" w:rsidRPr="0047553A" w:rsidRDefault="00425FE0" w:rsidP="00425FE0">
      <w:pPr>
        <w:rPr>
          <w:color w:val="auto"/>
          <w:lang w:eastAsia="en-US"/>
        </w:rPr>
      </w:pPr>
      <w:r w:rsidRPr="0047553A">
        <w:rPr>
          <w:color w:val="auto"/>
          <w:lang w:eastAsia="en-US"/>
        </w:rPr>
        <w:t>Wikipedia. (2022, Augustus 14). Lichtgevoelige weerstand. Opgehaald van Wikipedia: https://nl.wikipedia.org/wiki/Lichtgevoelige_weerstand</w:t>
      </w:r>
    </w:p>
    <w:p w14:paraId="6C0C1EE5" w14:textId="77777777" w:rsidR="00425FE0" w:rsidRPr="0047553A" w:rsidRDefault="00425FE0" w:rsidP="00425FE0">
      <w:pPr>
        <w:rPr>
          <w:color w:val="auto"/>
          <w:lang w:eastAsia="en-US"/>
        </w:rPr>
      </w:pPr>
      <w:r w:rsidRPr="0047553A">
        <w:rPr>
          <w:color w:val="auto"/>
          <w:lang w:eastAsia="en-US"/>
        </w:rPr>
        <w:t>Wikipedia. (2022, 12 9). MQTT. Opgehaald van Wikipedia: https://nl.wikipedia.org/wiki/MQTT</w:t>
      </w:r>
    </w:p>
    <w:p w14:paraId="280A1AD9" w14:textId="6A8FCD9F" w:rsidR="00425FE0" w:rsidRPr="0047553A" w:rsidRDefault="00425FE0" w:rsidP="00425FE0">
      <w:pPr>
        <w:rPr>
          <w:color w:val="auto"/>
          <w:lang w:eastAsia="en-US"/>
        </w:rPr>
      </w:pPr>
      <w:r w:rsidRPr="0047553A">
        <w:rPr>
          <w:color w:val="auto"/>
          <w:lang w:eastAsia="en-US"/>
        </w:rPr>
        <w:t>Wikipedia. (2022, 12 9). Node-RED. Opgehaald van Wikipedia: https://en.wikipedia.org/wiki/Node-RED</w:t>
      </w:r>
    </w:p>
    <w:p w14:paraId="26B4C0CA" w14:textId="77777777" w:rsidR="00425FE0" w:rsidRPr="0047553A" w:rsidRDefault="00425FE0" w:rsidP="00425FE0">
      <w:pPr>
        <w:rPr>
          <w:color w:val="auto"/>
          <w:lang w:eastAsia="en-US"/>
        </w:rPr>
      </w:pPr>
      <w:r w:rsidRPr="0047553A">
        <w:rPr>
          <w:color w:val="auto"/>
          <w:lang w:eastAsia="en-US"/>
        </w:rPr>
        <w:t>Wikipedia. (2022, 12 23). Relais. Opgehaald van Wikipedia: https://nl.wikipedia.org/wiki/Relais</w:t>
      </w:r>
    </w:p>
    <w:p w14:paraId="679D7546" w14:textId="329924EC" w:rsidR="006B5AB4" w:rsidRPr="00425FE0" w:rsidRDefault="00425FE0" w:rsidP="00425FE0">
      <w:pPr>
        <w:rPr>
          <w:lang w:eastAsia="en-US"/>
        </w:rPr>
      </w:pPr>
      <w:r w:rsidRPr="0047553A">
        <w:rPr>
          <w:color w:val="auto"/>
          <w:lang w:eastAsia="en-US"/>
        </w:rPr>
        <w:t>Wikipedia. (2022, 12 9). Sensor. Opgehaald van Wikipedia: https://nl.wikipedia.org/wiki/Senso</w:t>
      </w:r>
    </w:p>
    <w:sectPr w:rsidR="006B5AB4" w:rsidRPr="00425FE0" w:rsidSect="00905966">
      <w:headerReference w:type="default" r:id="rId22"/>
      <w:footerReference w:type="even" r:id="rId23"/>
      <w:footerReference w:type="default" r:id="rId24"/>
      <w:headerReference w:type="firs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92292" w14:textId="77777777" w:rsidR="00413F4D" w:rsidRPr="0086256B" w:rsidRDefault="00413F4D" w:rsidP="00B037EA">
      <w:r w:rsidRPr="0086256B">
        <w:separator/>
      </w:r>
    </w:p>
  </w:endnote>
  <w:endnote w:type="continuationSeparator" w:id="0">
    <w:p w14:paraId="2E9E49CA" w14:textId="77777777" w:rsidR="00413F4D" w:rsidRPr="0086256B" w:rsidRDefault="00413F4D" w:rsidP="00B037EA">
      <w:r w:rsidRPr="0086256B">
        <w:continuationSeparator/>
      </w:r>
    </w:p>
  </w:endnote>
  <w:endnote w:type="continuationNotice" w:id="1">
    <w:p w14:paraId="4D6931AC" w14:textId="77777777" w:rsidR="00413F4D" w:rsidRPr="0086256B" w:rsidRDefault="00413F4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6D716" w14:textId="38587B63" w:rsidR="00690C5E" w:rsidRPr="0086256B" w:rsidRDefault="00690C5E" w:rsidP="00AE67C9">
    <w:pPr>
      <w:pStyle w:val="Voettekst"/>
      <w:framePr w:wrap="none" w:vAnchor="text" w:hAnchor="margin" w:xAlign="right" w:y="1"/>
      <w:rPr>
        <w:rStyle w:val="Paginanummer"/>
      </w:rPr>
    </w:pPr>
    <w:r w:rsidRPr="0086256B">
      <w:rPr>
        <w:rStyle w:val="Paginanummer"/>
      </w:rPr>
      <w:fldChar w:fldCharType="begin"/>
    </w:r>
    <w:r w:rsidRPr="0086256B">
      <w:rPr>
        <w:rStyle w:val="Paginanummer"/>
      </w:rPr>
      <w:instrText xml:space="preserve"> PAGE </w:instrText>
    </w:r>
    <w:r w:rsidRPr="0086256B">
      <w:rPr>
        <w:rStyle w:val="Paginanummer"/>
      </w:rPr>
      <w:fldChar w:fldCharType="end"/>
    </w:r>
  </w:p>
  <w:p w14:paraId="7797C328" w14:textId="77777777" w:rsidR="00690C5E" w:rsidRPr="0086256B" w:rsidRDefault="00690C5E" w:rsidP="00690C5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1FE0D" w14:textId="0B6A232C" w:rsidR="00690C5E" w:rsidRPr="0086256B" w:rsidRDefault="00D14DB4" w:rsidP="0084641A">
    <w:pPr>
      <w:pStyle w:val="Voettekst"/>
      <w:framePr w:wrap="none" w:vAnchor="text" w:hAnchor="page" w:x="9793" w:y="-29"/>
      <w:rPr>
        <w:sz w:val="18"/>
      </w:rPr>
    </w:pPr>
    <w:r w:rsidRPr="0086256B">
      <w:rPr>
        <w:sz w:val="18"/>
      </w:rPr>
      <w:t xml:space="preserve">Pagina </w:t>
    </w:r>
    <w:sdt>
      <w:sdtPr>
        <w:rPr>
          <w:sz w:val="18"/>
        </w:rPr>
        <w:id w:val="814762721"/>
        <w:docPartObj>
          <w:docPartGallery w:val="Page Numbers (Bottom of Page)"/>
          <w:docPartUnique/>
        </w:docPartObj>
      </w:sdtPr>
      <w:sdtContent>
        <w:r w:rsidR="00690C5E" w:rsidRPr="0086256B">
          <w:rPr>
            <w:sz w:val="18"/>
          </w:rPr>
          <w:fldChar w:fldCharType="begin"/>
        </w:r>
        <w:r w:rsidR="00690C5E" w:rsidRPr="0086256B">
          <w:rPr>
            <w:sz w:val="18"/>
          </w:rPr>
          <w:instrText xml:space="preserve"> PAGE </w:instrText>
        </w:r>
        <w:r w:rsidR="00690C5E" w:rsidRPr="0086256B">
          <w:rPr>
            <w:sz w:val="18"/>
          </w:rPr>
          <w:fldChar w:fldCharType="separate"/>
        </w:r>
        <w:r w:rsidR="00690C5E" w:rsidRPr="0086256B">
          <w:rPr>
            <w:sz w:val="18"/>
          </w:rPr>
          <w:t>2</w:t>
        </w:r>
        <w:r w:rsidR="00690C5E" w:rsidRPr="0086256B">
          <w:rPr>
            <w:sz w:val="18"/>
          </w:rPr>
          <w:fldChar w:fldCharType="end"/>
        </w:r>
        <w:r w:rsidRPr="0086256B">
          <w:rPr>
            <w:sz w:val="18"/>
          </w:rPr>
          <w:t xml:space="preserve"> van</w:t>
        </w:r>
        <w:r w:rsidR="00AB6E50" w:rsidRPr="0086256B">
          <w:rPr>
            <w:sz w:val="18"/>
          </w:rPr>
          <w:t xml:space="preserve"> </w:t>
        </w:r>
        <w:r w:rsidR="0084641A" w:rsidRPr="0086256B">
          <w:rPr>
            <w:sz w:val="18"/>
          </w:rPr>
          <w:fldChar w:fldCharType="begin"/>
        </w:r>
        <w:r w:rsidR="0084641A" w:rsidRPr="0086256B">
          <w:rPr>
            <w:sz w:val="18"/>
          </w:rPr>
          <w:instrText xml:space="preserve"> NUMPAGES  \* MERGEFORMAT </w:instrText>
        </w:r>
        <w:r w:rsidR="0084641A" w:rsidRPr="0086256B">
          <w:rPr>
            <w:sz w:val="18"/>
          </w:rPr>
          <w:fldChar w:fldCharType="separate"/>
        </w:r>
        <w:r w:rsidR="0084641A" w:rsidRPr="0086256B">
          <w:rPr>
            <w:sz w:val="18"/>
          </w:rPr>
          <w:t>8</w:t>
        </w:r>
        <w:r w:rsidR="0084641A" w:rsidRPr="0086256B">
          <w:rPr>
            <w:sz w:val="18"/>
          </w:rPr>
          <w:fldChar w:fldCharType="end"/>
        </w:r>
        <w:r w:rsidRPr="0086256B">
          <w:rPr>
            <w:sz w:val="18"/>
          </w:rPr>
          <w:t xml:space="preserve"> </w:t>
        </w:r>
      </w:sdtContent>
    </w:sdt>
  </w:p>
  <w:sdt>
    <w:sdtPr>
      <w:rPr>
        <w:sz w:val="18"/>
      </w:rPr>
      <w:id w:val="-701252258"/>
      <w:docPartObj>
        <w:docPartGallery w:val="Page Numbers (Top of Page)"/>
        <w:docPartUnique/>
      </w:docPartObj>
    </w:sdtPr>
    <w:sdtContent>
      <w:sdt>
        <w:sdtPr>
          <w:rPr>
            <w:sz w:val="18"/>
          </w:rPr>
          <w:id w:val="696429212"/>
          <w:docPartObj>
            <w:docPartGallery w:val="Page Numbers (Bottom of Page)"/>
            <w:docPartUnique/>
          </w:docPartObj>
        </w:sdtPr>
        <w:sdtEndPr>
          <w:rPr>
            <w:vanish/>
            <w:highlight w:val="yellow"/>
          </w:rPr>
        </w:sdtEndPr>
        <w:sdtContent>
          <w:sdt>
            <w:sdtPr>
              <w:rPr>
                <w:sz w:val="18"/>
              </w:rPr>
              <w:id w:val="260952960"/>
              <w:docPartObj>
                <w:docPartGallery w:val="Page Numbers (Top of Page)"/>
                <w:docPartUnique/>
              </w:docPartObj>
            </w:sdtPr>
            <w:sdtContent>
              <w:sdt>
                <w:sdtPr>
                  <w:rPr>
                    <w:sz w:val="18"/>
                  </w:rPr>
                  <w:id w:val="-1769616900"/>
                  <w:docPartObj>
                    <w:docPartGallery w:val="Page Numbers (Top of Page)"/>
                    <w:docPartUnique/>
                  </w:docPartObj>
                </w:sdtPr>
                <w:sdtContent>
                  <w:p w14:paraId="21CF4AB1" w14:textId="33320F1D" w:rsidR="00F61BA0" w:rsidRPr="0086256B" w:rsidRDefault="0038631E" w:rsidP="00690C5E">
                    <w:pPr>
                      <w:tabs>
                        <w:tab w:val="right" w:pos="9072"/>
                      </w:tabs>
                      <w:ind w:right="360"/>
                      <w:rPr>
                        <w:sz w:val="18"/>
                      </w:rPr>
                    </w:pPr>
                    <w:r w:rsidRPr="0086256B">
                      <w:rPr>
                        <w:sz w:val="18"/>
                      </w:rPr>
                      <w:t>P</w:t>
                    </w:r>
                    <w:r w:rsidR="006F3212" w:rsidRPr="0086256B">
                      <w:rPr>
                        <w:sz w:val="18"/>
                      </w:rPr>
                      <w:t>roject analyse</w:t>
                    </w:r>
                    <w:r w:rsidR="00AB42BB" w:rsidRPr="0086256B">
                      <w:rPr>
                        <w:sz w:val="18"/>
                      </w:rPr>
                      <w:t xml:space="preserve"> “Bakenverl</w:t>
                    </w:r>
                    <w:r w:rsidR="00BB09B8">
                      <w:rPr>
                        <w:sz w:val="18"/>
                      </w:rPr>
                      <w:t>i</w:t>
                    </w:r>
                    <w:r w:rsidR="00AB42BB" w:rsidRPr="0086256B">
                      <w:rPr>
                        <w:sz w:val="18"/>
                      </w:rPr>
                      <w:t>chting”</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D8C65" w14:textId="77777777" w:rsidR="00413F4D" w:rsidRPr="0086256B" w:rsidRDefault="00413F4D" w:rsidP="00B037EA">
      <w:r w:rsidRPr="0086256B">
        <w:separator/>
      </w:r>
    </w:p>
  </w:footnote>
  <w:footnote w:type="continuationSeparator" w:id="0">
    <w:p w14:paraId="0FCEFDF7" w14:textId="77777777" w:rsidR="00413F4D" w:rsidRPr="0086256B" w:rsidRDefault="00413F4D" w:rsidP="00B037EA">
      <w:r w:rsidRPr="0086256B">
        <w:continuationSeparator/>
      </w:r>
    </w:p>
  </w:footnote>
  <w:footnote w:type="continuationNotice" w:id="1">
    <w:p w14:paraId="58B8F8A7" w14:textId="77777777" w:rsidR="00413F4D" w:rsidRPr="0086256B" w:rsidRDefault="00413F4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30AE" w14:textId="6DFADE49" w:rsidR="00F61BA0" w:rsidRPr="0086256B" w:rsidRDefault="00F61BA0" w:rsidP="005F5CC9">
    <w:pPr>
      <w:pStyle w:val="Koptekst"/>
    </w:pPr>
    <w:r w:rsidRPr="0086256B">
      <w:rPr>
        <w:bCs/>
        <w:sz w:val="24"/>
      </w:rPr>
      <w:tab/>
    </w:r>
    <w:r w:rsidRPr="0086256B">
      <w:rPr>
        <w:bCs/>
        <w:sz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6BDD" w14:textId="01CD6504" w:rsidR="007F0625" w:rsidRPr="0086256B" w:rsidRDefault="007F0625" w:rsidP="007F0625">
    <w:pPr>
      <w:spacing w:after="0"/>
      <w:jc w:val="left"/>
      <w:rPr>
        <w:rFonts w:ascii="Times New Roman" w:hAnsi="Times New Roman"/>
        <w:color w:val="auto"/>
        <w:sz w:val="24"/>
        <w:lang w:eastAsia="en-GB"/>
      </w:rPr>
    </w:pPr>
    <w:r w:rsidRPr="0086256B">
      <w:rPr>
        <w:rFonts w:ascii="Times New Roman" w:hAnsi="Times New Roman"/>
        <w:color w:val="auto"/>
        <w:sz w:val="24"/>
        <w:lang w:eastAsia="en-GB"/>
      </w:rPr>
      <w:fldChar w:fldCharType="begin"/>
    </w:r>
    <w:r w:rsidRPr="0086256B">
      <w:rPr>
        <w:rFonts w:ascii="Times New Roman" w:hAnsi="Times New Roman"/>
        <w:color w:val="auto"/>
        <w:sz w:val="24"/>
        <w:lang w:eastAsia="en-GB"/>
      </w:rPr>
      <w:instrText xml:space="preserve"> INCLUDEPICTURE "https://images.squarespace-cdn.com/content/v1/5caf2df9797f74139d7958b8/1585236259323-8R0O3JC7O3LJ8IYQVOPP/APH_01.png" \* MERGEFORMATINET </w:instrText>
    </w:r>
    <w:r w:rsidR="00000000">
      <w:rPr>
        <w:rFonts w:ascii="Times New Roman" w:hAnsi="Times New Roman"/>
        <w:color w:val="auto"/>
        <w:sz w:val="24"/>
        <w:lang w:eastAsia="en-GB"/>
      </w:rPr>
      <w:fldChar w:fldCharType="separate"/>
    </w:r>
    <w:r w:rsidRPr="0086256B">
      <w:rPr>
        <w:rFonts w:ascii="Times New Roman" w:hAnsi="Times New Roman"/>
        <w:color w:val="auto"/>
        <w:sz w:val="24"/>
        <w:lang w:eastAsia="en-GB"/>
      </w:rPr>
      <w:fldChar w:fldCharType="end"/>
    </w:r>
  </w:p>
  <w:p w14:paraId="5ECC55F0" w14:textId="31DBF642" w:rsidR="00542798" w:rsidRPr="0086256B" w:rsidRDefault="00542798" w:rsidP="00542798">
    <w:pPr>
      <w:spacing w:after="0"/>
      <w:jc w:val="left"/>
      <w:rPr>
        <w:rFonts w:ascii="Times New Roman" w:hAnsi="Times New Roman"/>
        <w:color w:val="auto"/>
        <w:sz w:val="24"/>
        <w:lang w:eastAsia="en-GB"/>
      </w:rPr>
    </w:pPr>
    <w:r w:rsidRPr="0086256B">
      <w:rPr>
        <w:rFonts w:ascii="Times New Roman" w:hAnsi="Times New Roman"/>
        <w:color w:val="auto"/>
        <w:sz w:val="24"/>
        <w:lang w:eastAsia="en-GB"/>
      </w:rPr>
      <w:fldChar w:fldCharType="begin"/>
    </w:r>
    <w:r w:rsidRPr="0086256B">
      <w:rPr>
        <w:rFonts w:ascii="Times New Roman" w:hAnsi="Times New Roman"/>
        <w:color w:val="auto"/>
        <w:sz w:val="24"/>
        <w:lang w:eastAsia="en-GB"/>
      </w:rPr>
      <w:instrText xml:space="preserve"> INCLUDEPICTURE "https://www.ap.be/sites/default/files/users/user663/AP_logo_staand_rgb.jpg" \* MERGEFORMATINET </w:instrText>
    </w:r>
    <w:r w:rsidR="00000000">
      <w:rPr>
        <w:rFonts w:ascii="Times New Roman" w:hAnsi="Times New Roman"/>
        <w:color w:val="auto"/>
        <w:sz w:val="24"/>
        <w:lang w:eastAsia="en-GB"/>
      </w:rPr>
      <w:fldChar w:fldCharType="separate"/>
    </w:r>
    <w:r w:rsidRPr="0086256B">
      <w:rPr>
        <w:rFonts w:ascii="Times New Roman" w:hAnsi="Times New Roman"/>
        <w:color w:val="auto"/>
        <w:sz w:val="24"/>
        <w:lang w:eastAsia="en-GB"/>
      </w:rPr>
      <w:fldChar w:fldCharType="end"/>
    </w:r>
  </w:p>
  <w:p w14:paraId="0B12FAB1" w14:textId="78EAB646" w:rsidR="00D85D45" w:rsidRPr="0086256B" w:rsidRDefault="00E852B1" w:rsidP="00D85D45">
    <w:pPr>
      <w:spacing w:after="0"/>
      <w:jc w:val="left"/>
      <w:rPr>
        <w:rFonts w:ascii="Times New Roman" w:hAnsi="Times New Roman"/>
        <w:color w:val="auto"/>
        <w:sz w:val="24"/>
        <w:lang w:eastAsia="en-GB"/>
      </w:rPr>
    </w:pPr>
    <w:r w:rsidRPr="0086256B">
      <w:rPr>
        <w:noProof/>
        <w:lang w:eastAsia="nl-BE"/>
      </w:rPr>
      <mc:AlternateContent>
        <mc:Choice Requires="wpg">
          <w:drawing>
            <wp:anchor distT="0" distB="0" distL="114300" distR="114300" simplePos="0" relativeHeight="251658245" behindDoc="0" locked="0" layoutInCell="1" allowOverlap="1" wp14:anchorId="68A4B925" wp14:editId="36B2F031">
              <wp:simplePos x="0" y="0"/>
              <wp:positionH relativeFrom="column">
                <wp:posOffset>-544649</wp:posOffset>
              </wp:positionH>
              <wp:positionV relativeFrom="paragraph">
                <wp:posOffset>239577</wp:posOffset>
              </wp:positionV>
              <wp:extent cx="665684" cy="277977"/>
              <wp:effectExtent l="0" t="0" r="1270" b="8255"/>
              <wp:wrapNone/>
              <wp:docPr id="4" name="Groep 4"/>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2145133912"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93094B" id="Groep 4" o:spid="_x0000_s1026" style="position:absolute;margin-left:-42.9pt;margin-top:18.85pt;width:52.4pt;height:21.9pt;z-index:251658245;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" adj="16250" fillcolor="white [3212]" stroked="f" strokeweight="2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" adj="10800" fillcolor="white [3212]" stroked="f" strokeweight="2pt"/>
            </v:group>
          </w:pict>
        </mc:Fallback>
      </mc:AlternateContent>
    </w:r>
    <w:r w:rsidRPr="0086256B">
      <w:rPr>
        <w:rFonts w:ascii="Times New Roman" w:hAnsi="Times New Roman"/>
        <w:noProof/>
        <w:color w:val="auto"/>
        <w:sz w:val="24"/>
        <w:lang w:eastAsia="en-GB"/>
      </w:rPr>
      <w:drawing>
        <wp:anchor distT="0" distB="0" distL="114300" distR="114300" simplePos="0" relativeHeight="251658244" behindDoc="0" locked="0" layoutInCell="1" allowOverlap="1" wp14:anchorId="0AD9C0F6" wp14:editId="30FB0215">
          <wp:simplePos x="0" y="0"/>
          <wp:positionH relativeFrom="column">
            <wp:posOffset>262618</wp:posOffset>
          </wp:positionH>
          <wp:positionV relativeFrom="paragraph">
            <wp:posOffset>143106</wp:posOffset>
          </wp:positionV>
          <wp:extent cx="764178" cy="450235"/>
          <wp:effectExtent l="0" t="0" r="0" b="0"/>
          <wp:wrapNone/>
          <wp:docPr id="3" name="Afbeelding 3" descr="Huisstijl | AP Hog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isstijl | AP Hoge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178" cy="450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3263AE" w14:textId="63D4E1E3" w:rsidR="00F61BA0" w:rsidRPr="0086256B" w:rsidRDefault="00173894">
    <w:pPr>
      <w:pStyle w:val="Koptekst"/>
    </w:pPr>
    <w:r w:rsidRPr="0086256B">
      <w:rPr>
        <w:noProof/>
        <w:lang w:eastAsia="nl-BE"/>
      </w:rPr>
      <w:drawing>
        <wp:anchor distT="0" distB="0" distL="114300" distR="114300" simplePos="0" relativeHeight="251658240" behindDoc="1" locked="0" layoutInCell="1" allowOverlap="1" wp14:anchorId="4A70E3BA" wp14:editId="6A9B7620">
          <wp:simplePos x="0" y="0"/>
          <wp:positionH relativeFrom="column">
            <wp:posOffset>-899795</wp:posOffset>
          </wp:positionH>
          <wp:positionV relativeFrom="paragraph">
            <wp:posOffset>-69974</wp:posOffset>
          </wp:positionV>
          <wp:extent cx="3522980" cy="518160"/>
          <wp:effectExtent l="0" t="0" r="0" b="254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sidRPr="0086256B">
      <w:rPr>
        <w:noProof/>
        <w:lang w:eastAsia="nl-BE"/>
      </w:rPr>
      <mc:AlternateContent>
        <mc:Choice Requires="wps">
          <w:drawing>
            <wp:anchor distT="0" distB="0" distL="114300" distR="114300" simplePos="0" relativeHeight="251658242" behindDoc="0" locked="0" layoutInCell="1" allowOverlap="1" wp14:anchorId="2726B019" wp14:editId="123E67F5">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149BD4AE" w14:textId="77777777" w:rsidR="0076634D" w:rsidRPr="0086256B" w:rsidRDefault="0076634D" w:rsidP="0076634D">
                          <w:pPr>
                            <w:rPr>
                              <w:rFonts w:ascii="Bahnschrift" w:hAnsi="Bahnschrift"/>
                              <w:color w:val="FFFFFF" w:themeColor="background1"/>
                              <w:sz w:val="40"/>
                            </w:rPr>
                          </w:pPr>
                          <w:r w:rsidRPr="0086256B">
                            <w:rPr>
                              <w:rFonts w:ascii="Bahnschrift" w:hAnsi="Bahnschrift"/>
                              <w:color w:val="FFFFFF" w:themeColor="background1"/>
                              <w:sz w:val="40"/>
                            </w:rPr>
                            <w:t>PoAB</w:t>
                          </w:r>
                        </w:p>
                        <w:p w14:paraId="0F009085" w14:textId="67F09BF4" w:rsidR="00F61BA0" w:rsidRPr="0086256B" w:rsidRDefault="00F61BA0">
                          <w:pPr>
                            <w:rPr>
                              <w:rFonts w:ascii="Bahnschrift" w:hAnsi="Bahnschrift"/>
                              <w:color w:val="FFFFFF" w:themeColor="background1"/>
                              <w:sz w:val="4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" filled="f" stroked="f" strokeweight=".5pt">
              <v:textbox>
                <w:txbxContent>
                  <w:p w14:paraId="149BD4AE" w14:textId="77777777" w:rsidR="0076634D" w:rsidRPr="0086256B" w:rsidRDefault="0076634D" w:rsidP="0076634D">
                    <w:pPr>
                      <w:rPr>
                        <w:rFonts w:ascii="Bahnschrift" w:hAnsi="Bahnschrift"/>
                        <w:color w:val="FFFFFF" w:themeColor="background1"/>
                        <w:sz w:val="40"/>
                      </w:rPr>
                    </w:pPr>
                    <w:r w:rsidRPr="0086256B">
                      <w:rPr>
                        <w:rFonts w:ascii="Bahnschrift" w:hAnsi="Bahnschrift"/>
                        <w:color w:val="FFFFFF" w:themeColor="background1"/>
                        <w:sz w:val="40"/>
                      </w:rPr>
                      <w:t>PoAB</w:t>
                    </w:r>
                  </w:p>
                  <w:p w14:paraId="0F009085" w14:textId="67F09BF4" w:rsidR="00F61BA0" w:rsidRPr="0086256B" w:rsidRDefault="00F61BA0">
                    <w:pPr>
                      <w:rPr>
                        <w:rFonts w:ascii="Bahnschrift" w:hAnsi="Bahnschrift"/>
                        <w:color w:val="FFFFFF" w:themeColor="background1"/>
                        <w:sz w:val="40"/>
                      </w:rPr>
                    </w:pPr>
                  </w:p>
                </w:txbxContent>
              </v:textbox>
              <w10:wrap anchorx="page"/>
            </v:shape>
          </w:pict>
        </mc:Fallback>
      </mc:AlternateContent>
    </w:r>
    <w:r w:rsidR="00F61BA0" w:rsidRPr="0086256B">
      <w:rPr>
        <w:noProof/>
        <w:lang w:eastAsia="nl-BE"/>
      </w:rPr>
      <mc:AlternateContent>
        <mc:Choice Requires="wpg">
          <w:drawing>
            <wp:anchor distT="0" distB="0" distL="114300" distR="114300" simplePos="0" relativeHeight="251658243" behindDoc="0" locked="0" layoutInCell="1" allowOverlap="1" wp14:anchorId="03DCCF80" wp14:editId="49111B7F">
              <wp:simplePos x="0" y="0"/>
              <wp:positionH relativeFrom="column">
                <wp:posOffset>3715996</wp:posOffset>
              </wp:positionH>
              <wp:positionV relativeFrom="paragraph">
                <wp:posOffset>69571</wp:posOffset>
              </wp:positionV>
              <wp:extent cx="665684" cy="277977"/>
              <wp:effectExtent l="0" t="0" r="1270" b="8255"/>
              <wp:wrapNone/>
              <wp:docPr id="18" name="Groep 18"/>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19"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C06F8E" id="Groep 18" o:spid="_x0000_s1026" style="position:absolute;margin-left:292.6pt;margin-top:5.5pt;width:52.4pt;height:21.9pt;z-index:251658243;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">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" adj="16250" fillcolor="white [3212]" stroked="f" strokeweight="2pt"/>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" adj="10800" fillcolor="white [3212]" stroked="f" strokeweight="2pt"/>
            </v:group>
          </w:pict>
        </mc:Fallback>
      </mc:AlternateContent>
    </w:r>
    <w:r w:rsidR="00F61BA0" w:rsidRPr="0086256B">
      <w:rPr>
        <w:noProof/>
        <w:lang w:eastAsia="nl-BE"/>
      </w:rPr>
      <w:drawing>
        <wp:anchor distT="0" distB="0" distL="114300" distR="114300" simplePos="0" relativeHeight="251658241" behindDoc="1" locked="0" layoutInCell="1" allowOverlap="1" wp14:anchorId="574FD6CA" wp14:editId="224EE08C">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30"/>
    <w:multiLevelType w:val="hybridMultilevel"/>
    <w:tmpl w:val="A7F017E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43750D4"/>
    <w:multiLevelType w:val="hybridMultilevel"/>
    <w:tmpl w:val="597697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D3D07"/>
    <w:multiLevelType w:val="hybridMultilevel"/>
    <w:tmpl w:val="DD1621E2"/>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15:restartNumberingAfterBreak="0">
    <w:nsid w:val="1C483B8D"/>
    <w:multiLevelType w:val="hybridMultilevel"/>
    <w:tmpl w:val="E236B8BC"/>
    <w:lvl w:ilvl="0" w:tplc="A77E233A">
      <w:start w:val="2"/>
      <w:numFmt w:val="bullet"/>
      <w:lvlText w:val="-"/>
      <w:lvlJc w:val="left"/>
      <w:pPr>
        <w:ind w:left="720" w:hanging="360"/>
      </w:pPr>
      <w:rPr>
        <w:rFonts w:ascii="Calibri" w:eastAsia="Times New Roman" w:hAnsi="Calibri" w:cs="Calibri" w:hint="default"/>
      </w:rPr>
    </w:lvl>
    <w:lvl w:ilvl="1" w:tplc="0409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D6976A0"/>
    <w:multiLevelType w:val="hybridMultilevel"/>
    <w:tmpl w:val="5D6696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D8E7DAC"/>
    <w:multiLevelType w:val="hybridMultilevel"/>
    <w:tmpl w:val="A3A450A6"/>
    <w:lvl w:ilvl="0" w:tplc="A77E233A">
      <w:start w:val="2"/>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73306A1"/>
    <w:multiLevelType w:val="hybridMultilevel"/>
    <w:tmpl w:val="20C45B1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7"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5D1995"/>
    <w:multiLevelType w:val="multilevel"/>
    <w:tmpl w:val="399E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33672"/>
    <w:multiLevelType w:val="hybridMultilevel"/>
    <w:tmpl w:val="04F47A8E"/>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10" w15:restartNumberingAfterBreak="0">
    <w:nsid w:val="3E2A13E3"/>
    <w:multiLevelType w:val="hybridMultilevel"/>
    <w:tmpl w:val="2F6EEF9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422F56BD"/>
    <w:multiLevelType w:val="hybridMultilevel"/>
    <w:tmpl w:val="0DACCACC"/>
    <w:lvl w:ilvl="0" w:tplc="A77E233A">
      <w:start w:val="2"/>
      <w:numFmt w:val="bullet"/>
      <w:lvlText w:val="-"/>
      <w:lvlJc w:val="left"/>
      <w:pPr>
        <w:ind w:left="720" w:hanging="360"/>
      </w:pPr>
      <w:rPr>
        <w:rFonts w:ascii="Calibri" w:eastAsia="Times New Roman"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CD382F"/>
    <w:multiLevelType w:val="multilevel"/>
    <w:tmpl w:val="45B2275A"/>
    <w:numStyleLink w:val="111111"/>
  </w:abstractNum>
  <w:abstractNum w:abstractNumId="13" w15:restartNumberingAfterBreak="0">
    <w:nsid w:val="46433341"/>
    <w:multiLevelType w:val="hybridMultilevel"/>
    <w:tmpl w:val="05F837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9C01BF9"/>
    <w:multiLevelType w:val="hybridMultilevel"/>
    <w:tmpl w:val="4F1C5C18"/>
    <w:lvl w:ilvl="0" w:tplc="A77E233A">
      <w:start w:val="2"/>
      <w:numFmt w:val="bullet"/>
      <w:lvlText w:val="-"/>
      <w:lvlJc w:val="left"/>
      <w:pPr>
        <w:ind w:left="720" w:hanging="360"/>
      </w:pPr>
      <w:rPr>
        <w:rFonts w:ascii="Calibri" w:eastAsia="Times New Roman" w:hAnsi="Calibri" w:cs="Calibri" w:hint="default"/>
      </w:rPr>
    </w:lvl>
    <w:lvl w:ilvl="1" w:tplc="0409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CE10E1A"/>
    <w:multiLevelType w:val="hybridMultilevel"/>
    <w:tmpl w:val="658ACF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DB156C0"/>
    <w:multiLevelType w:val="hybridMultilevel"/>
    <w:tmpl w:val="90F4820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20"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851" w:hanging="851"/>
      </w:pPr>
      <w:rPr>
        <w:rFonts w:hint="default"/>
      </w:rPr>
    </w:lvl>
    <w:lvl w:ilvl="4">
      <w:start w:val="1"/>
      <w:numFmt w:val="decimal"/>
      <w:pStyle w:val="Kop5"/>
      <w:lvlText w:val="%1.%2.%3.%4.%5"/>
      <w:lvlJc w:val="left"/>
      <w:pPr>
        <w:tabs>
          <w:tab w:val="num" w:pos="1440"/>
        </w:tabs>
        <w:ind w:left="851" w:hanging="851"/>
      </w:pPr>
      <w:rPr>
        <w:rFonts w:hint="default"/>
      </w:rPr>
    </w:lvl>
    <w:lvl w:ilvl="5">
      <w:start w:val="1"/>
      <w:numFmt w:val="decimal"/>
      <w:pStyle w:val="Kop6"/>
      <w:lvlText w:val="%1.%2.%3.%4.%5.%6"/>
      <w:lvlJc w:val="left"/>
      <w:pPr>
        <w:tabs>
          <w:tab w:val="num" w:pos="1701"/>
        </w:tabs>
        <w:ind w:left="1701" w:hanging="1701"/>
      </w:pPr>
      <w:rPr>
        <w:rFonts w:hint="default"/>
      </w:rPr>
    </w:lvl>
    <w:lvl w:ilvl="6">
      <w:start w:val="1"/>
      <w:numFmt w:val="decimal"/>
      <w:pStyle w:val="Kop7"/>
      <w:lvlText w:val="%1.%2.%3.%4.%5.%6.%7"/>
      <w:lvlJc w:val="left"/>
      <w:pPr>
        <w:tabs>
          <w:tab w:val="num" w:pos="1701"/>
        </w:tabs>
        <w:ind w:left="1701" w:hanging="1701"/>
      </w:pPr>
      <w:rPr>
        <w:rFonts w:hint="default"/>
      </w:rPr>
    </w:lvl>
    <w:lvl w:ilvl="7">
      <w:start w:val="1"/>
      <w:numFmt w:val="decimal"/>
      <w:pStyle w:val="Kop8"/>
      <w:lvlText w:val="%1.%2.%3.%4.%5.%6.%7.%8"/>
      <w:lvlJc w:val="left"/>
      <w:pPr>
        <w:tabs>
          <w:tab w:val="num" w:pos="1800"/>
        </w:tabs>
        <w:ind w:left="1701" w:hanging="1701"/>
      </w:pPr>
      <w:rPr>
        <w:rFonts w:hint="default"/>
      </w:rPr>
    </w:lvl>
    <w:lvl w:ilvl="8">
      <w:start w:val="1"/>
      <w:numFmt w:val="decimal"/>
      <w:pStyle w:val="Kop9"/>
      <w:lvlText w:val="%1.%2.%3.%4.%5.%6.%7.%8.%9"/>
      <w:lvlJc w:val="left"/>
      <w:pPr>
        <w:tabs>
          <w:tab w:val="num" w:pos="2160"/>
        </w:tabs>
        <w:ind w:left="1701" w:hanging="1701"/>
      </w:pPr>
      <w:rPr>
        <w:rFonts w:hint="default"/>
      </w:rPr>
    </w:lvl>
  </w:abstractNum>
  <w:abstractNum w:abstractNumId="21" w15:restartNumberingAfterBreak="0">
    <w:nsid w:val="628E31E1"/>
    <w:multiLevelType w:val="hybridMultilevel"/>
    <w:tmpl w:val="AAFAD652"/>
    <w:lvl w:ilvl="0" w:tplc="04090001">
      <w:start w:val="1"/>
      <w:numFmt w:val="bullet"/>
      <w:lvlText w:val=""/>
      <w:lvlJc w:val="left"/>
      <w:pPr>
        <w:tabs>
          <w:tab w:val="num" w:pos="1776"/>
        </w:tabs>
        <w:ind w:left="1776" w:hanging="360"/>
      </w:pPr>
      <w:rPr>
        <w:rFonts w:ascii="Symbol" w:hAnsi="Symbol" w:hint="default"/>
      </w:rPr>
    </w:lvl>
    <w:lvl w:ilvl="1" w:tplc="04090003">
      <w:start w:val="1"/>
      <w:numFmt w:val="bullet"/>
      <w:lvlText w:val="o"/>
      <w:lvlJc w:val="left"/>
      <w:pPr>
        <w:tabs>
          <w:tab w:val="num" w:pos="2496"/>
        </w:tabs>
        <w:ind w:left="2496" w:hanging="360"/>
      </w:pPr>
      <w:rPr>
        <w:rFonts w:ascii="Courier New" w:hAnsi="Courier New" w:hint="default"/>
      </w:rPr>
    </w:lvl>
    <w:lvl w:ilvl="2" w:tplc="04130001">
      <w:start w:val="1"/>
      <w:numFmt w:val="bullet"/>
      <w:lvlText w:val=""/>
      <w:lvlJc w:val="left"/>
      <w:pPr>
        <w:tabs>
          <w:tab w:val="num" w:pos="3216"/>
        </w:tabs>
        <w:ind w:left="3216" w:hanging="360"/>
      </w:pPr>
      <w:rPr>
        <w:rFonts w:ascii="Symbol" w:hAnsi="Symbol"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22"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23" w15:restartNumberingAfterBreak="0">
    <w:nsid w:val="687931F9"/>
    <w:multiLevelType w:val="hybridMultilevel"/>
    <w:tmpl w:val="CAFE0AB2"/>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4" w15:restartNumberingAfterBreak="0">
    <w:nsid w:val="69483415"/>
    <w:multiLevelType w:val="hybridMultilevel"/>
    <w:tmpl w:val="16B683E6"/>
    <w:lvl w:ilvl="0" w:tplc="A77E233A">
      <w:start w:val="2"/>
      <w:numFmt w:val="bullet"/>
      <w:lvlText w:val="-"/>
      <w:lvlJc w:val="left"/>
      <w:pPr>
        <w:ind w:left="720" w:hanging="360"/>
      </w:pPr>
      <w:rPr>
        <w:rFonts w:ascii="Calibri" w:eastAsia="Times New Roman" w:hAnsi="Calibri" w:cs="Calibri" w:hint="default"/>
      </w:rPr>
    </w:lvl>
    <w:lvl w:ilvl="1" w:tplc="0409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26" w15:restartNumberingAfterBreak="0">
    <w:nsid w:val="6CE73163"/>
    <w:multiLevelType w:val="hybridMultilevel"/>
    <w:tmpl w:val="81F07004"/>
    <w:lvl w:ilvl="0" w:tplc="04090001">
      <w:start w:val="1"/>
      <w:numFmt w:val="bullet"/>
      <w:lvlText w:val=""/>
      <w:lvlJc w:val="left"/>
      <w:pPr>
        <w:tabs>
          <w:tab w:val="num" w:pos="1068"/>
        </w:tabs>
        <w:ind w:left="1068" w:hanging="360"/>
      </w:pPr>
      <w:rPr>
        <w:rFonts w:ascii="Symbol" w:hAnsi="Symbol" w:hint="default"/>
      </w:rPr>
    </w:lvl>
    <w:lvl w:ilvl="1" w:tplc="04130001">
      <w:start w:val="1"/>
      <w:numFmt w:val="bullet"/>
      <w:lvlText w:val=""/>
      <w:lvlJc w:val="left"/>
      <w:pPr>
        <w:tabs>
          <w:tab w:val="num" w:pos="1788"/>
        </w:tabs>
        <w:ind w:left="1788" w:hanging="360"/>
      </w:pPr>
      <w:rPr>
        <w:rFonts w:ascii="Symbol" w:hAnsi="Symbol"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7" w15:restartNumberingAfterBreak="0">
    <w:nsid w:val="6DC8658E"/>
    <w:multiLevelType w:val="multilevel"/>
    <w:tmpl w:val="8642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1E1D4A"/>
    <w:multiLevelType w:val="hybridMultilevel"/>
    <w:tmpl w:val="0248013A"/>
    <w:lvl w:ilvl="0" w:tplc="A77E233A">
      <w:start w:val="2"/>
      <w:numFmt w:val="bullet"/>
      <w:lvlText w:val="-"/>
      <w:lvlJc w:val="left"/>
      <w:pPr>
        <w:ind w:left="720" w:hanging="360"/>
      </w:pPr>
      <w:rPr>
        <w:rFonts w:ascii="Calibri" w:eastAsia="Times New Roman" w:hAnsi="Calibri" w:cs="Calibri" w:hint="default"/>
        <w:lang w:val="nl-NL"/>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7B0E16EA"/>
    <w:multiLevelType w:val="hybridMultilevel"/>
    <w:tmpl w:val="9CFCEB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DA15B9A"/>
    <w:multiLevelType w:val="hybridMultilevel"/>
    <w:tmpl w:val="FED833EE"/>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num w:numId="1" w16cid:durableId="1629168926">
    <w:abstractNumId w:val="25"/>
  </w:num>
  <w:num w:numId="2" w16cid:durableId="1258558977">
    <w:abstractNumId w:val="29"/>
  </w:num>
  <w:num w:numId="3" w16cid:durableId="316346191">
    <w:abstractNumId w:val="12"/>
  </w:num>
  <w:num w:numId="4" w16cid:durableId="765157825">
    <w:abstractNumId w:val="20"/>
  </w:num>
  <w:num w:numId="5" w16cid:durableId="1058624685">
    <w:abstractNumId w:val="21"/>
  </w:num>
  <w:num w:numId="6" w16cid:durableId="389040486">
    <w:abstractNumId w:val="23"/>
  </w:num>
  <w:num w:numId="7" w16cid:durableId="453912160">
    <w:abstractNumId w:val="26"/>
  </w:num>
  <w:num w:numId="8" w16cid:durableId="617874299">
    <w:abstractNumId w:val="22"/>
  </w:num>
  <w:num w:numId="9" w16cid:durableId="350649520">
    <w:abstractNumId w:val="19"/>
  </w:num>
  <w:num w:numId="10" w16cid:durableId="778792426">
    <w:abstractNumId w:val="7"/>
  </w:num>
  <w:num w:numId="11" w16cid:durableId="19286231">
    <w:abstractNumId w:val="18"/>
  </w:num>
  <w:num w:numId="12" w16cid:durableId="383721653">
    <w:abstractNumId w:val="20"/>
  </w:num>
  <w:num w:numId="13" w16cid:durableId="1890721984">
    <w:abstractNumId w:val="17"/>
  </w:num>
  <w:num w:numId="14" w16cid:durableId="1760983249">
    <w:abstractNumId w:val="27"/>
  </w:num>
  <w:num w:numId="15" w16cid:durableId="1963263670">
    <w:abstractNumId w:val="8"/>
  </w:num>
  <w:num w:numId="16" w16cid:durableId="1081946358">
    <w:abstractNumId w:val="0"/>
  </w:num>
  <w:num w:numId="17" w16cid:durableId="1299262525">
    <w:abstractNumId w:val="16"/>
  </w:num>
  <w:num w:numId="18" w16cid:durableId="1291744054">
    <w:abstractNumId w:val="31"/>
  </w:num>
  <w:num w:numId="19" w16cid:durableId="1009141795">
    <w:abstractNumId w:val="6"/>
  </w:num>
  <w:num w:numId="20" w16cid:durableId="1833333342">
    <w:abstractNumId w:val="10"/>
  </w:num>
  <w:num w:numId="21" w16cid:durableId="735013975">
    <w:abstractNumId w:val="1"/>
  </w:num>
  <w:num w:numId="22" w16cid:durableId="203444377">
    <w:abstractNumId w:val="11"/>
  </w:num>
  <w:num w:numId="23" w16cid:durableId="795224142">
    <w:abstractNumId w:val="24"/>
  </w:num>
  <w:num w:numId="24" w16cid:durableId="1631085845">
    <w:abstractNumId w:val="3"/>
  </w:num>
  <w:num w:numId="25" w16cid:durableId="964233873">
    <w:abstractNumId w:val="4"/>
  </w:num>
  <w:num w:numId="26" w16cid:durableId="724570272">
    <w:abstractNumId w:val="28"/>
  </w:num>
  <w:num w:numId="27" w16cid:durableId="529881992">
    <w:abstractNumId w:val="13"/>
  </w:num>
  <w:num w:numId="28" w16cid:durableId="54360749">
    <w:abstractNumId w:val="2"/>
  </w:num>
  <w:num w:numId="29" w16cid:durableId="874344782">
    <w:abstractNumId w:val="30"/>
  </w:num>
  <w:num w:numId="30" w16cid:durableId="175003635">
    <w:abstractNumId w:val="9"/>
  </w:num>
  <w:num w:numId="31" w16cid:durableId="709763876">
    <w:abstractNumId w:val="15"/>
  </w:num>
  <w:num w:numId="32" w16cid:durableId="649753425">
    <w:abstractNumId w:val="14"/>
  </w:num>
  <w:num w:numId="33" w16cid:durableId="2091922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0085"/>
    <w:rsid w:val="0000055B"/>
    <w:rsid w:val="00000C62"/>
    <w:rsid w:val="00001F55"/>
    <w:rsid w:val="00002180"/>
    <w:rsid w:val="000024EB"/>
    <w:rsid w:val="000029EC"/>
    <w:rsid w:val="00003323"/>
    <w:rsid w:val="0000427D"/>
    <w:rsid w:val="000059B1"/>
    <w:rsid w:val="00006541"/>
    <w:rsid w:val="000068F2"/>
    <w:rsid w:val="00006A74"/>
    <w:rsid w:val="00006D70"/>
    <w:rsid w:val="00006FCD"/>
    <w:rsid w:val="0000774A"/>
    <w:rsid w:val="000107B7"/>
    <w:rsid w:val="00010D49"/>
    <w:rsid w:val="00010DA2"/>
    <w:rsid w:val="000110E3"/>
    <w:rsid w:val="00011996"/>
    <w:rsid w:val="00012117"/>
    <w:rsid w:val="00012125"/>
    <w:rsid w:val="00012BF6"/>
    <w:rsid w:val="00013666"/>
    <w:rsid w:val="00013D83"/>
    <w:rsid w:val="000145B5"/>
    <w:rsid w:val="00014851"/>
    <w:rsid w:val="00014CCC"/>
    <w:rsid w:val="0001504D"/>
    <w:rsid w:val="00015087"/>
    <w:rsid w:val="000165C1"/>
    <w:rsid w:val="000167EE"/>
    <w:rsid w:val="00017FBD"/>
    <w:rsid w:val="000205EC"/>
    <w:rsid w:val="000207C3"/>
    <w:rsid w:val="00020A82"/>
    <w:rsid w:val="00021990"/>
    <w:rsid w:val="00021BFB"/>
    <w:rsid w:val="00021EE1"/>
    <w:rsid w:val="00022A80"/>
    <w:rsid w:val="00022C56"/>
    <w:rsid w:val="00022FF6"/>
    <w:rsid w:val="00023AA0"/>
    <w:rsid w:val="0002466F"/>
    <w:rsid w:val="0002764F"/>
    <w:rsid w:val="00027A4D"/>
    <w:rsid w:val="00027C61"/>
    <w:rsid w:val="000318D8"/>
    <w:rsid w:val="00033B1D"/>
    <w:rsid w:val="00033C0F"/>
    <w:rsid w:val="00034D01"/>
    <w:rsid w:val="00034DD2"/>
    <w:rsid w:val="0003610A"/>
    <w:rsid w:val="0003672D"/>
    <w:rsid w:val="00036941"/>
    <w:rsid w:val="00037275"/>
    <w:rsid w:val="00037333"/>
    <w:rsid w:val="00037A1F"/>
    <w:rsid w:val="0004059C"/>
    <w:rsid w:val="00040A3B"/>
    <w:rsid w:val="00042920"/>
    <w:rsid w:val="00042B95"/>
    <w:rsid w:val="00044991"/>
    <w:rsid w:val="000453F2"/>
    <w:rsid w:val="000454A6"/>
    <w:rsid w:val="00046AE6"/>
    <w:rsid w:val="000475E2"/>
    <w:rsid w:val="00050DA0"/>
    <w:rsid w:val="0005110F"/>
    <w:rsid w:val="00051356"/>
    <w:rsid w:val="00051AB6"/>
    <w:rsid w:val="000533B9"/>
    <w:rsid w:val="000540C2"/>
    <w:rsid w:val="0005418B"/>
    <w:rsid w:val="00054F76"/>
    <w:rsid w:val="0005529B"/>
    <w:rsid w:val="000559BB"/>
    <w:rsid w:val="000559FB"/>
    <w:rsid w:val="00055AF0"/>
    <w:rsid w:val="00055B62"/>
    <w:rsid w:val="00055B94"/>
    <w:rsid w:val="00060A75"/>
    <w:rsid w:val="00060B08"/>
    <w:rsid w:val="00061E8C"/>
    <w:rsid w:val="00063312"/>
    <w:rsid w:val="000645D1"/>
    <w:rsid w:val="000649DE"/>
    <w:rsid w:val="00064FBA"/>
    <w:rsid w:val="00065F04"/>
    <w:rsid w:val="00066304"/>
    <w:rsid w:val="000664C0"/>
    <w:rsid w:val="00066D1A"/>
    <w:rsid w:val="00070E52"/>
    <w:rsid w:val="00072BBD"/>
    <w:rsid w:val="00072DD0"/>
    <w:rsid w:val="00073197"/>
    <w:rsid w:val="00074889"/>
    <w:rsid w:val="0007507A"/>
    <w:rsid w:val="00075D65"/>
    <w:rsid w:val="000760A9"/>
    <w:rsid w:val="0007704F"/>
    <w:rsid w:val="000772E4"/>
    <w:rsid w:val="00077B9F"/>
    <w:rsid w:val="00080527"/>
    <w:rsid w:val="00080751"/>
    <w:rsid w:val="00080FB5"/>
    <w:rsid w:val="00081138"/>
    <w:rsid w:val="0008128B"/>
    <w:rsid w:val="000815C1"/>
    <w:rsid w:val="000822F1"/>
    <w:rsid w:val="000832FB"/>
    <w:rsid w:val="0008418A"/>
    <w:rsid w:val="000847BA"/>
    <w:rsid w:val="00085E85"/>
    <w:rsid w:val="0008649A"/>
    <w:rsid w:val="0008679D"/>
    <w:rsid w:val="00086CD8"/>
    <w:rsid w:val="00086D55"/>
    <w:rsid w:val="0008717B"/>
    <w:rsid w:val="00087235"/>
    <w:rsid w:val="0008725C"/>
    <w:rsid w:val="0008793F"/>
    <w:rsid w:val="0009097B"/>
    <w:rsid w:val="00090ADF"/>
    <w:rsid w:val="00090FCB"/>
    <w:rsid w:val="00091894"/>
    <w:rsid w:val="00091B1C"/>
    <w:rsid w:val="0009289A"/>
    <w:rsid w:val="000934E7"/>
    <w:rsid w:val="0009611C"/>
    <w:rsid w:val="00096F25"/>
    <w:rsid w:val="000A133C"/>
    <w:rsid w:val="000A1D99"/>
    <w:rsid w:val="000A283C"/>
    <w:rsid w:val="000A3476"/>
    <w:rsid w:val="000A35D4"/>
    <w:rsid w:val="000A3ABC"/>
    <w:rsid w:val="000A4D34"/>
    <w:rsid w:val="000A7361"/>
    <w:rsid w:val="000A73B4"/>
    <w:rsid w:val="000A7B9B"/>
    <w:rsid w:val="000B104F"/>
    <w:rsid w:val="000B1198"/>
    <w:rsid w:val="000B2203"/>
    <w:rsid w:val="000B28EF"/>
    <w:rsid w:val="000B3079"/>
    <w:rsid w:val="000B314C"/>
    <w:rsid w:val="000B3BCB"/>
    <w:rsid w:val="000B427C"/>
    <w:rsid w:val="000B4453"/>
    <w:rsid w:val="000B4587"/>
    <w:rsid w:val="000B4791"/>
    <w:rsid w:val="000B61C8"/>
    <w:rsid w:val="000B6369"/>
    <w:rsid w:val="000B65D0"/>
    <w:rsid w:val="000B70CD"/>
    <w:rsid w:val="000B734B"/>
    <w:rsid w:val="000B7370"/>
    <w:rsid w:val="000B7FA0"/>
    <w:rsid w:val="000C1F26"/>
    <w:rsid w:val="000C2045"/>
    <w:rsid w:val="000C2446"/>
    <w:rsid w:val="000C25BE"/>
    <w:rsid w:val="000C2EB0"/>
    <w:rsid w:val="000C35B1"/>
    <w:rsid w:val="000C4070"/>
    <w:rsid w:val="000C4413"/>
    <w:rsid w:val="000C5146"/>
    <w:rsid w:val="000C51E2"/>
    <w:rsid w:val="000C5B55"/>
    <w:rsid w:val="000C655D"/>
    <w:rsid w:val="000C6E61"/>
    <w:rsid w:val="000C740C"/>
    <w:rsid w:val="000C7930"/>
    <w:rsid w:val="000D01BD"/>
    <w:rsid w:val="000D0DD4"/>
    <w:rsid w:val="000D17E9"/>
    <w:rsid w:val="000D2448"/>
    <w:rsid w:val="000D2978"/>
    <w:rsid w:val="000D29C6"/>
    <w:rsid w:val="000D3392"/>
    <w:rsid w:val="000D47B7"/>
    <w:rsid w:val="000D6409"/>
    <w:rsid w:val="000D746E"/>
    <w:rsid w:val="000D788A"/>
    <w:rsid w:val="000E0291"/>
    <w:rsid w:val="000E0DF7"/>
    <w:rsid w:val="000E1042"/>
    <w:rsid w:val="000E119C"/>
    <w:rsid w:val="000E280C"/>
    <w:rsid w:val="000E2ABA"/>
    <w:rsid w:val="000E3208"/>
    <w:rsid w:val="000E3AA1"/>
    <w:rsid w:val="000E4253"/>
    <w:rsid w:val="000E457E"/>
    <w:rsid w:val="000E643E"/>
    <w:rsid w:val="000E672A"/>
    <w:rsid w:val="000E74E2"/>
    <w:rsid w:val="000E7C82"/>
    <w:rsid w:val="000F0028"/>
    <w:rsid w:val="000F054E"/>
    <w:rsid w:val="000F1210"/>
    <w:rsid w:val="000F1AC4"/>
    <w:rsid w:val="000F2A9B"/>
    <w:rsid w:val="000F3DB6"/>
    <w:rsid w:val="000F722A"/>
    <w:rsid w:val="00100EA4"/>
    <w:rsid w:val="001022F0"/>
    <w:rsid w:val="0010505F"/>
    <w:rsid w:val="00105A86"/>
    <w:rsid w:val="00105B97"/>
    <w:rsid w:val="00105DC9"/>
    <w:rsid w:val="001060E0"/>
    <w:rsid w:val="00106C12"/>
    <w:rsid w:val="0011080A"/>
    <w:rsid w:val="001119E8"/>
    <w:rsid w:val="00111D2D"/>
    <w:rsid w:val="00111F21"/>
    <w:rsid w:val="00113165"/>
    <w:rsid w:val="001134E2"/>
    <w:rsid w:val="00113B75"/>
    <w:rsid w:val="00114309"/>
    <w:rsid w:val="001144D1"/>
    <w:rsid w:val="001145D6"/>
    <w:rsid w:val="00114787"/>
    <w:rsid w:val="00114B21"/>
    <w:rsid w:val="00120440"/>
    <w:rsid w:val="00120578"/>
    <w:rsid w:val="00121366"/>
    <w:rsid w:val="00122ABB"/>
    <w:rsid w:val="001237D1"/>
    <w:rsid w:val="00123FDB"/>
    <w:rsid w:val="0012437C"/>
    <w:rsid w:val="00124562"/>
    <w:rsid w:val="001251C6"/>
    <w:rsid w:val="0012582F"/>
    <w:rsid w:val="00125F0E"/>
    <w:rsid w:val="001302AC"/>
    <w:rsid w:val="00131BB6"/>
    <w:rsid w:val="00131FEF"/>
    <w:rsid w:val="00132A64"/>
    <w:rsid w:val="00136A1D"/>
    <w:rsid w:val="00137027"/>
    <w:rsid w:val="001372BB"/>
    <w:rsid w:val="001379B5"/>
    <w:rsid w:val="00140A34"/>
    <w:rsid w:val="00140B67"/>
    <w:rsid w:val="00140BA5"/>
    <w:rsid w:val="00143836"/>
    <w:rsid w:val="00145736"/>
    <w:rsid w:val="00145D8F"/>
    <w:rsid w:val="00145F40"/>
    <w:rsid w:val="0014627E"/>
    <w:rsid w:val="001475B0"/>
    <w:rsid w:val="0015023C"/>
    <w:rsid w:val="001508C6"/>
    <w:rsid w:val="00150C30"/>
    <w:rsid w:val="00151095"/>
    <w:rsid w:val="001515A6"/>
    <w:rsid w:val="001519A5"/>
    <w:rsid w:val="001521D1"/>
    <w:rsid w:val="001530C6"/>
    <w:rsid w:val="001533AB"/>
    <w:rsid w:val="00153956"/>
    <w:rsid w:val="001539A4"/>
    <w:rsid w:val="001546EA"/>
    <w:rsid w:val="00155035"/>
    <w:rsid w:val="0015580D"/>
    <w:rsid w:val="00155DF1"/>
    <w:rsid w:val="001566BF"/>
    <w:rsid w:val="00156C9D"/>
    <w:rsid w:val="001570B3"/>
    <w:rsid w:val="00157638"/>
    <w:rsid w:val="00157A23"/>
    <w:rsid w:val="00157A5A"/>
    <w:rsid w:val="00160BFE"/>
    <w:rsid w:val="001622CA"/>
    <w:rsid w:val="001627C0"/>
    <w:rsid w:val="0016308F"/>
    <w:rsid w:val="001674B7"/>
    <w:rsid w:val="00167BC8"/>
    <w:rsid w:val="001700A3"/>
    <w:rsid w:val="001700E8"/>
    <w:rsid w:val="00170193"/>
    <w:rsid w:val="00171500"/>
    <w:rsid w:val="00172FD8"/>
    <w:rsid w:val="00173894"/>
    <w:rsid w:val="00173CC1"/>
    <w:rsid w:val="00173F7E"/>
    <w:rsid w:val="001769F3"/>
    <w:rsid w:val="00181BA0"/>
    <w:rsid w:val="00181FF3"/>
    <w:rsid w:val="001836B7"/>
    <w:rsid w:val="00185165"/>
    <w:rsid w:val="00185E54"/>
    <w:rsid w:val="00186089"/>
    <w:rsid w:val="0018720A"/>
    <w:rsid w:val="00187B56"/>
    <w:rsid w:val="00187B68"/>
    <w:rsid w:val="0019042B"/>
    <w:rsid w:val="00190E96"/>
    <w:rsid w:val="0019233E"/>
    <w:rsid w:val="00192B93"/>
    <w:rsid w:val="0019368A"/>
    <w:rsid w:val="001941E1"/>
    <w:rsid w:val="0019465B"/>
    <w:rsid w:val="00195FFE"/>
    <w:rsid w:val="00197217"/>
    <w:rsid w:val="001972BF"/>
    <w:rsid w:val="00197755"/>
    <w:rsid w:val="0019775D"/>
    <w:rsid w:val="001A0510"/>
    <w:rsid w:val="001A05B1"/>
    <w:rsid w:val="001A0953"/>
    <w:rsid w:val="001A0B7B"/>
    <w:rsid w:val="001A0FA1"/>
    <w:rsid w:val="001A18A9"/>
    <w:rsid w:val="001A1D6A"/>
    <w:rsid w:val="001A200D"/>
    <w:rsid w:val="001A2A79"/>
    <w:rsid w:val="001A4C4A"/>
    <w:rsid w:val="001A4D9A"/>
    <w:rsid w:val="001A501D"/>
    <w:rsid w:val="001A580C"/>
    <w:rsid w:val="001A73D9"/>
    <w:rsid w:val="001A74CB"/>
    <w:rsid w:val="001B14AC"/>
    <w:rsid w:val="001B2377"/>
    <w:rsid w:val="001B380B"/>
    <w:rsid w:val="001B4AB8"/>
    <w:rsid w:val="001B5B71"/>
    <w:rsid w:val="001B5C4A"/>
    <w:rsid w:val="001B5C60"/>
    <w:rsid w:val="001B74DA"/>
    <w:rsid w:val="001B7735"/>
    <w:rsid w:val="001C0E19"/>
    <w:rsid w:val="001C1595"/>
    <w:rsid w:val="001C1961"/>
    <w:rsid w:val="001C1D37"/>
    <w:rsid w:val="001C23F2"/>
    <w:rsid w:val="001C2B4D"/>
    <w:rsid w:val="001C39E7"/>
    <w:rsid w:val="001C3E87"/>
    <w:rsid w:val="001C52FC"/>
    <w:rsid w:val="001C5427"/>
    <w:rsid w:val="001C5DA5"/>
    <w:rsid w:val="001C6399"/>
    <w:rsid w:val="001C7CDA"/>
    <w:rsid w:val="001C7ED4"/>
    <w:rsid w:val="001D16CD"/>
    <w:rsid w:val="001D178F"/>
    <w:rsid w:val="001D2CA6"/>
    <w:rsid w:val="001D377E"/>
    <w:rsid w:val="001D4B9E"/>
    <w:rsid w:val="001D55FF"/>
    <w:rsid w:val="001D5D34"/>
    <w:rsid w:val="001D5ED6"/>
    <w:rsid w:val="001D6884"/>
    <w:rsid w:val="001D6E6E"/>
    <w:rsid w:val="001D73F2"/>
    <w:rsid w:val="001E02EA"/>
    <w:rsid w:val="001E04A6"/>
    <w:rsid w:val="001E0C5F"/>
    <w:rsid w:val="001E131A"/>
    <w:rsid w:val="001E132C"/>
    <w:rsid w:val="001E16C3"/>
    <w:rsid w:val="001E1A1F"/>
    <w:rsid w:val="001E255B"/>
    <w:rsid w:val="001E26D7"/>
    <w:rsid w:val="001E35F3"/>
    <w:rsid w:val="001E3D12"/>
    <w:rsid w:val="001E411C"/>
    <w:rsid w:val="001E4199"/>
    <w:rsid w:val="001E4E86"/>
    <w:rsid w:val="001E60BF"/>
    <w:rsid w:val="001E7327"/>
    <w:rsid w:val="001F0C15"/>
    <w:rsid w:val="001F0F40"/>
    <w:rsid w:val="001F1A53"/>
    <w:rsid w:val="001F2BC8"/>
    <w:rsid w:val="001F3CDB"/>
    <w:rsid w:val="001F3D81"/>
    <w:rsid w:val="001F58EC"/>
    <w:rsid w:val="001F5C9C"/>
    <w:rsid w:val="001F627E"/>
    <w:rsid w:val="002011CE"/>
    <w:rsid w:val="00201645"/>
    <w:rsid w:val="00201847"/>
    <w:rsid w:val="00201B90"/>
    <w:rsid w:val="002028D7"/>
    <w:rsid w:val="002034AD"/>
    <w:rsid w:val="002046B1"/>
    <w:rsid w:val="002048A6"/>
    <w:rsid w:val="00204C04"/>
    <w:rsid w:val="002065E4"/>
    <w:rsid w:val="00206A6C"/>
    <w:rsid w:val="00206F01"/>
    <w:rsid w:val="00207DFA"/>
    <w:rsid w:val="00210251"/>
    <w:rsid w:val="00211963"/>
    <w:rsid w:val="00212D09"/>
    <w:rsid w:val="00213276"/>
    <w:rsid w:val="0021342B"/>
    <w:rsid w:val="00214564"/>
    <w:rsid w:val="00214965"/>
    <w:rsid w:val="00214AC2"/>
    <w:rsid w:val="00214EDB"/>
    <w:rsid w:val="00215F69"/>
    <w:rsid w:val="002161C5"/>
    <w:rsid w:val="0021733A"/>
    <w:rsid w:val="00220658"/>
    <w:rsid w:val="0022074A"/>
    <w:rsid w:val="002208B0"/>
    <w:rsid w:val="002217FF"/>
    <w:rsid w:val="00221842"/>
    <w:rsid w:val="00221893"/>
    <w:rsid w:val="00222E4D"/>
    <w:rsid w:val="00223170"/>
    <w:rsid w:val="00223B20"/>
    <w:rsid w:val="0022418E"/>
    <w:rsid w:val="0022510E"/>
    <w:rsid w:val="0022534F"/>
    <w:rsid w:val="00225F11"/>
    <w:rsid w:val="0022635B"/>
    <w:rsid w:val="002266D5"/>
    <w:rsid w:val="002307E1"/>
    <w:rsid w:val="00230C92"/>
    <w:rsid w:val="0023100F"/>
    <w:rsid w:val="00231563"/>
    <w:rsid w:val="0023212C"/>
    <w:rsid w:val="0023278C"/>
    <w:rsid w:val="00232FC7"/>
    <w:rsid w:val="0023482D"/>
    <w:rsid w:val="0023483C"/>
    <w:rsid w:val="00236A66"/>
    <w:rsid w:val="00237930"/>
    <w:rsid w:val="00237CA4"/>
    <w:rsid w:val="00237F09"/>
    <w:rsid w:val="0024045C"/>
    <w:rsid w:val="00240BC4"/>
    <w:rsid w:val="002421BE"/>
    <w:rsid w:val="002425B2"/>
    <w:rsid w:val="002436A5"/>
    <w:rsid w:val="00243750"/>
    <w:rsid w:val="00244081"/>
    <w:rsid w:val="002442E0"/>
    <w:rsid w:val="002452BA"/>
    <w:rsid w:val="00245EC2"/>
    <w:rsid w:val="00246E73"/>
    <w:rsid w:val="002470F2"/>
    <w:rsid w:val="0024746C"/>
    <w:rsid w:val="00247711"/>
    <w:rsid w:val="00247954"/>
    <w:rsid w:val="00247A07"/>
    <w:rsid w:val="00247D7D"/>
    <w:rsid w:val="00250139"/>
    <w:rsid w:val="002508D1"/>
    <w:rsid w:val="00250DAA"/>
    <w:rsid w:val="002517B1"/>
    <w:rsid w:val="002518ED"/>
    <w:rsid w:val="00251F5E"/>
    <w:rsid w:val="002525F3"/>
    <w:rsid w:val="0025291D"/>
    <w:rsid w:val="00252AD3"/>
    <w:rsid w:val="00252C36"/>
    <w:rsid w:val="00253884"/>
    <w:rsid w:val="00253E7B"/>
    <w:rsid w:val="00253E95"/>
    <w:rsid w:val="00254324"/>
    <w:rsid w:val="00254BE3"/>
    <w:rsid w:val="0025621A"/>
    <w:rsid w:val="0025651C"/>
    <w:rsid w:val="002568FA"/>
    <w:rsid w:val="00260F69"/>
    <w:rsid w:val="0026184D"/>
    <w:rsid w:val="002618DE"/>
    <w:rsid w:val="002632A3"/>
    <w:rsid w:val="00263BB0"/>
    <w:rsid w:val="002658DA"/>
    <w:rsid w:val="002669C0"/>
    <w:rsid w:val="00266C79"/>
    <w:rsid w:val="00270801"/>
    <w:rsid w:val="00270ABA"/>
    <w:rsid w:val="0027132B"/>
    <w:rsid w:val="00271ADA"/>
    <w:rsid w:val="00271EBE"/>
    <w:rsid w:val="00272B61"/>
    <w:rsid w:val="0027452B"/>
    <w:rsid w:val="00274A06"/>
    <w:rsid w:val="00274FE1"/>
    <w:rsid w:val="002757F5"/>
    <w:rsid w:val="002778A2"/>
    <w:rsid w:val="00277CE0"/>
    <w:rsid w:val="00280E2F"/>
    <w:rsid w:val="00281B15"/>
    <w:rsid w:val="002821A4"/>
    <w:rsid w:val="00282469"/>
    <w:rsid w:val="00282E64"/>
    <w:rsid w:val="00282F21"/>
    <w:rsid w:val="00283B3A"/>
    <w:rsid w:val="00283CD7"/>
    <w:rsid w:val="00284B4A"/>
    <w:rsid w:val="00284F79"/>
    <w:rsid w:val="00285C92"/>
    <w:rsid w:val="00285D6F"/>
    <w:rsid w:val="00285DB9"/>
    <w:rsid w:val="00286758"/>
    <w:rsid w:val="00286F62"/>
    <w:rsid w:val="002879F4"/>
    <w:rsid w:val="00287C28"/>
    <w:rsid w:val="00287FFB"/>
    <w:rsid w:val="00290A95"/>
    <w:rsid w:val="00290F8C"/>
    <w:rsid w:val="0029167A"/>
    <w:rsid w:val="0029299F"/>
    <w:rsid w:val="00293340"/>
    <w:rsid w:val="00293F96"/>
    <w:rsid w:val="00295706"/>
    <w:rsid w:val="00295F3E"/>
    <w:rsid w:val="002961F2"/>
    <w:rsid w:val="00296816"/>
    <w:rsid w:val="00296CF2"/>
    <w:rsid w:val="002A1C88"/>
    <w:rsid w:val="002A28A3"/>
    <w:rsid w:val="002A3D94"/>
    <w:rsid w:val="002A55E3"/>
    <w:rsid w:val="002A5692"/>
    <w:rsid w:val="002A56AB"/>
    <w:rsid w:val="002A687E"/>
    <w:rsid w:val="002A6C5C"/>
    <w:rsid w:val="002A6DA4"/>
    <w:rsid w:val="002A6EDC"/>
    <w:rsid w:val="002A7309"/>
    <w:rsid w:val="002A74E5"/>
    <w:rsid w:val="002B133B"/>
    <w:rsid w:val="002B27A1"/>
    <w:rsid w:val="002B28AD"/>
    <w:rsid w:val="002B2BF4"/>
    <w:rsid w:val="002B31A2"/>
    <w:rsid w:val="002B3E7C"/>
    <w:rsid w:val="002B42AD"/>
    <w:rsid w:val="002B51F3"/>
    <w:rsid w:val="002B5C84"/>
    <w:rsid w:val="002B60E1"/>
    <w:rsid w:val="002B68BE"/>
    <w:rsid w:val="002B68BF"/>
    <w:rsid w:val="002B73B2"/>
    <w:rsid w:val="002C04D7"/>
    <w:rsid w:val="002C1232"/>
    <w:rsid w:val="002C12E5"/>
    <w:rsid w:val="002C137C"/>
    <w:rsid w:val="002C50F5"/>
    <w:rsid w:val="002C57FC"/>
    <w:rsid w:val="002C58E8"/>
    <w:rsid w:val="002C7787"/>
    <w:rsid w:val="002D00E9"/>
    <w:rsid w:val="002D0327"/>
    <w:rsid w:val="002D0386"/>
    <w:rsid w:val="002D0D66"/>
    <w:rsid w:val="002D237F"/>
    <w:rsid w:val="002D3127"/>
    <w:rsid w:val="002D696C"/>
    <w:rsid w:val="002D6976"/>
    <w:rsid w:val="002D6B3B"/>
    <w:rsid w:val="002D6D09"/>
    <w:rsid w:val="002E0298"/>
    <w:rsid w:val="002E1E5E"/>
    <w:rsid w:val="002E2F1F"/>
    <w:rsid w:val="002E372F"/>
    <w:rsid w:val="002E3E42"/>
    <w:rsid w:val="002E3E82"/>
    <w:rsid w:val="002E4462"/>
    <w:rsid w:val="002E448B"/>
    <w:rsid w:val="002E4E71"/>
    <w:rsid w:val="002E53A7"/>
    <w:rsid w:val="002E5DCB"/>
    <w:rsid w:val="002E5F50"/>
    <w:rsid w:val="002E5FBA"/>
    <w:rsid w:val="002E6B5D"/>
    <w:rsid w:val="002E6C76"/>
    <w:rsid w:val="002E7016"/>
    <w:rsid w:val="002E74CB"/>
    <w:rsid w:val="002E752D"/>
    <w:rsid w:val="002F088C"/>
    <w:rsid w:val="002F0BE7"/>
    <w:rsid w:val="002F18B3"/>
    <w:rsid w:val="002F211E"/>
    <w:rsid w:val="002F3A78"/>
    <w:rsid w:val="002F3C3A"/>
    <w:rsid w:val="002F3D33"/>
    <w:rsid w:val="002F3FB2"/>
    <w:rsid w:val="002F4462"/>
    <w:rsid w:val="002F44A3"/>
    <w:rsid w:val="002F44E8"/>
    <w:rsid w:val="002F4A7A"/>
    <w:rsid w:val="002F4F64"/>
    <w:rsid w:val="002F542F"/>
    <w:rsid w:val="002F599C"/>
    <w:rsid w:val="002F5B51"/>
    <w:rsid w:val="002F607E"/>
    <w:rsid w:val="002F6EF0"/>
    <w:rsid w:val="002F6EFB"/>
    <w:rsid w:val="002F716B"/>
    <w:rsid w:val="002F716F"/>
    <w:rsid w:val="00300BFD"/>
    <w:rsid w:val="00301454"/>
    <w:rsid w:val="00305F0E"/>
    <w:rsid w:val="00305FA0"/>
    <w:rsid w:val="003063AA"/>
    <w:rsid w:val="00306537"/>
    <w:rsid w:val="00306CF1"/>
    <w:rsid w:val="0030720F"/>
    <w:rsid w:val="00307409"/>
    <w:rsid w:val="003077C5"/>
    <w:rsid w:val="00307FCA"/>
    <w:rsid w:val="003107F2"/>
    <w:rsid w:val="00311866"/>
    <w:rsid w:val="00312A73"/>
    <w:rsid w:val="00312B15"/>
    <w:rsid w:val="00312DE1"/>
    <w:rsid w:val="00314662"/>
    <w:rsid w:val="003153F3"/>
    <w:rsid w:val="00315F05"/>
    <w:rsid w:val="00316C23"/>
    <w:rsid w:val="00317F13"/>
    <w:rsid w:val="00320014"/>
    <w:rsid w:val="0032063D"/>
    <w:rsid w:val="003209AD"/>
    <w:rsid w:val="00322823"/>
    <w:rsid w:val="00322F98"/>
    <w:rsid w:val="003234B8"/>
    <w:rsid w:val="003235B2"/>
    <w:rsid w:val="003252FF"/>
    <w:rsid w:val="003261F2"/>
    <w:rsid w:val="003271F7"/>
    <w:rsid w:val="00327371"/>
    <w:rsid w:val="003276E4"/>
    <w:rsid w:val="003311AB"/>
    <w:rsid w:val="00331472"/>
    <w:rsid w:val="003316D4"/>
    <w:rsid w:val="003320C0"/>
    <w:rsid w:val="003320F1"/>
    <w:rsid w:val="00332140"/>
    <w:rsid w:val="003330AB"/>
    <w:rsid w:val="00333256"/>
    <w:rsid w:val="00334D3F"/>
    <w:rsid w:val="00334DAB"/>
    <w:rsid w:val="00334FE8"/>
    <w:rsid w:val="00335952"/>
    <w:rsid w:val="00335F72"/>
    <w:rsid w:val="00336EAE"/>
    <w:rsid w:val="003400E0"/>
    <w:rsid w:val="0034036E"/>
    <w:rsid w:val="00341611"/>
    <w:rsid w:val="00341B72"/>
    <w:rsid w:val="003428AE"/>
    <w:rsid w:val="00342BCD"/>
    <w:rsid w:val="00342FBD"/>
    <w:rsid w:val="00343548"/>
    <w:rsid w:val="0034373E"/>
    <w:rsid w:val="00343B1D"/>
    <w:rsid w:val="003445B5"/>
    <w:rsid w:val="00344741"/>
    <w:rsid w:val="00344F05"/>
    <w:rsid w:val="00345C53"/>
    <w:rsid w:val="00346AE6"/>
    <w:rsid w:val="00350BFB"/>
    <w:rsid w:val="00351578"/>
    <w:rsid w:val="003525A5"/>
    <w:rsid w:val="00353B22"/>
    <w:rsid w:val="003544DB"/>
    <w:rsid w:val="00354AA9"/>
    <w:rsid w:val="00355946"/>
    <w:rsid w:val="00356D5B"/>
    <w:rsid w:val="00357779"/>
    <w:rsid w:val="00362044"/>
    <w:rsid w:val="003620F6"/>
    <w:rsid w:val="00362113"/>
    <w:rsid w:val="003622E8"/>
    <w:rsid w:val="00363523"/>
    <w:rsid w:val="00364133"/>
    <w:rsid w:val="00364F79"/>
    <w:rsid w:val="00365E36"/>
    <w:rsid w:val="00367654"/>
    <w:rsid w:val="00367B7B"/>
    <w:rsid w:val="00367EF5"/>
    <w:rsid w:val="00372C3E"/>
    <w:rsid w:val="00372DEE"/>
    <w:rsid w:val="00373617"/>
    <w:rsid w:val="00373C65"/>
    <w:rsid w:val="00373F73"/>
    <w:rsid w:val="003742D4"/>
    <w:rsid w:val="00374577"/>
    <w:rsid w:val="00374E33"/>
    <w:rsid w:val="003755EF"/>
    <w:rsid w:val="00375AD9"/>
    <w:rsid w:val="003767C9"/>
    <w:rsid w:val="00376E79"/>
    <w:rsid w:val="00377819"/>
    <w:rsid w:val="0038036E"/>
    <w:rsid w:val="00381102"/>
    <w:rsid w:val="00381844"/>
    <w:rsid w:val="00382560"/>
    <w:rsid w:val="00382635"/>
    <w:rsid w:val="00383485"/>
    <w:rsid w:val="00383C7A"/>
    <w:rsid w:val="003843A8"/>
    <w:rsid w:val="00384A73"/>
    <w:rsid w:val="00384D23"/>
    <w:rsid w:val="00385835"/>
    <w:rsid w:val="00385C4F"/>
    <w:rsid w:val="0038631E"/>
    <w:rsid w:val="00386F62"/>
    <w:rsid w:val="003875A4"/>
    <w:rsid w:val="00387658"/>
    <w:rsid w:val="00390821"/>
    <w:rsid w:val="00390D08"/>
    <w:rsid w:val="00390F5D"/>
    <w:rsid w:val="00391C25"/>
    <w:rsid w:val="0039224F"/>
    <w:rsid w:val="00392866"/>
    <w:rsid w:val="00392D4D"/>
    <w:rsid w:val="0039380F"/>
    <w:rsid w:val="003939A1"/>
    <w:rsid w:val="00393A93"/>
    <w:rsid w:val="00393ED6"/>
    <w:rsid w:val="00395F3D"/>
    <w:rsid w:val="00396618"/>
    <w:rsid w:val="00396FD8"/>
    <w:rsid w:val="00397C20"/>
    <w:rsid w:val="00397D34"/>
    <w:rsid w:val="003A0252"/>
    <w:rsid w:val="003A0559"/>
    <w:rsid w:val="003A11FD"/>
    <w:rsid w:val="003A13DE"/>
    <w:rsid w:val="003A1FF7"/>
    <w:rsid w:val="003A2FC1"/>
    <w:rsid w:val="003A3887"/>
    <w:rsid w:val="003A4796"/>
    <w:rsid w:val="003A4D65"/>
    <w:rsid w:val="003A58DC"/>
    <w:rsid w:val="003A5B70"/>
    <w:rsid w:val="003A5D0F"/>
    <w:rsid w:val="003A682A"/>
    <w:rsid w:val="003A70B7"/>
    <w:rsid w:val="003B0113"/>
    <w:rsid w:val="003B3073"/>
    <w:rsid w:val="003B31F3"/>
    <w:rsid w:val="003B45EA"/>
    <w:rsid w:val="003B4F90"/>
    <w:rsid w:val="003B5A4E"/>
    <w:rsid w:val="003B630D"/>
    <w:rsid w:val="003B6F2D"/>
    <w:rsid w:val="003C00F5"/>
    <w:rsid w:val="003C07D2"/>
    <w:rsid w:val="003C2413"/>
    <w:rsid w:val="003C481F"/>
    <w:rsid w:val="003C4A8D"/>
    <w:rsid w:val="003C5867"/>
    <w:rsid w:val="003C5E16"/>
    <w:rsid w:val="003C5F41"/>
    <w:rsid w:val="003C7373"/>
    <w:rsid w:val="003D1A3D"/>
    <w:rsid w:val="003D3F90"/>
    <w:rsid w:val="003D4983"/>
    <w:rsid w:val="003D4B91"/>
    <w:rsid w:val="003D4D8B"/>
    <w:rsid w:val="003D5869"/>
    <w:rsid w:val="003D63BA"/>
    <w:rsid w:val="003D661D"/>
    <w:rsid w:val="003D6F69"/>
    <w:rsid w:val="003D7165"/>
    <w:rsid w:val="003D7893"/>
    <w:rsid w:val="003D7C62"/>
    <w:rsid w:val="003D7E68"/>
    <w:rsid w:val="003D7EA9"/>
    <w:rsid w:val="003E067E"/>
    <w:rsid w:val="003E0731"/>
    <w:rsid w:val="003E0C8D"/>
    <w:rsid w:val="003E3D22"/>
    <w:rsid w:val="003E4B7E"/>
    <w:rsid w:val="003E5393"/>
    <w:rsid w:val="003E5712"/>
    <w:rsid w:val="003E5E45"/>
    <w:rsid w:val="003E6121"/>
    <w:rsid w:val="003E6A91"/>
    <w:rsid w:val="003E70EF"/>
    <w:rsid w:val="003F0414"/>
    <w:rsid w:val="003F1683"/>
    <w:rsid w:val="003F182C"/>
    <w:rsid w:val="003F2F59"/>
    <w:rsid w:val="003F2FBC"/>
    <w:rsid w:val="003F32D8"/>
    <w:rsid w:val="003F3AC3"/>
    <w:rsid w:val="003F416F"/>
    <w:rsid w:val="003F41B5"/>
    <w:rsid w:val="003F4EC0"/>
    <w:rsid w:val="003F527E"/>
    <w:rsid w:val="003F714F"/>
    <w:rsid w:val="00400EC0"/>
    <w:rsid w:val="00400EF9"/>
    <w:rsid w:val="00401A6B"/>
    <w:rsid w:val="0040233C"/>
    <w:rsid w:val="0040236C"/>
    <w:rsid w:val="00402CC4"/>
    <w:rsid w:val="00403E45"/>
    <w:rsid w:val="00403F22"/>
    <w:rsid w:val="0040473D"/>
    <w:rsid w:val="00406060"/>
    <w:rsid w:val="00406079"/>
    <w:rsid w:val="004068F7"/>
    <w:rsid w:val="00406E62"/>
    <w:rsid w:val="004074F2"/>
    <w:rsid w:val="0040762A"/>
    <w:rsid w:val="00407D01"/>
    <w:rsid w:val="004116BB"/>
    <w:rsid w:val="00411B54"/>
    <w:rsid w:val="00411F53"/>
    <w:rsid w:val="00412831"/>
    <w:rsid w:val="00413F25"/>
    <w:rsid w:val="00413F4D"/>
    <w:rsid w:val="004144B6"/>
    <w:rsid w:val="00415B1A"/>
    <w:rsid w:val="00415CDB"/>
    <w:rsid w:val="00416862"/>
    <w:rsid w:val="00416FB5"/>
    <w:rsid w:val="0041707C"/>
    <w:rsid w:val="004179F3"/>
    <w:rsid w:val="004206A4"/>
    <w:rsid w:val="0042091F"/>
    <w:rsid w:val="00422ACD"/>
    <w:rsid w:val="00422EC9"/>
    <w:rsid w:val="00423E84"/>
    <w:rsid w:val="00424C9A"/>
    <w:rsid w:val="00425081"/>
    <w:rsid w:val="00425FE0"/>
    <w:rsid w:val="00426DC4"/>
    <w:rsid w:val="00430E0C"/>
    <w:rsid w:val="004310D7"/>
    <w:rsid w:val="00431CC1"/>
    <w:rsid w:val="00432A7E"/>
    <w:rsid w:val="00432ED7"/>
    <w:rsid w:val="00433941"/>
    <w:rsid w:val="004354B1"/>
    <w:rsid w:val="00435652"/>
    <w:rsid w:val="00435874"/>
    <w:rsid w:val="00437539"/>
    <w:rsid w:val="00437AC2"/>
    <w:rsid w:val="00437F5D"/>
    <w:rsid w:val="00440AB5"/>
    <w:rsid w:val="00441E5B"/>
    <w:rsid w:val="0044255D"/>
    <w:rsid w:val="00442F7B"/>
    <w:rsid w:val="00443096"/>
    <w:rsid w:val="00443ABC"/>
    <w:rsid w:val="004444BB"/>
    <w:rsid w:val="00445DB2"/>
    <w:rsid w:val="00447109"/>
    <w:rsid w:val="00447110"/>
    <w:rsid w:val="0044744D"/>
    <w:rsid w:val="004479A5"/>
    <w:rsid w:val="004509AD"/>
    <w:rsid w:val="004512E1"/>
    <w:rsid w:val="00452EF2"/>
    <w:rsid w:val="004554EF"/>
    <w:rsid w:val="00457281"/>
    <w:rsid w:val="00457926"/>
    <w:rsid w:val="004605D2"/>
    <w:rsid w:val="0046141F"/>
    <w:rsid w:val="004623AB"/>
    <w:rsid w:val="0046242B"/>
    <w:rsid w:val="00462682"/>
    <w:rsid w:val="00462883"/>
    <w:rsid w:val="00464297"/>
    <w:rsid w:val="0046590C"/>
    <w:rsid w:val="0046688D"/>
    <w:rsid w:val="004669F6"/>
    <w:rsid w:val="004671D0"/>
    <w:rsid w:val="00467E40"/>
    <w:rsid w:val="00470BF9"/>
    <w:rsid w:val="004743A4"/>
    <w:rsid w:val="00475139"/>
    <w:rsid w:val="0047553A"/>
    <w:rsid w:val="0047662D"/>
    <w:rsid w:val="0047667E"/>
    <w:rsid w:val="004802BC"/>
    <w:rsid w:val="0048166C"/>
    <w:rsid w:val="00481801"/>
    <w:rsid w:val="00481DE9"/>
    <w:rsid w:val="00482801"/>
    <w:rsid w:val="00482E13"/>
    <w:rsid w:val="00484371"/>
    <w:rsid w:val="0048463E"/>
    <w:rsid w:val="0048534A"/>
    <w:rsid w:val="00485812"/>
    <w:rsid w:val="00486CBA"/>
    <w:rsid w:val="004879BA"/>
    <w:rsid w:val="004919AF"/>
    <w:rsid w:val="00492558"/>
    <w:rsid w:val="00493A0C"/>
    <w:rsid w:val="00493F53"/>
    <w:rsid w:val="0049402E"/>
    <w:rsid w:val="00495640"/>
    <w:rsid w:val="0049578E"/>
    <w:rsid w:val="00495F5A"/>
    <w:rsid w:val="00496689"/>
    <w:rsid w:val="0049767D"/>
    <w:rsid w:val="00497F2B"/>
    <w:rsid w:val="004A03E5"/>
    <w:rsid w:val="004A078E"/>
    <w:rsid w:val="004A13E2"/>
    <w:rsid w:val="004A1ACF"/>
    <w:rsid w:val="004A1BDC"/>
    <w:rsid w:val="004A3A2A"/>
    <w:rsid w:val="004A3BFC"/>
    <w:rsid w:val="004A4327"/>
    <w:rsid w:val="004A4B88"/>
    <w:rsid w:val="004A691F"/>
    <w:rsid w:val="004A6ECF"/>
    <w:rsid w:val="004A74F6"/>
    <w:rsid w:val="004A7C48"/>
    <w:rsid w:val="004B020C"/>
    <w:rsid w:val="004B12FF"/>
    <w:rsid w:val="004B1B0A"/>
    <w:rsid w:val="004B397E"/>
    <w:rsid w:val="004B3C89"/>
    <w:rsid w:val="004B46E1"/>
    <w:rsid w:val="004B61C3"/>
    <w:rsid w:val="004B6E25"/>
    <w:rsid w:val="004C073F"/>
    <w:rsid w:val="004C081D"/>
    <w:rsid w:val="004C109C"/>
    <w:rsid w:val="004C111D"/>
    <w:rsid w:val="004C207F"/>
    <w:rsid w:val="004C213D"/>
    <w:rsid w:val="004C2F4E"/>
    <w:rsid w:val="004C4838"/>
    <w:rsid w:val="004C522B"/>
    <w:rsid w:val="004C62E7"/>
    <w:rsid w:val="004C6753"/>
    <w:rsid w:val="004C6C42"/>
    <w:rsid w:val="004C70A2"/>
    <w:rsid w:val="004C728E"/>
    <w:rsid w:val="004C755E"/>
    <w:rsid w:val="004C75F4"/>
    <w:rsid w:val="004C79A7"/>
    <w:rsid w:val="004C7AF7"/>
    <w:rsid w:val="004D0BFA"/>
    <w:rsid w:val="004D0F24"/>
    <w:rsid w:val="004D3886"/>
    <w:rsid w:val="004D3C69"/>
    <w:rsid w:val="004D4440"/>
    <w:rsid w:val="004D5EF3"/>
    <w:rsid w:val="004D6F01"/>
    <w:rsid w:val="004D7529"/>
    <w:rsid w:val="004D7955"/>
    <w:rsid w:val="004D7FC6"/>
    <w:rsid w:val="004E04A8"/>
    <w:rsid w:val="004E0BD9"/>
    <w:rsid w:val="004E0C09"/>
    <w:rsid w:val="004E21E4"/>
    <w:rsid w:val="004E3066"/>
    <w:rsid w:val="004E31AD"/>
    <w:rsid w:val="004E4D42"/>
    <w:rsid w:val="004E5FC9"/>
    <w:rsid w:val="004E65BE"/>
    <w:rsid w:val="004E65FE"/>
    <w:rsid w:val="004E7B9D"/>
    <w:rsid w:val="004F0280"/>
    <w:rsid w:val="004F0344"/>
    <w:rsid w:val="004F147D"/>
    <w:rsid w:val="004F1CF0"/>
    <w:rsid w:val="004F336D"/>
    <w:rsid w:val="004F3A65"/>
    <w:rsid w:val="004F44D3"/>
    <w:rsid w:val="004F487F"/>
    <w:rsid w:val="004F7CD0"/>
    <w:rsid w:val="004F7F30"/>
    <w:rsid w:val="00500144"/>
    <w:rsid w:val="00500AF8"/>
    <w:rsid w:val="005030EB"/>
    <w:rsid w:val="005036FE"/>
    <w:rsid w:val="0050384A"/>
    <w:rsid w:val="00504136"/>
    <w:rsid w:val="00505215"/>
    <w:rsid w:val="00505F6A"/>
    <w:rsid w:val="00507009"/>
    <w:rsid w:val="005073D0"/>
    <w:rsid w:val="005106A4"/>
    <w:rsid w:val="0051117F"/>
    <w:rsid w:val="0051187E"/>
    <w:rsid w:val="00511BF7"/>
    <w:rsid w:val="00511C04"/>
    <w:rsid w:val="00512E4B"/>
    <w:rsid w:val="00513981"/>
    <w:rsid w:val="005139EC"/>
    <w:rsid w:val="00514C33"/>
    <w:rsid w:val="00514E2C"/>
    <w:rsid w:val="0051599A"/>
    <w:rsid w:val="00515EAD"/>
    <w:rsid w:val="00516CC4"/>
    <w:rsid w:val="0051726E"/>
    <w:rsid w:val="005173EE"/>
    <w:rsid w:val="005206E6"/>
    <w:rsid w:val="00521E5A"/>
    <w:rsid w:val="00522415"/>
    <w:rsid w:val="00522547"/>
    <w:rsid w:val="00522646"/>
    <w:rsid w:val="00522D1B"/>
    <w:rsid w:val="00522D7C"/>
    <w:rsid w:val="0052389D"/>
    <w:rsid w:val="00524844"/>
    <w:rsid w:val="00524B56"/>
    <w:rsid w:val="00524BD3"/>
    <w:rsid w:val="00524D27"/>
    <w:rsid w:val="00525082"/>
    <w:rsid w:val="0052581A"/>
    <w:rsid w:val="005258E4"/>
    <w:rsid w:val="00525EE9"/>
    <w:rsid w:val="00526B88"/>
    <w:rsid w:val="005277B9"/>
    <w:rsid w:val="00530451"/>
    <w:rsid w:val="005309C3"/>
    <w:rsid w:val="005319E8"/>
    <w:rsid w:val="00532480"/>
    <w:rsid w:val="00532AA0"/>
    <w:rsid w:val="005357AA"/>
    <w:rsid w:val="00535BC7"/>
    <w:rsid w:val="00536A90"/>
    <w:rsid w:val="0054057D"/>
    <w:rsid w:val="00540E75"/>
    <w:rsid w:val="00541680"/>
    <w:rsid w:val="00541FAA"/>
    <w:rsid w:val="0054225C"/>
    <w:rsid w:val="00542798"/>
    <w:rsid w:val="00543648"/>
    <w:rsid w:val="00543938"/>
    <w:rsid w:val="00544662"/>
    <w:rsid w:val="005448C6"/>
    <w:rsid w:val="00544C82"/>
    <w:rsid w:val="00544E73"/>
    <w:rsid w:val="00546473"/>
    <w:rsid w:val="00546C06"/>
    <w:rsid w:val="0054723A"/>
    <w:rsid w:val="005473CC"/>
    <w:rsid w:val="00550C7B"/>
    <w:rsid w:val="005536BE"/>
    <w:rsid w:val="00553EF2"/>
    <w:rsid w:val="0055400F"/>
    <w:rsid w:val="00555A38"/>
    <w:rsid w:val="00555E6A"/>
    <w:rsid w:val="00555FBD"/>
    <w:rsid w:val="00556036"/>
    <w:rsid w:val="00556807"/>
    <w:rsid w:val="005571B7"/>
    <w:rsid w:val="0055775D"/>
    <w:rsid w:val="00560A48"/>
    <w:rsid w:val="00562061"/>
    <w:rsid w:val="0056208C"/>
    <w:rsid w:val="00562A88"/>
    <w:rsid w:val="00562F67"/>
    <w:rsid w:val="00563001"/>
    <w:rsid w:val="005637CD"/>
    <w:rsid w:val="0056535F"/>
    <w:rsid w:val="00565708"/>
    <w:rsid w:val="00565CEF"/>
    <w:rsid w:val="0056705A"/>
    <w:rsid w:val="005670C0"/>
    <w:rsid w:val="00567FE8"/>
    <w:rsid w:val="00570716"/>
    <w:rsid w:val="00570A45"/>
    <w:rsid w:val="00570D7F"/>
    <w:rsid w:val="00571712"/>
    <w:rsid w:val="0057184F"/>
    <w:rsid w:val="00573B48"/>
    <w:rsid w:val="00573CD0"/>
    <w:rsid w:val="00574B24"/>
    <w:rsid w:val="005752D0"/>
    <w:rsid w:val="00575C78"/>
    <w:rsid w:val="00575CE5"/>
    <w:rsid w:val="0057786A"/>
    <w:rsid w:val="00581AFA"/>
    <w:rsid w:val="0058222A"/>
    <w:rsid w:val="00583992"/>
    <w:rsid w:val="00583DA6"/>
    <w:rsid w:val="00584A41"/>
    <w:rsid w:val="00584DDE"/>
    <w:rsid w:val="0058594F"/>
    <w:rsid w:val="00586F53"/>
    <w:rsid w:val="00587685"/>
    <w:rsid w:val="005910DD"/>
    <w:rsid w:val="00592E8C"/>
    <w:rsid w:val="005932A7"/>
    <w:rsid w:val="005937BC"/>
    <w:rsid w:val="00593EEF"/>
    <w:rsid w:val="005951FB"/>
    <w:rsid w:val="0059541E"/>
    <w:rsid w:val="0059586C"/>
    <w:rsid w:val="005967BF"/>
    <w:rsid w:val="00597033"/>
    <w:rsid w:val="00597623"/>
    <w:rsid w:val="00597A63"/>
    <w:rsid w:val="005A1E08"/>
    <w:rsid w:val="005A2E5C"/>
    <w:rsid w:val="005A3B1D"/>
    <w:rsid w:val="005A3B65"/>
    <w:rsid w:val="005A3DF4"/>
    <w:rsid w:val="005A4B44"/>
    <w:rsid w:val="005A5185"/>
    <w:rsid w:val="005A5C80"/>
    <w:rsid w:val="005A618A"/>
    <w:rsid w:val="005A6446"/>
    <w:rsid w:val="005A6B35"/>
    <w:rsid w:val="005A71F8"/>
    <w:rsid w:val="005A78FC"/>
    <w:rsid w:val="005A7EA0"/>
    <w:rsid w:val="005A7FE0"/>
    <w:rsid w:val="005B0531"/>
    <w:rsid w:val="005B0EBF"/>
    <w:rsid w:val="005B1217"/>
    <w:rsid w:val="005B174A"/>
    <w:rsid w:val="005B1AEB"/>
    <w:rsid w:val="005B1B8E"/>
    <w:rsid w:val="005B1F12"/>
    <w:rsid w:val="005B29F2"/>
    <w:rsid w:val="005B2E10"/>
    <w:rsid w:val="005B3500"/>
    <w:rsid w:val="005B44A1"/>
    <w:rsid w:val="005B45AB"/>
    <w:rsid w:val="005B54E2"/>
    <w:rsid w:val="005B58FB"/>
    <w:rsid w:val="005B7999"/>
    <w:rsid w:val="005B7CA9"/>
    <w:rsid w:val="005C143A"/>
    <w:rsid w:val="005C1CB1"/>
    <w:rsid w:val="005C1EDA"/>
    <w:rsid w:val="005C2C9B"/>
    <w:rsid w:val="005C402E"/>
    <w:rsid w:val="005C41D6"/>
    <w:rsid w:val="005C6C05"/>
    <w:rsid w:val="005D0EBB"/>
    <w:rsid w:val="005D2F7B"/>
    <w:rsid w:val="005D3C52"/>
    <w:rsid w:val="005D3D1F"/>
    <w:rsid w:val="005E1026"/>
    <w:rsid w:val="005E2288"/>
    <w:rsid w:val="005E254C"/>
    <w:rsid w:val="005E26DD"/>
    <w:rsid w:val="005E38A1"/>
    <w:rsid w:val="005E3A21"/>
    <w:rsid w:val="005E3BA5"/>
    <w:rsid w:val="005E417B"/>
    <w:rsid w:val="005E4F8E"/>
    <w:rsid w:val="005E5C09"/>
    <w:rsid w:val="005E7327"/>
    <w:rsid w:val="005F0DAA"/>
    <w:rsid w:val="005F16B0"/>
    <w:rsid w:val="005F2114"/>
    <w:rsid w:val="005F2D89"/>
    <w:rsid w:val="005F4C3D"/>
    <w:rsid w:val="005F4FFE"/>
    <w:rsid w:val="005F5B78"/>
    <w:rsid w:val="005F5CC9"/>
    <w:rsid w:val="005F6551"/>
    <w:rsid w:val="005F6724"/>
    <w:rsid w:val="006002DE"/>
    <w:rsid w:val="006005A7"/>
    <w:rsid w:val="006009D4"/>
    <w:rsid w:val="0060113B"/>
    <w:rsid w:val="00603F25"/>
    <w:rsid w:val="00604D1F"/>
    <w:rsid w:val="00605DDD"/>
    <w:rsid w:val="00606372"/>
    <w:rsid w:val="0060648A"/>
    <w:rsid w:val="006076FE"/>
    <w:rsid w:val="00610633"/>
    <w:rsid w:val="006116CC"/>
    <w:rsid w:val="00611DA9"/>
    <w:rsid w:val="00613099"/>
    <w:rsid w:val="00614463"/>
    <w:rsid w:val="00615753"/>
    <w:rsid w:val="0061600B"/>
    <w:rsid w:val="0061604B"/>
    <w:rsid w:val="00616295"/>
    <w:rsid w:val="0061686D"/>
    <w:rsid w:val="00617466"/>
    <w:rsid w:val="006176AA"/>
    <w:rsid w:val="00617BED"/>
    <w:rsid w:val="00621070"/>
    <w:rsid w:val="006210CB"/>
    <w:rsid w:val="006218DC"/>
    <w:rsid w:val="00621EB3"/>
    <w:rsid w:val="0062264E"/>
    <w:rsid w:val="00622D4C"/>
    <w:rsid w:val="006231E3"/>
    <w:rsid w:val="00623509"/>
    <w:rsid w:val="0062379B"/>
    <w:rsid w:val="006261A0"/>
    <w:rsid w:val="00626338"/>
    <w:rsid w:val="00626BD3"/>
    <w:rsid w:val="00627C98"/>
    <w:rsid w:val="00630235"/>
    <w:rsid w:val="00632501"/>
    <w:rsid w:val="006330EE"/>
    <w:rsid w:val="006335E3"/>
    <w:rsid w:val="00633A3E"/>
    <w:rsid w:val="00633ACD"/>
    <w:rsid w:val="00633E34"/>
    <w:rsid w:val="00634BCB"/>
    <w:rsid w:val="006358DF"/>
    <w:rsid w:val="00636C97"/>
    <w:rsid w:val="00636F36"/>
    <w:rsid w:val="0064022B"/>
    <w:rsid w:val="006404CF"/>
    <w:rsid w:val="00640931"/>
    <w:rsid w:val="00640BEF"/>
    <w:rsid w:val="006420EE"/>
    <w:rsid w:val="006423E6"/>
    <w:rsid w:val="006438BB"/>
    <w:rsid w:val="00643D91"/>
    <w:rsid w:val="0064588B"/>
    <w:rsid w:val="00645899"/>
    <w:rsid w:val="00645C41"/>
    <w:rsid w:val="00646E6A"/>
    <w:rsid w:val="006508F1"/>
    <w:rsid w:val="00650D14"/>
    <w:rsid w:val="006514E1"/>
    <w:rsid w:val="006516EA"/>
    <w:rsid w:val="006529BB"/>
    <w:rsid w:val="00653684"/>
    <w:rsid w:val="00653E8F"/>
    <w:rsid w:val="006540FC"/>
    <w:rsid w:val="00654377"/>
    <w:rsid w:val="006551A4"/>
    <w:rsid w:val="006554F5"/>
    <w:rsid w:val="00657F4C"/>
    <w:rsid w:val="00660E26"/>
    <w:rsid w:val="00661127"/>
    <w:rsid w:val="00663AA4"/>
    <w:rsid w:val="006648B6"/>
    <w:rsid w:val="00664EC3"/>
    <w:rsid w:val="00665019"/>
    <w:rsid w:val="00665C08"/>
    <w:rsid w:val="00665C37"/>
    <w:rsid w:val="00665C3B"/>
    <w:rsid w:val="00667C39"/>
    <w:rsid w:val="006714B1"/>
    <w:rsid w:val="00671CD4"/>
    <w:rsid w:val="006721C9"/>
    <w:rsid w:val="00672646"/>
    <w:rsid w:val="006728D1"/>
    <w:rsid w:val="00672D70"/>
    <w:rsid w:val="006752BD"/>
    <w:rsid w:val="006757BF"/>
    <w:rsid w:val="006757D6"/>
    <w:rsid w:val="0067604B"/>
    <w:rsid w:val="0067683E"/>
    <w:rsid w:val="00677781"/>
    <w:rsid w:val="00681623"/>
    <w:rsid w:val="0068214D"/>
    <w:rsid w:val="0068276E"/>
    <w:rsid w:val="00682F31"/>
    <w:rsid w:val="00683F85"/>
    <w:rsid w:val="006852FD"/>
    <w:rsid w:val="00685642"/>
    <w:rsid w:val="00685DAB"/>
    <w:rsid w:val="00686D72"/>
    <w:rsid w:val="0068701C"/>
    <w:rsid w:val="00687364"/>
    <w:rsid w:val="00687A3B"/>
    <w:rsid w:val="00690C5E"/>
    <w:rsid w:val="0069119F"/>
    <w:rsid w:val="00691874"/>
    <w:rsid w:val="006918C5"/>
    <w:rsid w:val="00691B37"/>
    <w:rsid w:val="006949BD"/>
    <w:rsid w:val="00694F88"/>
    <w:rsid w:val="006950A0"/>
    <w:rsid w:val="006960BF"/>
    <w:rsid w:val="006967E8"/>
    <w:rsid w:val="0069765D"/>
    <w:rsid w:val="0069778A"/>
    <w:rsid w:val="006A10BD"/>
    <w:rsid w:val="006A1B4F"/>
    <w:rsid w:val="006A3CCC"/>
    <w:rsid w:val="006A3F6E"/>
    <w:rsid w:val="006A49F5"/>
    <w:rsid w:val="006A4D9D"/>
    <w:rsid w:val="006A5BD7"/>
    <w:rsid w:val="006A63A8"/>
    <w:rsid w:val="006A63D0"/>
    <w:rsid w:val="006A6ADA"/>
    <w:rsid w:val="006A6BD9"/>
    <w:rsid w:val="006A7137"/>
    <w:rsid w:val="006A72F5"/>
    <w:rsid w:val="006B01E7"/>
    <w:rsid w:val="006B062E"/>
    <w:rsid w:val="006B0B6E"/>
    <w:rsid w:val="006B0F9E"/>
    <w:rsid w:val="006B1237"/>
    <w:rsid w:val="006B1B69"/>
    <w:rsid w:val="006B1C0E"/>
    <w:rsid w:val="006B25A8"/>
    <w:rsid w:val="006B2E66"/>
    <w:rsid w:val="006B3AC7"/>
    <w:rsid w:val="006B4081"/>
    <w:rsid w:val="006B4D1C"/>
    <w:rsid w:val="006B5321"/>
    <w:rsid w:val="006B54E4"/>
    <w:rsid w:val="006B570F"/>
    <w:rsid w:val="006B5AB4"/>
    <w:rsid w:val="006B6235"/>
    <w:rsid w:val="006B6263"/>
    <w:rsid w:val="006B6267"/>
    <w:rsid w:val="006B7C42"/>
    <w:rsid w:val="006C0360"/>
    <w:rsid w:val="006C06DE"/>
    <w:rsid w:val="006C144C"/>
    <w:rsid w:val="006C2A9D"/>
    <w:rsid w:val="006C2E0D"/>
    <w:rsid w:val="006C33EE"/>
    <w:rsid w:val="006C3ABA"/>
    <w:rsid w:val="006C429B"/>
    <w:rsid w:val="006C54D9"/>
    <w:rsid w:val="006C563F"/>
    <w:rsid w:val="006C60AF"/>
    <w:rsid w:val="006C6AB7"/>
    <w:rsid w:val="006C6E7B"/>
    <w:rsid w:val="006D1C93"/>
    <w:rsid w:val="006D2095"/>
    <w:rsid w:val="006D3868"/>
    <w:rsid w:val="006D3A37"/>
    <w:rsid w:val="006D42C7"/>
    <w:rsid w:val="006D4A34"/>
    <w:rsid w:val="006D4C8E"/>
    <w:rsid w:val="006D53A9"/>
    <w:rsid w:val="006D5A53"/>
    <w:rsid w:val="006D5E4F"/>
    <w:rsid w:val="006D6D5D"/>
    <w:rsid w:val="006E0F01"/>
    <w:rsid w:val="006E1E91"/>
    <w:rsid w:val="006E4285"/>
    <w:rsid w:val="006E4910"/>
    <w:rsid w:val="006E49B5"/>
    <w:rsid w:val="006E54FC"/>
    <w:rsid w:val="006E6F5F"/>
    <w:rsid w:val="006E704F"/>
    <w:rsid w:val="006E73D1"/>
    <w:rsid w:val="006E7AD0"/>
    <w:rsid w:val="006E7E37"/>
    <w:rsid w:val="006F084F"/>
    <w:rsid w:val="006F0A39"/>
    <w:rsid w:val="006F2111"/>
    <w:rsid w:val="006F3212"/>
    <w:rsid w:val="006F3EE9"/>
    <w:rsid w:val="006F4C9D"/>
    <w:rsid w:val="006F5C47"/>
    <w:rsid w:val="006F5F6F"/>
    <w:rsid w:val="006F61EE"/>
    <w:rsid w:val="006F6766"/>
    <w:rsid w:val="006F739E"/>
    <w:rsid w:val="006F7B2A"/>
    <w:rsid w:val="007007B9"/>
    <w:rsid w:val="00700990"/>
    <w:rsid w:val="0070354B"/>
    <w:rsid w:val="00703D49"/>
    <w:rsid w:val="00703D5C"/>
    <w:rsid w:val="00704439"/>
    <w:rsid w:val="0070472B"/>
    <w:rsid w:val="0070480C"/>
    <w:rsid w:val="00704B7A"/>
    <w:rsid w:val="0070547A"/>
    <w:rsid w:val="0070639E"/>
    <w:rsid w:val="00706AF9"/>
    <w:rsid w:val="00706F1E"/>
    <w:rsid w:val="00711C0D"/>
    <w:rsid w:val="007129B1"/>
    <w:rsid w:val="0071358F"/>
    <w:rsid w:val="00715CD0"/>
    <w:rsid w:val="0072079E"/>
    <w:rsid w:val="007216A4"/>
    <w:rsid w:val="00721FE0"/>
    <w:rsid w:val="007229BE"/>
    <w:rsid w:val="00722E9B"/>
    <w:rsid w:val="00723030"/>
    <w:rsid w:val="007238FC"/>
    <w:rsid w:val="0072419B"/>
    <w:rsid w:val="00724919"/>
    <w:rsid w:val="00725141"/>
    <w:rsid w:val="00725D90"/>
    <w:rsid w:val="007268E9"/>
    <w:rsid w:val="00726E35"/>
    <w:rsid w:val="00727173"/>
    <w:rsid w:val="0073097F"/>
    <w:rsid w:val="00732DC3"/>
    <w:rsid w:val="0073329C"/>
    <w:rsid w:val="00733AD8"/>
    <w:rsid w:val="00734DBA"/>
    <w:rsid w:val="00734EF8"/>
    <w:rsid w:val="00735004"/>
    <w:rsid w:val="0073592F"/>
    <w:rsid w:val="00736D60"/>
    <w:rsid w:val="0074087F"/>
    <w:rsid w:val="00741C10"/>
    <w:rsid w:val="00742702"/>
    <w:rsid w:val="00744C9F"/>
    <w:rsid w:val="00744CBD"/>
    <w:rsid w:val="00745399"/>
    <w:rsid w:val="007461DE"/>
    <w:rsid w:val="00746D32"/>
    <w:rsid w:val="00746F04"/>
    <w:rsid w:val="0074706F"/>
    <w:rsid w:val="00747D99"/>
    <w:rsid w:val="007503FC"/>
    <w:rsid w:val="007510ED"/>
    <w:rsid w:val="007528EB"/>
    <w:rsid w:val="00753FF1"/>
    <w:rsid w:val="00754493"/>
    <w:rsid w:val="00755DE9"/>
    <w:rsid w:val="007569EE"/>
    <w:rsid w:val="00757D81"/>
    <w:rsid w:val="0076003E"/>
    <w:rsid w:val="0076054F"/>
    <w:rsid w:val="00760561"/>
    <w:rsid w:val="00760788"/>
    <w:rsid w:val="0076099E"/>
    <w:rsid w:val="00760D3D"/>
    <w:rsid w:val="0076159C"/>
    <w:rsid w:val="0076182B"/>
    <w:rsid w:val="00762ACA"/>
    <w:rsid w:val="00762DC1"/>
    <w:rsid w:val="007633B4"/>
    <w:rsid w:val="007634C0"/>
    <w:rsid w:val="00763DF4"/>
    <w:rsid w:val="00764ED6"/>
    <w:rsid w:val="007653BC"/>
    <w:rsid w:val="00766286"/>
    <w:rsid w:val="0076634D"/>
    <w:rsid w:val="007663EE"/>
    <w:rsid w:val="00766D79"/>
    <w:rsid w:val="007670E6"/>
    <w:rsid w:val="00767BBC"/>
    <w:rsid w:val="0076B6E5"/>
    <w:rsid w:val="00770CCC"/>
    <w:rsid w:val="00770DAF"/>
    <w:rsid w:val="0077104C"/>
    <w:rsid w:val="007720B3"/>
    <w:rsid w:val="007720CB"/>
    <w:rsid w:val="007723B0"/>
    <w:rsid w:val="007729BC"/>
    <w:rsid w:val="007732E0"/>
    <w:rsid w:val="00773679"/>
    <w:rsid w:val="007738F3"/>
    <w:rsid w:val="00773BC7"/>
    <w:rsid w:val="0077422B"/>
    <w:rsid w:val="00774CAD"/>
    <w:rsid w:val="00774DFB"/>
    <w:rsid w:val="00774E94"/>
    <w:rsid w:val="00775304"/>
    <w:rsid w:val="00776A5F"/>
    <w:rsid w:val="00776FBB"/>
    <w:rsid w:val="00777D2E"/>
    <w:rsid w:val="0078076B"/>
    <w:rsid w:val="007813BC"/>
    <w:rsid w:val="007816AC"/>
    <w:rsid w:val="00782731"/>
    <w:rsid w:val="007827C9"/>
    <w:rsid w:val="00782C13"/>
    <w:rsid w:val="00782DAD"/>
    <w:rsid w:val="00783021"/>
    <w:rsid w:val="00783349"/>
    <w:rsid w:val="00784FED"/>
    <w:rsid w:val="007850A6"/>
    <w:rsid w:val="0078527C"/>
    <w:rsid w:val="00785E25"/>
    <w:rsid w:val="0078632D"/>
    <w:rsid w:val="007866AB"/>
    <w:rsid w:val="00790373"/>
    <w:rsid w:val="00790DCA"/>
    <w:rsid w:val="00790F3E"/>
    <w:rsid w:val="00791291"/>
    <w:rsid w:val="00791838"/>
    <w:rsid w:val="00792346"/>
    <w:rsid w:val="00792DF4"/>
    <w:rsid w:val="00793D56"/>
    <w:rsid w:val="00794268"/>
    <w:rsid w:val="007951A5"/>
    <w:rsid w:val="00795ACE"/>
    <w:rsid w:val="007964F5"/>
    <w:rsid w:val="00796C66"/>
    <w:rsid w:val="00797C5C"/>
    <w:rsid w:val="007A074C"/>
    <w:rsid w:val="007A1015"/>
    <w:rsid w:val="007A228D"/>
    <w:rsid w:val="007A23B2"/>
    <w:rsid w:val="007A26E6"/>
    <w:rsid w:val="007A375A"/>
    <w:rsid w:val="007A4A65"/>
    <w:rsid w:val="007A520C"/>
    <w:rsid w:val="007A5AEE"/>
    <w:rsid w:val="007A5C4A"/>
    <w:rsid w:val="007A633F"/>
    <w:rsid w:val="007A6B90"/>
    <w:rsid w:val="007B02CA"/>
    <w:rsid w:val="007B040F"/>
    <w:rsid w:val="007B10FF"/>
    <w:rsid w:val="007B14A0"/>
    <w:rsid w:val="007B18C3"/>
    <w:rsid w:val="007B278D"/>
    <w:rsid w:val="007B3BD8"/>
    <w:rsid w:val="007B3ECD"/>
    <w:rsid w:val="007B501A"/>
    <w:rsid w:val="007B5F9C"/>
    <w:rsid w:val="007B5FDE"/>
    <w:rsid w:val="007B6376"/>
    <w:rsid w:val="007B66E7"/>
    <w:rsid w:val="007B7166"/>
    <w:rsid w:val="007B7253"/>
    <w:rsid w:val="007B7B84"/>
    <w:rsid w:val="007C0AF7"/>
    <w:rsid w:val="007C16E0"/>
    <w:rsid w:val="007C1D62"/>
    <w:rsid w:val="007C295F"/>
    <w:rsid w:val="007C2AC2"/>
    <w:rsid w:val="007C2F12"/>
    <w:rsid w:val="007C4051"/>
    <w:rsid w:val="007C4AD6"/>
    <w:rsid w:val="007C4B22"/>
    <w:rsid w:val="007C5725"/>
    <w:rsid w:val="007C5AA8"/>
    <w:rsid w:val="007C5F1B"/>
    <w:rsid w:val="007C6476"/>
    <w:rsid w:val="007C6D9D"/>
    <w:rsid w:val="007C7804"/>
    <w:rsid w:val="007C7816"/>
    <w:rsid w:val="007C7862"/>
    <w:rsid w:val="007D1DAF"/>
    <w:rsid w:val="007D2946"/>
    <w:rsid w:val="007D3448"/>
    <w:rsid w:val="007D4281"/>
    <w:rsid w:val="007D467A"/>
    <w:rsid w:val="007D4770"/>
    <w:rsid w:val="007D4A87"/>
    <w:rsid w:val="007D6208"/>
    <w:rsid w:val="007D65C9"/>
    <w:rsid w:val="007D6CEB"/>
    <w:rsid w:val="007D6E93"/>
    <w:rsid w:val="007D7671"/>
    <w:rsid w:val="007D7B41"/>
    <w:rsid w:val="007E0AE6"/>
    <w:rsid w:val="007E1200"/>
    <w:rsid w:val="007E1454"/>
    <w:rsid w:val="007E2103"/>
    <w:rsid w:val="007E2177"/>
    <w:rsid w:val="007E25F6"/>
    <w:rsid w:val="007E3B7E"/>
    <w:rsid w:val="007E3BB3"/>
    <w:rsid w:val="007E3FB3"/>
    <w:rsid w:val="007E4101"/>
    <w:rsid w:val="007E41D0"/>
    <w:rsid w:val="007E5143"/>
    <w:rsid w:val="007E5A86"/>
    <w:rsid w:val="007E6583"/>
    <w:rsid w:val="007E78DE"/>
    <w:rsid w:val="007F043D"/>
    <w:rsid w:val="007F0625"/>
    <w:rsid w:val="007F2495"/>
    <w:rsid w:val="007F24F6"/>
    <w:rsid w:val="007F3189"/>
    <w:rsid w:val="007F3C77"/>
    <w:rsid w:val="007F7DA9"/>
    <w:rsid w:val="0080040A"/>
    <w:rsid w:val="00800853"/>
    <w:rsid w:val="00800A09"/>
    <w:rsid w:val="00800FBC"/>
    <w:rsid w:val="0080257A"/>
    <w:rsid w:val="00802CD2"/>
    <w:rsid w:val="008036B7"/>
    <w:rsid w:val="00805F0B"/>
    <w:rsid w:val="00806283"/>
    <w:rsid w:val="00806308"/>
    <w:rsid w:val="0080645E"/>
    <w:rsid w:val="00806717"/>
    <w:rsid w:val="00807AC9"/>
    <w:rsid w:val="0081094F"/>
    <w:rsid w:val="00810A9C"/>
    <w:rsid w:val="00811A1F"/>
    <w:rsid w:val="00812104"/>
    <w:rsid w:val="0081234D"/>
    <w:rsid w:val="00812C71"/>
    <w:rsid w:val="00812E22"/>
    <w:rsid w:val="00815231"/>
    <w:rsid w:val="008158F6"/>
    <w:rsid w:val="0081592C"/>
    <w:rsid w:val="00815E90"/>
    <w:rsid w:val="0081680E"/>
    <w:rsid w:val="00817394"/>
    <w:rsid w:val="00817555"/>
    <w:rsid w:val="008201D4"/>
    <w:rsid w:val="00820602"/>
    <w:rsid w:val="0082458A"/>
    <w:rsid w:val="00825C85"/>
    <w:rsid w:val="00825EDA"/>
    <w:rsid w:val="0082654F"/>
    <w:rsid w:val="0082685A"/>
    <w:rsid w:val="00827253"/>
    <w:rsid w:val="008273EF"/>
    <w:rsid w:val="008278AC"/>
    <w:rsid w:val="00827C64"/>
    <w:rsid w:val="00827EE2"/>
    <w:rsid w:val="00830104"/>
    <w:rsid w:val="00831203"/>
    <w:rsid w:val="00832597"/>
    <w:rsid w:val="00832E51"/>
    <w:rsid w:val="008335F2"/>
    <w:rsid w:val="008336C3"/>
    <w:rsid w:val="00833CA7"/>
    <w:rsid w:val="008343E5"/>
    <w:rsid w:val="00834EC1"/>
    <w:rsid w:val="008352AF"/>
    <w:rsid w:val="008353A2"/>
    <w:rsid w:val="00835524"/>
    <w:rsid w:val="00836303"/>
    <w:rsid w:val="00837302"/>
    <w:rsid w:val="00837BD3"/>
    <w:rsid w:val="00837CF7"/>
    <w:rsid w:val="00837E40"/>
    <w:rsid w:val="008407ED"/>
    <w:rsid w:val="008414F0"/>
    <w:rsid w:val="00842D50"/>
    <w:rsid w:val="00844255"/>
    <w:rsid w:val="00844951"/>
    <w:rsid w:val="00844B2D"/>
    <w:rsid w:val="0084536C"/>
    <w:rsid w:val="0084580F"/>
    <w:rsid w:val="008458C1"/>
    <w:rsid w:val="00845ACD"/>
    <w:rsid w:val="00845D71"/>
    <w:rsid w:val="0084641A"/>
    <w:rsid w:val="008467CC"/>
    <w:rsid w:val="008469E3"/>
    <w:rsid w:val="00847DB3"/>
    <w:rsid w:val="00850611"/>
    <w:rsid w:val="00850720"/>
    <w:rsid w:val="008507D0"/>
    <w:rsid w:val="00850D47"/>
    <w:rsid w:val="00851B3D"/>
    <w:rsid w:val="00851C89"/>
    <w:rsid w:val="008523F6"/>
    <w:rsid w:val="00852C0A"/>
    <w:rsid w:val="00853C02"/>
    <w:rsid w:val="00853CD8"/>
    <w:rsid w:val="008551AA"/>
    <w:rsid w:val="008555EF"/>
    <w:rsid w:val="008557ED"/>
    <w:rsid w:val="00855CFA"/>
    <w:rsid w:val="008564F7"/>
    <w:rsid w:val="00857849"/>
    <w:rsid w:val="008611D2"/>
    <w:rsid w:val="00861EA6"/>
    <w:rsid w:val="0086256B"/>
    <w:rsid w:val="00863644"/>
    <w:rsid w:val="00863775"/>
    <w:rsid w:val="00863978"/>
    <w:rsid w:val="00863BCA"/>
    <w:rsid w:val="00863ECC"/>
    <w:rsid w:val="00864E5D"/>
    <w:rsid w:val="00865618"/>
    <w:rsid w:val="0086604A"/>
    <w:rsid w:val="0086613A"/>
    <w:rsid w:val="0086624B"/>
    <w:rsid w:val="00866D42"/>
    <w:rsid w:val="00867909"/>
    <w:rsid w:val="00867FD9"/>
    <w:rsid w:val="0087010A"/>
    <w:rsid w:val="0087077B"/>
    <w:rsid w:val="008709BD"/>
    <w:rsid w:val="00871F54"/>
    <w:rsid w:val="00872007"/>
    <w:rsid w:val="00872BAD"/>
    <w:rsid w:val="00872E0D"/>
    <w:rsid w:val="00872E1A"/>
    <w:rsid w:val="00873867"/>
    <w:rsid w:val="008751A3"/>
    <w:rsid w:val="0087608C"/>
    <w:rsid w:val="008761FC"/>
    <w:rsid w:val="00876C39"/>
    <w:rsid w:val="0088048E"/>
    <w:rsid w:val="0088097D"/>
    <w:rsid w:val="00880D23"/>
    <w:rsid w:val="0088147F"/>
    <w:rsid w:val="0088159D"/>
    <w:rsid w:val="00882791"/>
    <w:rsid w:val="008841DB"/>
    <w:rsid w:val="00884A29"/>
    <w:rsid w:val="008852F1"/>
    <w:rsid w:val="0088587A"/>
    <w:rsid w:val="00886236"/>
    <w:rsid w:val="00886285"/>
    <w:rsid w:val="00887098"/>
    <w:rsid w:val="008874B2"/>
    <w:rsid w:val="00890512"/>
    <w:rsid w:val="008920F2"/>
    <w:rsid w:val="00892910"/>
    <w:rsid w:val="00892E7C"/>
    <w:rsid w:val="008939FD"/>
    <w:rsid w:val="0089420B"/>
    <w:rsid w:val="00894247"/>
    <w:rsid w:val="00894379"/>
    <w:rsid w:val="0089500D"/>
    <w:rsid w:val="008954B6"/>
    <w:rsid w:val="0089690C"/>
    <w:rsid w:val="008970C3"/>
    <w:rsid w:val="008973DC"/>
    <w:rsid w:val="008A1C59"/>
    <w:rsid w:val="008A23DF"/>
    <w:rsid w:val="008A33E3"/>
    <w:rsid w:val="008A380C"/>
    <w:rsid w:val="008A386B"/>
    <w:rsid w:val="008A4014"/>
    <w:rsid w:val="008A456F"/>
    <w:rsid w:val="008A48B1"/>
    <w:rsid w:val="008A4C8A"/>
    <w:rsid w:val="008A54D1"/>
    <w:rsid w:val="008B0411"/>
    <w:rsid w:val="008B0987"/>
    <w:rsid w:val="008B0CDC"/>
    <w:rsid w:val="008B0D07"/>
    <w:rsid w:val="008B11CA"/>
    <w:rsid w:val="008B17F2"/>
    <w:rsid w:val="008B2068"/>
    <w:rsid w:val="008B234E"/>
    <w:rsid w:val="008B2480"/>
    <w:rsid w:val="008B270A"/>
    <w:rsid w:val="008B65FA"/>
    <w:rsid w:val="008B695F"/>
    <w:rsid w:val="008B74B6"/>
    <w:rsid w:val="008B77CF"/>
    <w:rsid w:val="008C0D8E"/>
    <w:rsid w:val="008C1B68"/>
    <w:rsid w:val="008C245E"/>
    <w:rsid w:val="008C2468"/>
    <w:rsid w:val="008C2A79"/>
    <w:rsid w:val="008C3CF6"/>
    <w:rsid w:val="008C41A3"/>
    <w:rsid w:val="008C4828"/>
    <w:rsid w:val="008C487F"/>
    <w:rsid w:val="008C5B15"/>
    <w:rsid w:val="008C5DDF"/>
    <w:rsid w:val="008C7E87"/>
    <w:rsid w:val="008D07B4"/>
    <w:rsid w:val="008D08BC"/>
    <w:rsid w:val="008D120A"/>
    <w:rsid w:val="008D155F"/>
    <w:rsid w:val="008D180C"/>
    <w:rsid w:val="008D2F72"/>
    <w:rsid w:val="008D3297"/>
    <w:rsid w:val="008D423F"/>
    <w:rsid w:val="008D47BD"/>
    <w:rsid w:val="008D55C6"/>
    <w:rsid w:val="008D56D1"/>
    <w:rsid w:val="008D5CFD"/>
    <w:rsid w:val="008D67E5"/>
    <w:rsid w:val="008D6CB1"/>
    <w:rsid w:val="008D6EB0"/>
    <w:rsid w:val="008D7A23"/>
    <w:rsid w:val="008E06F7"/>
    <w:rsid w:val="008E10B3"/>
    <w:rsid w:val="008E141D"/>
    <w:rsid w:val="008E242F"/>
    <w:rsid w:val="008E2793"/>
    <w:rsid w:val="008E2F19"/>
    <w:rsid w:val="008E2F5C"/>
    <w:rsid w:val="008E397F"/>
    <w:rsid w:val="008E4D91"/>
    <w:rsid w:val="008E5BDF"/>
    <w:rsid w:val="008E5C4F"/>
    <w:rsid w:val="008E6D5F"/>
    <w:rsid w:val="008E708A"/>
    <w:rsid w:val="008E723A"/>
    <w:rsid w:val="008F03B2"/>
    <w:rsid w:val="008F0AB4"/>
    <w:rsid w:val="008F0FD9"/>
    <w:rsid w:val="008F140D"/>
    <w:rsid w:val="008F20F7"/>
    <w:rsid w:val="008F2495"/>
    <w:rsid w:val="008F274B"/>
    <w:rsid w:val="008F2BFC"/>
    <w:rsid w:val="008F2E49"/>
    <w:rsid w:val="008F3491"/>
    <w:rsid w:val="008F392D"/>
    <w:rsid w:val="008F4EE7"/>
    <w:rsid w:val="008F5072"/>
    <w:rsid w:val="008F5473"/>
    <w:rsid w:val="008F54D4"/>
    <w:rsid w:val="008F5DDA"/>
    <w:rsid w:val="008F6413"/>
    <w:rsid w:val="008F657E"/>
    <w:rsid w:val="008F6694"/>
    <w:rsid w:val="008F6C7E"/>
    <w:rsid w:val="008F6E1A"/>
    <w:rsid w:val="008F6F2E"/>
    <w:rsid w:val="008F72BC"/>
    <w:rsid w:val="00900394"/>
    <w:rsid w:val="00901820"/>
    <w:rsid w:val="009020F0"/>
    <w:rsid w:val="00903099"/>
    <w:rsid w:val="009030CF"/>
    <w:rsid w:val="0090356B"/>
    <w:rsid w:val="009057CE"/>
    <w:rsid w:val="00905966"/>
    <w:rsid w:val="00906369"/>
    <w:rsid w:val="00906472"/>
    <w:rsid w:val="00906DBD"/>
    <w:rsid w:val="009076B8"/>
    <w:rsid w:val="00910499"/>
    <w:rsid w:val="00910C33"/>
    <w:rsid w:val="00911993"/>
    <w:rsid w:val="00911E08"/>
    <w:rsid w:val="00912796"/>
    <w:rsid w:val="00912D1B"/>
    <w:rsid w:val="0091493A"/>
    <w:rsid w:val="00915819"/>
    <w:rsid w:val="009158C3"/>
    <w:rsid w:val="00916E90"/>
    <w:rsid w:val="00916E95"/>
    <w:rsid w:val="00917186"/>
    <w:rsid w:val="00917B1E"/>
    <w:rsid w:val="00920DA2"/>
    <w:rsid w:val="00921D4D"/>
    <w:rsid w:val="009226C0"/>
    <w:rsid w:val="00922E98"/>
    <w:rsid w:val="00923928"/>
    <w:rsid w:val="00923EB1"/>
    <w:rsid w:val="009243AC"/>
    <w:rsid w:val="009251C4"/>
    <w:rsid w:val="009252C1"/>
    <w:rsid w:val="009255A1"/>
    <w:rsid w:val="00926891"/>
    <w:rsid w:val="00926C0C"/>
    <w:rsid w:val="00926DC1"/>
    <w:rsid w:val="0092717C"/>
    <w:rsid w:val="009302E4"/>
    <w:rsid w:val="00930367"/>
    <w:rsid w:val="009303AA"/>
    <w:rsid w:val="00930418"/>
    <w:rsid w:val="00931064"/>
    <w:rsid w:val="00931092"/>
    <w:rsid w:val="00931450"/>
    <w:rsid w:val="0093219B"/>
    <w:rsid w:val="00934ED7"/>
    <w:rsid w:val="00936A8B"/>
    <w:rsid w:val="00937F05"/>
    <w:rsid w:val="0094291B"/>
    <w:rsid w:val="0094321F"/>
    <w:rsid w:val="00943E6A"/>
    <w:rsid w:val="00943F57"/>
    <w:rsid w:val="00944001"/>
    <w:rsid w:val="00945CA3"/>
    <w:rsid w:val="00945E20"/>
    <w:rsid w:val="009462A5"/>
    <w:rsid w:val="009479F3"/>
    <w:rsid w:val="009479F4"/>
    <w:rsid w:val="00947B5E"/>
    <w:rsid w:val="00947C90"/>
    <w:rsid w:val="00947F91"/>
    <w:rsid w:val="00947FFA"/>
    <w:rsid w:val="00950484"/>
    <w:rsid w:val="00950500"/>
    <w:rsid w:val="00951BAB"/>
    <w:rsid w:val="00951BC8"/>
    <w:rsid w:val="00954927"/>
    <w:rsid w:val="009552D9"/>
    <w:rsid w:val="009555D6"/>
    <w:rsid w:val="00955DB5"/>
    <w:rsid w:val="009568D2"/>
    <w:rsid w:val="00956A8E"/>
    <w:rsid w:val="00956BEB"/>
    <w:rsid w:val="00957955"/>
    <w:rsid w:val="00960A2B"/>
    <w:rsid w:val="00960B36"/>
    <w:rsid w:val="00961D66"/>
    <w:rsid w:val="00962EB2"/>
    <w:rsid w:val="00963926"/>
    <w:rsid w:val="009646E6"/>
    <w:rsid w:val="00964A9E"/>
    <w:rsid w:val="00967E01"/>
    <w:rsid w:val="00970D9F"/>
    <w:rsid w:val="00971519"/>
    <w:rsid w:val="00972418"/>
    <w:rsid w:val="0097377D"/>
    <w:rsid w:val="009738E6"/>
    <w:rsid w:val="0097414D"/>
    <w:rsid w:val="009749D7"/>
    <w:rsid w:val="00975569"/>
    <w:rsid w:val="009768A8"/>
    <w:rsid w:val="0098067C"/>
    <w:rsid w:val="00980D04"/>
    <w:rsid w:val="0098160B"/>
    <w:rsid w:val="009823F5"/>
    <w:rsid w:val="009835E7"/>
    <w:rsid w:val="00983D47"/>
    <w:rsid w:val="009846DF"/>
    <w:rsid w:val="00984FC0"/>
    <w:rsid w:val="009850FF"/>
    <w:rsid w:val="00985DF3"/>
    <w:rsid w:val="00986A78"/>
    <w:rsid w:val="00986B4C"/>
    <w:rsid w:val="009877B4"/>
    <w:rsid w:val="00990318"/>
    <w:rsid w:val="00990618"/>
    <w:rsid w:val="00990DC3"/>
    <w:rsid w:val="00991BE8"/>
    <w:rsid w:val="00991D4A"/>
    <w:rsid w:val="00991E01"/>
    <w:rsid w:val="00993D16"/>
    <w:rsid w:val="0099426E"/>
    <w:rsid w:val="009945FA"/>
    <w:rsid w:val="00994927"/>
    <w:rsid w:val="00994D3C"/>
    <w:rsid w:val="00996065"/>
    <w:rsid w:val="0099695F"/>
    <w:rsid w:val="00996AE3"/>
    <w:rsid w:val="00997183"/>
    <w:rsid w:val="009A0491"/>
    <w:rsid w:val="009A0543"/>
    <w:rsid w:val="009A0B29"/>
    <w:rsid w:val="009A0C97"/>
    <w:rsid w:val="009A11C3"/>
    <w:rsid w:val="009A164A"/>
    <w:rsid w:val="009A18B4"/>
    <w:rsid w:val="009A2961"/>
    <w:rsid w:val="009A2C7D"/>
    <w:rsid w:val="009A4567"/>
    <w:rsid w:val="009A4624"/>
    <w:rsid w:val="009A551B"/>
    <w:rsid w:val="009A5DC8"/>
    <w:rsid w:val="009A6168"/>
    <w:rsid w:val="009A72BB"/>
    <w:rsid w:val="009A7BC2"/>
    <w:rsid w:val="009B1B67"/>
    <w:rsid w:val="009B1E93"/>
    <w:rsid w:val="009B22C3"/>
    <w:rsid w:val="009B5268"/>
    <w:rsid w:val="009B61AD"/>
    <w:rsid w:val="009B7643"/>
    <w:rsid w:val="009B77E2"/>
    <w:rsid w:val="009B7A6B"/>
    <w:rsid w:val="009C0517"/>
    <w:rsid w:val="009C0A6B"/>
    <w:rsid w:val="009C2AF5"/>
    <w:rsid w:val="009C2D01"/>
    <w:rsid w:val="009C35C3"/>
    <w:rsid w:val="009C3870"/>
    <w:rsid w:val="009C38EC"/>
    <w:rsid w:val="009C3B66"/>
    <w:rsid w:val="009C3C0B"/>
    <w:rsid w:val="009C490F"/>
    <w:rsid w:val="009C50A9"/>
    <w:rsid w:val="009C5D76"/>
    <w:rsid w:val="009C6FC8"/>
    <w:rsid w:val="009C7B95"/>
    <w:rsid w:val="009D0340"/>
    <w:rsid w:val="009D08B2"/>
    <w:rsid w:val="009D48BA"/>
    <w:rsid w:val="009D502F"/>
    <w:rsid w:val="009D57B3"/>
    <w:rsid w:val="009D7AFE"/>
    <w:rsid w:val="009D7E94"/>
    <w:rsid w:val="009E09F8"/>
    <w:rsid w:val="009E0A03"/>
    <w:rsid w:val="009E15CD"/>
    <w:rsid w:val="009E18C1"/>
    <w:rsid w:val="009E366C"/>
    <w:rsid w:val="009E4489"/>
    <w:rsid w:val="009E45F0"/>
    <w:rsid w:val="009E474D"/>
    <w:rsid w:val="009E5900"/>
    <w:rsid w:val="009E5A14"/>
    <w:rsid w:val="009E60CF"/>
    <w:rsid w:val="009E6116"/>
    <w:rsid w:val="009E623D"/>
    <w:rsid w:val="009E688A"/>
    <w:rsid w:val="009E6F41"/>
    <w:rsid w:val="009E727C"/>
    <w:rsid w:val="009F03F1"/>
    <w:rsid w:val="009F0EB5"/>
    <w:rsid w:val="009F2EC7"/>
    <w:rsid w:val="009F3DD0"/>
    <w:rsid w:val="009F438A"/>
    <w:rsid w:val="009F57F4"/>
    <w:rsid w:val="009F5CBA"/>
    <w:rsid w:val="009F5CCD"/>
    <w:rsid w:val="009F667B"/>
    <w:rsid w:val="009F7B38"/>
    <w:rsid w:val="009F7D79"/>
    <w:rsid w:val="009F7E7B"/>
    <w:rsid w:val="00A0078C"/>
    <w:rsid w:val="00A01636"/>
    <w:rsid w:val="00A016FE"/>
    <w:rsid w:val="00A0203B"/>
    <w:rsid w:val="00A020D0"/>
    <w:rsid w:val="00A03145"/>
    <w:rsid w:val="00A04201"/>
    <w:rsid w:val="00A04729"/>
    <w:rsid w:val="00A04B75"/>
    <w:rsid w:val="00A04E19"/>
    <w:rsid w:val="00A0510E"/>
    <w:rsid w:val="00A05977"/>
    <w:rsid w:val="00A05DEC"/>
    <w:rsid w:val="00A06563"/>
    <w:rsid w:val="00A0736B"/>
    <w:rsid w:val="00A075F4"/>
    <w:rsid w:val="00A07C45"/>
    <w:rsid w:val="00A07CDA"/>
    <w:rsid w:val="00A102D2"/>
    <w:rsid w:val="00A117F5"/>
    <w:rsid w:val="00A130E7"/>
    <w:rsid w:val="00A13128"/>
    <w:rsid w:val="00A137C5"/>
    <w:rsid w:val="00A1412D"/>
    <w:rsid w:val="00A141B6"/>
    <w:rsid w:val="00A141BF"/>
    <w:rsid w:val="00A14B24"/>
    <w:rsid w:val="00A14C48"/>
    <w:rsid w:val="00A14FE7"/>
    <w:rsid w:val="00A1523C"/>
    <w:rsid w:val="00A15E91"/>
    <w:rsid w:val="00A17AA8"/>
    <w:rsid w:val="00A20DB9"/>
    <w:rsid w:val="00A22252"/>
    <w:rsid w:val="00A23939"/>
    <w:rsid w:val="00A23E22"/>
    <w:rsid w:val="00A23F2F"/>
    <w:rsid w:val="00A25514"/>
    <w:rsid w:val="00A25C7F"/>
    <w:rsid w:val="00A27117"/>
    <w:rsid w:val="00A276E0"/>
    <w:rsid w:val="00A276E9"/>
    <w:rsid w:val="00A27E58"/>
    <w:rsid w:val="00A3003A"/>
    <w:rsid w:val="00A302A0"/>
    <w:rsid w:val="00A31124"/>
    <w:rsid w:val="00A32128"/>
    <w:rsid w:val="00A321C5"/>
    <w:rsid w:val="00A33883"/>
    <w:rsid w:val="00A3401D"/>
    <w:rsid w:val="00A35D13"/>
    <w:rsid w:val="00A36422"/>
    <w:rsid w:val="00A36778"/>
    <w:rsid w:val="00A36967"/>
    <w:rsid w:val="00A37AEB"/>
    <w:rsid w:val="00A40B91"/>
    <w:rsid w:val="00A40FBF"/>
    <w:rsid w:val="00A41097"/>
    <w:rsid w:val="00A42043"/>
    <w:rsid w:val="00A43CDE"/>
    <w:rsid w:val="00A441F2"/>
    <w:rsid w:val="00A44213"/>
    <w:rsid w:val="00A44E39"/>
    <w:rsid w:val="00A451B3"/>
    <w:rsid w:val="00A457BD"/>
    <w:rsid w:val="00A45B90"/>
    <w:rsid w:val="00A45DCE"/>
    <w:rsid w:val="00A46D75"/>
    <w:rsid w:val="00A4713E"/>
    <w:rsid w:val="00A47278"/>
    <w:rsid w:val="00A5044B"/>
    <w:rsid w:val="00A50754"/>
    <w:rsid w:val="00A50FD9"/>
    <w:rsid w:val="00A52F19"/>
    <w:rsid w:val="00A5396A"/>
    <w:rsid w:val="00A53AF6"/>
    <w:rsid w:val="00A54242"/>
    <w:rsid w:val="00A548F4"/>
    <w:rsid w:val="00A54BA4"/>
    <w:rsid w:val="00A54F9C"/>
    <w:rsid w:val="00A5534A"/>
    <w:rsid w:val="00A55601"/>
    <w:rsid w:val="00A56206"/>
    <w:rsid w:val="00A57E20"/>
    <w:rsid w:val="00A6030F"/>
    <w:rsid w:val="00A60782"/>
    <w:rsid w:val="00A61B69"/>
    <w:rsid w:val="00A61E3A"/>
    <w:rsid w:val="00A6441C"/>
    <w:rsid w:val="00A6446F"/>
    <w:rsid w:val="00A662AD"/>
    <w:rsid w:val="00A671D9"/>
    <w:rsid w:val="00A70D74"/>
    <w:rsid w:val="00A71552"/>
    <w:rsid w:val="00A7167D"/>
    <w:rsid w:val="00A71E80"/>
    <w:rsid w:val="00A736DD"/>
    <w:rsid w:val="00A749CB"/>
    <w:rsid w:val="00A76DD0"/>
    <w:rsid w:val="00A803AF"/>
    <w:rsid w:val="00A80AB7"/>
    <w:rsid w:val="00A82241"/>
    <w:rsid w:val="00A82C31"/>
    <w:rsid w:val="00A8359E"/>
    <w:rsid w:val="00A84A68"/>
    <w:rsid w:val="00A86CCD"/>
    <w:rsid w:val="00A8718F"/>
    <w:rsid w:val="00A876F0"/>
    <w:rsid w:val="00A87F30"/>
    <w:rsid w:val="00A9059D"/>
    <w:rsid w:val="00A92C3C"/>
    <w:rsid w:val="00A9300A"/>
    <w:rsid w:val="00A93609"/>
    <w:rsid w:val="00A944DA"/>
    <w:rsid w:val="00A94A2A"/>
    <w:rsid w:val="00A954B4"/>
    <w:rsid w:val="00A9706F"/>
    <w:rsid w:val="00A97494"/>
    <w:rsid w:val="00A978F2"/>
    <w:rsid w:val="00AA0D68"/>
    <w:rsid w:val="00AA12FB"/>
    <w:rsid w:val="00AA1B8A"/>
    <w:rsid w:val="00AA2C8A"/>
    <w:rsid w:val="00AA3798"/>
    <w:rsid w:val="00AA3C4D"/>
    <w:rsid w:val="00AA4E53"/>
    <w:rsid w:val="00AA637B"/>
    <w:rsid w:val="00AA7205"/>
    <w:rsid w:val="00AB00F8"/>
    <w:rsid w:val="00AB01D0"/>
    <w:rsid w:val="00AB04AA"/>
    <w:rsid w:val="00AB05BF"/>
    <w:rsid w:val="00AB098E"/>
    <w:rsid w:val="00AB1178"/>
    <w:rsid w:val="00AB11B2"/>
    <w:rsid w:val="00AB12F7"/>
    <w:rsid w:val="00AB132D"/>
    <w:rsid w:val="00AB28C6"/>
    <w:rsid w:val="00AB2C57"/>
    <w:rsid w:val="00AB30DA"/>
    <w:rsid w:val="00AB3F7D"/>
    <w:rsid w:val="00AB42BB"/>
    <w:rsid w:val="00AB4628"/>
    <w:rsid w:val="00AB465B"/>
    <w:rsid w:val="00AB4A9D"/>
    <w:rsid w:val="00AB51E4"/>
    <w:rsid w:val="00AB6477"/>
    <w:rsid w:val="00AB6E50"/>
    <w:rsid w:val="00AC05BC"/>
    <w:rsid w:val="00AC08B1"/>
    <w:rsid w:val="00AC0B0E"/>
    <w:rsid w:val="00AC3EE3"/>
    <w:rsid w:val="00AC42C1"/>
    <w:rsid w:val="00AC45F2"/>
    <w:rsid w:val="00AC4F9B"/>
    <w:rsid w:val="00AC5002"/>
    <w:rsid w:val="00AC55A1"/>
    <w:rsid w:val="00AC62DA"/>
    <w:rsid w:val="00AC6633"/>
    <w:rsid w:val="00AC6890"/>
    <w:rsid w:val="00AC6EC6"/>
    <w:rsid w:val="00AC7438"/>
    <w:rsid w:val="00AC76E4"/>
    <w:rsid w:val="00AC7BCB"/>
    <w:rsid w:val="00AD000B"/>
    <w:rsid w:val="00AD0017"/>
    <w:rsid w:val="00AD015F"/>
    <w:rsid w:val="00AD0E3D"/>
    <w:rsid w:val="00AD350D"/>
    <w:rsid w:val="00AD37FD"/>
    <w:rsid w:val="00AD3886"/>
    <w:rsid w:val="00AD4484"/>
    <w:rsid w:val="00AD4680"/>
    <w:rsid w:val="00AD4E8E"/>
    <w:rsid w:val="00AD5D64"/>
    <w:rsid w:val="00AD6DB3"/>
    <w:rsid w:val="00AD7EA2"/>
    <w:rsid w:val="00AE07C6"/>
    <w:rsid w:val="00AE14D6"/>
    <w:rsid w:val="00AE14F7"/>
    <w:rsid w:val="00AE1DF0"/>
    <w:rsid w:val="00AE224A"/>
    <w:rsid w:val="00AE2EF6"/>
    <w:rsid w:val="00AE3BCE"/>
    <w:rsid w:val="00AE3FC2"/>
    <w:rsid w:val="00AE42A9"/>
    <w:rsid w:val="00AE4370"/>
    <w:rsid w:val="00AE50AC"/>
    <w:rsid w:val="00AE611D"/>
    <w:rsid w:val="00AE6557"/>
    <w:rsid w:val="00AE66EC"/>
    <w:rsid w:val="00AE67C9"/>
    <w:rsid w:val="00AE6C11"/>
    <w:rsid w:val="00AF0225"/>
    <w:rsid w:val="00AF204B"/>
    <w:rsid w:val="00AF2197"/>
    <w:rsid w:val="00AF2B59"/>
    <w:rsid w:val="00AF398D"/>
    <w:rsid w:val="00AF4126"/>
    <w:rsid w:val="00AF497C"/>
    <w:rsid w:val="00AF4B98"/>
    <w:rsid w:val="00AF4FA7"/>
    <w:rsid w:val="00AF5037"/>
    <w:rsid w:val="00AF724B"/>
    <w:rsid w:val="00B0019D"/>
    <w:rsid w:val="00B00278"/>
    <w:rsid w:val="00B00381"/>
    <w:rsid w:val="00B00CF4"/>
    <w:rsid w:val="00B027BF"/>
    <w:rsid w:val="00B02D20"/>
    <w:rsid w:val="00B02DEA"/>
    <w:rsid w:val="00B0350F"/>
    <w:rsid w:val="00B037EA"/>
    <w:rsid w:val="00B03A40"/>
    <w:rsid w:val="00B04469"/>
    <w:rsid w:val="00B04DD0"/>
    <w:rsid w:val="00B05306"/>
    <w:rsid w:val="00B06A96"/>
    <w:rsid w:val="00B07199"/>
    <w:rsid w:val="00B07FC2"/>
    <w:rsid w:val="00B101CE"/>
    <w:rsid w:val="00B1073F"/>
    <w:rsid w:val="00B1129F"/>
    <w:rsid w:val="00B1172B"/>
    <w:rsid w:val="00B119E5"/>
    <w:rsid w:val="00B12738"/>
    <w:rsid w:val="00B1278F"/>
    <w:rsid w:val="00B1299F"/>
    <w:rsid w:val="00B1314A"/>
    <w:rsid w:val="00B135E6"/>
    <w:rsid w:val="00B14279"/>
    <w:rsid w:val="00B14FB5"/>
    <w:rsid w:val="00B175F2"/>
    <w:rsid w:val="00B21072"/>
    <w:rsid w:val="00B2167D"/>
    <w:rsid w:val="00B21B27"/>
    <w:rsid w:val="00B235D6"/>
    <w:rsid w:val="00B23C60"/>
    <w:rsid w:val="00B2411D"/>
    <w:rsid w:val="00B24AB5"/>
    <w:rsid w:val="00B2518D"/>
    <w:rsid w:val="00B253C7"/>
    <w:rsid w:val="00B254BA"/>
    <w:rsid w:val="00B258BA"/>
    <w:rsid w:val="00B25B45"/>
    <w:rsid w:val="00B2602A"/>
    <w:rsid w:val="00B26EE7"/>
    <w:rsid w:val="00B27607"/>
    <w:rsid w:val="00B27F97"/>
    <w:rsid w:val="00B306D8"/>
    <w:rsid w:val="00B30A14"/>
    <w:rsid w:val="00B320BF"/>
    <w:rsid w:val="00B32DB0"/>
    <w:rsid w:val="00B32E1A"/>
    <w:rsid w:val="00B33799"/>
    <w:rsid w:val="00B3628C"/>
    <w:rsid w:val="00B3660B"/>
    <w:rsid w:val="00B409CF"/>
    <w:rsid w:val="00B40FB1"/>
    <w:rsid w:val="00B4212F"/>
    <w:rsid w:val="00B423B8"/>
    <w:rsid w:val="00B42FB3"/>
    <w:rsid w:val="00B43149"/>
    <w:rsid w:val="00B432BA"/>
    <w:rsid w:val="00B43E2A"/>
    <w:rsid w:val="00B449C7"/>
    <w:rsid w:val="00B464E0"/>
    <w:rsid w:val="00B47FA1"/>
    <w:rsid w:val="00B50CA8"/>
    <w:rsid w:val="00B50EF3"/>
    <w:rsid w:val="00B51BBB"/>
    <w:rsid w:val="00B5270A"/>
    <w:rsid w:val="00B52F10"/>
    <w:rsid w:val="00B54113"/>
    <w:rsid w:val="00B54217"/>
    <w:rsid w:val="00B60BED"/>
    <w:rsid w:val="00B62451"/>
    <w:rsid w:val="00B62F5A"/>
    <w:rsid w:val="00B63634"/>
    <w:rsid w:val="00B63BDC"/>
    <w:rsid w:val="00B63BF5"/>
    <w:rsid w:val="00B64E01"/>
    <w:rsid w:val="00B67BA5"/>
    <w:rsid w:val="00B701CF"/>
    <w:rsid w:val="00B70580"/>
    <w:rsid w:val="00B70958"/>
    <w:rsid w:val="00B72641"/>
    <w:rsid w:val="00B72A1A"/>
    <w:rsid w:val="00B72C62"/>
    <w:rsid w:val="00B72EA0"/>
    <w:rsid w:val="00B7309E"/>
    <w:rsid w:val="00B733C0"/>
    <w:rsid w:val="00B74570"/>
    <w:rsid w:val="00B74EFC"/>
    <w:rsid w:val="00B759AF"/>
    <w:rsid w:val="00B75ECE"/>
    <w:rsid w:val="00B76320"/>
    <w:rsid w:val="00B81526"/>
    <w:rsid w:val="00B81BE9"/>
    <w:rsid w:val="00B81E5B"/>
    <w:rsid w:val="00B83166"/>
    <w:rsid w:val="00B83180"/>
    <w:rsid w:val="00B832BF"/>
    <w:rsid w:val="00B83DA8"/>
    <w:rsid w:val="00B84808"/>
    <w:rsid w:val="00B84A1D"/>
    <w:rsid w:val="00B85477"/>
    <w:rsid w:val="00B862F0"/>
    <w:rsid w:val="00B86987"/>
    <w:rsid w:val="00B873D1"/>
    <w:rsid w:val="00B9054C"/>
    <w:rsid w:val="00B90A12"/>
    <w:rsid w:val="00B91DB5"/>
    <w:rsid w:val="00B92383"/>
    <w:rsid w:val="00B92E88"/>
    <w:rsid w:val="00B9478F"/>
    <w:rsid w:val="00B95364"/>
    <w:rsid w:val="00B95647"/>
    <w:rsid w:val="00B95969"/>
    <w:rsid w:val="00B95CAF"/>
    <w:rsid w:val="00B95DF5"/>
    <w:rsid w:val="00B96161"/>
    <w:rsid w:val="00B96252"/>
    <w:rsid w:val="00B97050"/>
    <w:rsid w:val="00B97B05"/>
    <w:rsid w:val="00BA0932"/>
    <w:rsid w:val="00BA0947"/>
    <w:rsid w:val="00BA1092"/>
    <w:rsid w:val="00BA2463"/>
    <w:rsid w:val="00BA2468"/>
    <w:rsid w:val="00BA27DC"/>
    <w:rsid w:val="00BA2C36"/>
    <w:rsid w:val="00BA2D84"/>
    <w:rsid w:val="00BA3025"/>
    <w:rsid w:val="00BA34B0"/>
    <w:rsid w:val="00BA3AEF"/>
    <w:rsid w:val="00BA3E8B"/>
    <w:rsid w:val="00BA4B32"/>
    <w:rsid w:val="00BA527D"/>
    <w:rsid w:val="00BA55FC"/>
    <w:rsid w:val="00BA57E8"/>
    <w:rsid w:val="00BA70A5"/>
    <w:rsid w:val="00BA7987"/>
    <w:rsid w:val="00BA7DDA"/>
    <w:rsid w:val="00BB07B6"/>
    <w:rsid w:val="00BB09B8"/>
    <w:rsid w:val="00BB15C9"/>
    <w:rsid w:val="00BB33B7"/>
    <w:rsid w:val="00BB3516"/>
    <w:rsid w:val="00BB3801"/>
    <w:rsid w:val="00BB394C"/>
    <w:rsid w:val="00BB458E"/>
    <w:rsid w:val="00BB5A07"/>
    <w:rsid w:val="00BB6773"/>
    <w:rsid w:val="00BB68DD"/>
    <w:rsid w:val="00BB7663"/>
    <w:rsid w:val="00BB7C38"/>
    <w:rsid w:val="00BC0ECF"/>
    <w:rsid w:val="00BC2AEC"/>
    <w:rsid w:val="00BC36DE"/>
    <w:rsid w:val="00BC3F6B"/>
    <w:rsid w:val="00BC44A3"/>
    <w:rsid w:val="00BC4B29"/>
    <w:rsid w:val="00BC51F6"/>
    <w:rsid w:val="00BC5C85"/>
    <w:rsid w:val="00BC5E70"/>
    <w:rsid w:val="00BD0AA5"/>
    <w:rsid w:val="00BD2DBF"/>
    <w:rsid w:val="00BD3CDF"/>
    <w:rsid w:val="00BD3DE8"/>
    <w:rsid w:val="00BD4204"/>
    <w:rsid w:val="00BD421F"/>
    <w:rsid w:val="00BD4585"/>
    <w:rsid w:val="00BD4A29"/>
    <w:rsid w:val="00BD5877"/>
    <w:rsid w:val="00BD6F49"/>
    <w:rsid w:val="00BD6F66"/>
    <w:rsid w:val="00BD7464"/>
    <w:rsid w:val="00BD747C"/>
    <w:rsid w:val="00BE046D"/>
    <w:rsid w:val="00BE0BC2"/>
    <w:rsid w:val="00BE28BA"/>
    <w:rsid w:val="00BE2A50"/>
    <w:rsid w:val="00BE2B1D"/>
    <w:rsid w:val="00BE3C1C"/>
    <w:rsid w:val="00BE3E85"/>
    <w:rsid w:val="00BE498E"/>
    <w:rsid w:val="00BE51E8"/>
    <w:rsid w:val="00BE5377"/>
    <w:rsid w:val="00BE5F50"/>
    <w:rsid w:val="00BE6E34"/>
    <w:rsid w:val="00BF0564"/>
    <w:rsid w:val="00BF0948"/>
    <w:rsid w:val="00BF1066"/>
    <w:rsid w:val="00BF2465"/>
    <w:rsid w:val="00BF39B7"/>
    <w:rsid w:val="00BF3C0D"/>
    <w:rsid w:val="00BF45F7"/>
    <w:rsid w:val="00BF4DDD"/>
    <w:rsid w:val="00BF567A"/>
    <w:rsid w:val="00BF66B4"/>
    <w:rsid w:val="00BF6C55"/>
    <w:rsid w:val="00BF705D"/>
    <w:rsid w:val="00BF79A9"/>
    <w:rsid w:val="00C0227E"/>
    <w:rsid w:val="00C039E4"/>
    <w:rsid w:val="00C0569E"/>
    <w:rsid w:val="00C05932"/>
    <w:rsid w:val="00C05B58"/>
    <w:rsid w:val="00C06DE0"/>
    <w:rsid w:val="00C1005E"/>
    <w:rsid w:val="00C1118F"/>
    <w:rsid w:val="00C11CEF"/>
    <w:rsid w:val="00C1207D"/>
    <w:rsid w:val="00C1228F"/>
    <w:rsid w:val="00C128CF"/>
    <w:rsid w:val="00C132AD"/>
    <w:rsid w:val="00C17A46"/>
    <w:rsid w:val="00C20BC0"/>
    <w:rsid w:val="00C2182C"/>
    <w:rsid w:val="00C21A19"/>
    <w:rsid w:val="00C22185"/>
    <w:rsid w:val="00C223A7"/>
    <w:rsid w:val="00C226F1"/>
    <w:rsid w:val="00C232F8"/>
    <w:rsid w:val="00C2411A"/>
    <w:rsid w:val="00C24A8B"/>
    <w:rsid w:val="00C24AFA"/>
    <w:rsid w:val="00C24B8B"/>
    <w:rsid w:val="00C254B0"/>
    <w:rsid w:val="00C25D11"/>
    <w:rsid w:val="00C26FA9"/>
    <w:rsid w:val="00C2776A"/>
    <w:rsid w:val="00C27B4E"/>
    <w:rsid w:val="00C30747"/>
    <w:rsid w:val="00C310E4"/>
    <w:rsid w:val="00C31ABB"/>
    <w:rsid w:val="00C32345"/>
    <w:rsid w:val="00C33931"/>
    <w:rsid w:val="00C3400E"/>
    <w:rsid w:val="00C341BB"/>
    <w:rsid w:val="00C35891"/>
    <w:rsid w:val="00C364CB"/>
    <w:rsid w:val="00C36B43"/>
    <w:rsid w:val="00C37635"/>
    <w:rsid w:val="00C402DA"/>
    <w:rsid w:val="00C42B73"/>
    <w:rsid w:val="00C435A1"/>
    <w:rsid w:val="00C444C2"/>
    <w:rsid w:val="00C45791"/>
    <w:rsid w:val="00C46D19"/>
    <w:rsid w:val="00C47266"/>
    <w:rsid w:val="00C47C19"/>
    <w:rsid w:val="00C47C4E"/>
    <w:rsid w:val="00C504FE"/>
    <w:rsid w:val="00C5097E"/>
    <w:rsid w:val="00C51411"/>
    <w:rsid w:val="00C5166C"/>
    <w:rsid w:val="00C51E02"/>
    <w:rsid w:val="00C524D2"/>
    <w:rsid w:val="00C52550"/>
    <w:rsid w:val="00C5339A"/>
    <w:rsid w:val="00C53C39"/>
    <w:rsid w:val="00C53D45"/>
    <w:rsid w:val="00C53D7B"/>
    <w:rsid w:val="00C55562"/>
    <w:rsid w:val="00C556C4"/>
    <w:rsid w:val="00C602F7"/>
    <w:rsid w:val="00C60676"/>
    <w:rsid w:val="00C61C9A"/>
    <w:rsid w:val="00C633DF"/>
    <w:rsid w:val="00C65EFF"/>
    <w:rsid w:val="00C660EE"/>
    <w:rsid w:val="00C6646C"/>
    <w:rsid w:val="00C67D6D"/>
    <w:rsid w:val="00C67E98"/>
    <w:rsid w:val="00C70120"/>
    <w:rsid w:val="00C70CCD"/>
    <w:rsid w:val="00C70EEF"/>
    <w:rsid w:val="00C71437"/>
    <w:rsid w:val="00C71550"/>
    <w:rsid w:val="00C71DD1"/>
    <w:rsid w:val="00C73B8F"/>
    <w:rsid w:val="00C75093"/>
    <w:rsid w:val="00C75134"/>
    <w:rsid w:val="00C757D7"/>
    <w:rsid w:val="00C75F72"/>
    <w:rsid w:val="00C765E3"/>
    <w:rsid w:val="00C7726A"/>
    <w:rsid w:val="00C77C17"/>
    <w:rsid w:val="00C80B99"/>
    <w:rsid w:val="00C8106A"/>
    <w:rsid w:val="00C810F7"/>
    <w:rsid w:val="00C818EA"/>
    <w:rsid w:val="00C8213B"/>
    <w:rsid w:val="00C82CF6"/>
    <w:rsid w:val="00C83A23"/>
    <w:rsid w:val="00C83D95"/>
    <w:rsid w:val="00C84163"/>
    <w:rsid w:val="00C86255"/>
    <w:rsid w:val="00C86725"/>
    <w:rsid w:val="00C86BCD"/>
    <w:rsid w:val="00C91D50"/>
    <w:rsid w:val="00C935F8"/>
    <w:rsid w:val="00C941E9"/>
    <w:rsid w:val="00C94BC7"/>
    <w:rsid w:val="00C95409"/>
    <w:rsid w:val="00C9540C"/>
    <w:rsid w:val="00C95A68"/>
    <w:rsid w:val="00C96787"/>
    <w:rsid w:val="00C97305"/>
    <w:rsid w:val="00C978D5"/>
    <w:rsid w:val="00C97E18"/>
    <w:rsid w:val="00CA0A99"/>
    <w:rsid w:val="00CA0C05"/>
    <w:rsid w:val="00CA13DE"/>
    <w:rsid w:val="00CA1B1F"/>
    <w:rsid w:val="00CA1D79"/>
    <w:rsid w:val="00CA2CD1"/>
    <w:rsid w:val="00CA3165"/>
    <w:rsid w:val="00CA3399"/>
    <w:rsid w:val="00CA34E8"/>
    <w:rsid w:val="00CA4EA6"/>
    <w:rsid w:val="00CA4F51"/>
    <w:rsid w:val="00CA6082"/>
    <w:rsid w:val="00CA61AF"/>
    <w:rsid w:val="00CA68C9"/>
    <w:rsid w:val="00CA6AED"/>
    <w:rsid w:val="00CA7715"/>
    <w:rsid w:val="00CA7D0B"/>
    <w:rsid w:val="00CB1409"/>
    <w:rsid w:val="00CB215C"/>
    <w:rsid w:val="00CB2185"/>
    <w:rsid w:val="00CB53A0"/>
    <w:rsid w:val="00CB56A4"/>
    <w:rsid w:val="00CB640F"/>
    <w:rsid w:val="00CB6C4F"/>
    <w:rsid w:val="00CB72D4"/>
    <w:rsid w:val="00CC008F"/>
    <w:rsid w:val="00CC0A3B"/>
    <w:rsid w:val="00CC0C9B"/>
    <w:rsid w:val="00CC0CBB"/>
    <w:rsid w:val="00CC0DC6"/>
    <w:rsid w:val="00CC1FEE"/>
    <w:rsid w:val="00CC2209"/>
    <w:rsid w:val="00CC2A5E"/>
    <w:rsid w:val="00CC2DB5"/>
    <w:rsid w:val="00CC4119"/>
    <w:rsid w:val="00CC4C63"/>
    <w:rsid w:val="00CC61B1"/>
    <w:rsid w:val="00CC6960"/>
    <w:rsid w:val="00CC72E2"/>
    <w:rsid w:val="00CC7972"/>
    <w:rsid w:val="00CD0966"/>
    <w:rsid w:val="00CD09A3"/>
    <w:rsid w:val="00CD1A38"/>
    <w:rsid w:val="00CD1FDC"/>
    <w:rsid w:val="00CD30B2"/>
    <w:rsid w:val="00CD422B"/>
    <w:rsid w:val="00CD555F"/>
    <w:rsid w:val="00CD558E"/>
    <w:rsid w:val="00CD5A25"/>
    <w:rsid w:val="00CD6B7A"/>
    <w:rsid w:val="00CE2171"/>
    <w:rsid w:val="00CE222A"/>
    <w:rsid w:val="00CE36F8"/>
    <w:rsid w:val="00CE3DDB"/>
    <w:rsid w:val="00CE5D86"/>
    <w:rsid w:val="00CE607F"/>
    <w:rsid w:val="00CE71F6"/>
    <w:rsid w:val="00CE7A4C"/>
    <w:rsid w:val="00CE7B00"/>
    <w:rsid w:val="00CF0089"/>
    <w:rsid w:val="00CF0B31"/>
    <w:rsid w:val="00CF103B"/>
    <w:rsid w:val="00CF18E8"/>
    <w:rsid w:val="00CF1BF0"/>
    <w:rsid w:val="00CF1D69"/>
    <w:rsid w:val="00CF26BD"/>
    <w:rsid w:val="00CF4644"/>
    <w:rsid w:val="00CF532A"/>
    <w:rsid w:val="00CF7E90"/>
    <w:rsid w:val="00D019FC"/>
    <w:rsid w:val="00D01B6F"/>
    <w:rsid w:val="00D023F1"/>
    <w:rsid w:val="00D0296A"/>
    <w:rsid w:val="00D02BD9"/>
    <w:rsid w:val="00D03238"/>
    <w:rsid w:val="00D0417C"/>
    <w:rsid w:val="00D04A4A"/>
    <w:rsid w:val="00D04EE1"/>
    <w:rsid w:val="00D05468"/>
    <w:rsid w:val="00D05927"/>
    <w:rsid w:val="00D06592"/>
    <w:rsid w:val="00D06AA0"/>
    <w:rsid w:val="00D07624"/>
    <w:rsid w:val="00D0769F"/>
    <w:rsid w:val="00D076FE"/>
    <w:rsid w:val="00D10314"/>
    <w:rsid w:val="00D10CA9"/>
    <w:rsid w:val="00D1206D"/>
    <w:rsid w:val="00D13A9B"/>
    <w:rsid w:val="00D13B68"/>
    <w:rsid w:val="00D1426B"/>
    <w:rsid w:val="00D14669"/>
    <w:rsid w:val="00D14DB4"/>
    <w:rsid w:val="00D150EE"/>
    <w:rsid w:val="00D1517D"/>
    <w:rsid w:val="00D15CE8"/>
    <w:rsid w:val="00D16690"/>
    <w:rsid w:val="00D16848"/>
    <w:rsid w:val="00D16A89"/>
    <w:rsid w:val="00D16ADB"/>
    <w:rsid w:val="00D21BD7"/>
    <w:rsid w:val="00D22621"/>
    <w:rsid w:val="00D23085"/>
    <w:rsid w:val="00D23C33"/>
    <w:rsid w:val="00D24013"/>
    <w:rsid w:val="00D25CE3"/>
    <w:rsid w:val="00D25EBB"/>
    <w:rsid w:val="00D265DD"/>
    <w:rsid w:val="00D30B3E"/>
    <w:rsid w:val="00D3116A"/>
    <w:rsid w:val="00D318E3"/>
    <w:rsid w:val="00D32765"/>
    <w:rsid w:val="00D32796"/>
    <w:rsid w:val="00D3341D"/>
    <w:rsid w:val="00D33BD0"/>
    <w:rsid w:val="00D34BBA"/>
    <w:rsid w:val="00D35535"/>
    <w:rsid w:val="00D35663"/>
    <w:rsid w:val="00D36301"/>
    <w:rsid w:val="00D363B3"/>
    <w:rsid w:val="00D363C6"/>
    <w:rsid w:val="00D3665E"/>
    <w:rsid w:val="00D366B2"/>
    <w:rsid w:val="00D3702A"/>
    <w:rsid w:val="00D37B46"/>
    <w:rsid w:val="00D40AA8"/>
    <w:rsid w:val="00D41177"/>
    <w:rsid w:val="00D41AD6"/>
    <w:rsid w:val="00D4266D"/>
    <w:rsid w:val="00D436EE"/>
    <w:rsid w:val="00D43AD5"/>
    <w:rsid w:val="00D43F23"/>
    <w:rsid w:val="00D44BE0"/>
    <w:rsid w:val="00D46634"/>
    <w:rsid w:val="00D502B1"/>
    <w:rsid w:val="00D5276F"/>
    <w:rsid w:val="00D52F02"/>
    <w:rsid w:val="00D53417"/>
    <w:rsid w:val="00D53A28"/>
    <w:rsid w:val="00D5442D"/>
    <w:rsid w:val="00D546B6"/>
    <w:rsid w:val="00D5572E"/>
    <w:rsid w:val="00D55A36"/>
    <w:rsid w:val="00D5713D"/>
    <w:rsid w:val="00D620E5"/>
    <w:rsid w:val="00D62364"/>
    <w:rsid w:val="00D623BD"/>
    <w:rsid w:val="00D6484F"/>
    <w:rsid w:val="00D64F58"/>
    <w:rsid w:val="00D65199"/>
    <w:rsid w:val="00D6524D"/>
    <w:rsid w:val="00D65722"/>
    <w:rsid w:val="00D65A21"/>
    <w:rsid w:val="00D65D38"/>
    <w:rsid w:val="00D662A0"/>
    <w:rsid w:val="00D67754"/>
    <w:rsid w:val="00D703C7"/>
    <w:rsid w:val="00D706FC"/>
    <w:rsid w:val="00D7205F"/>
    <w:rsid w:val="00D7220D"/>
    <w:rsid w:val="00D722EE"/>
    <w:rsid w:val="00D72ADF"/>
    <w:rsid w:val="00D734A0"/>
    <w:rsid w:val="00D74869"/>
    <w:rsid w:val="00D7585D"/>
    <w:rsid w:val="00D75E1B"/>
    <w:rsid w:val="00D75F80"/>
    <w:rsid w:val="00D76EB9"/>
    <w:rsid w:val="00D8077C"/>
    <w:rsid w:val="00D807B3"/>
    <w:rsid w:val="00D813F2"/>
    <w:rsid w:val="00D823AE"/>
    <w:rsid w:val="00D82425"/>
    <w:rsid w:val="00D828BE"/>
    <w:rsid w:val="00D83ED0"/>
    <w:rsid w:val="00D83F97"/>
    <w:rsid w:val="00D847CA"/>
    <w:rsid w:val="00D84DCC"/>
    <w:rsid w:val="00D855A5"/>
    <w:rsid w:val="00D85CA2"/>
    <w:rsid w:val="00D85D45"/>
    <w:rsid w:val="00D86712"/>
    <w:rsid w:val="00D86F0C"/>
    <w:rsid w:val="00D8718B"/>
    <w:rsid w:val="00D87E1C"/>
    <w:rsid w:val="00D91565"/>
    <w:rsid w:val="00D916D6"/>
    <w:rsid w:val="00D95BD0"/>
    <w:rsid w:val="00D965EC"/>
    <w:rsid w:val="00DA00E7"/>
    <w:rsid w:val="00DA065C"/>
    <w:rsid w:val="00DA0C55"/>
    <w:rsid w:val="00DA0E41"/>
    <w:rsid w:val="00DA0F40"/>
    <w:rsid w:val="00DA155F"/>
    <w:rsid w:val="00DA1A58"/>
    <w:rsid w:val="00DA1E8A"/>
    <w:rsid w:val="00DA26C8"/>
    <w:rsid w:val="00DA2769"/>
    <w:rsid w:val="00DA500D"/>
    <w:rsid w:val="00DA656D"/>
    <w:rsid w:val="00DA6757"/>
    <w:rsid w:val="00DA6780"/>
    <w:rsid w:val="00DA686C"/>
    <w:rsid w:val="00DA7F3D"/>
    <w:rsid w:val="00DB0DB7"/>
    <w:rsid w:val="00DB19E4"/>
    <w:rsid w:val="00DB2B76"/>
    <w:rsid w:val="00DB2BCB"/>
    <w:rsid w:val="00DB4F04"/>
    <w:rsid w:val="00DB508C"/>
    <w:rsid w:val="00DB5F45"/>
    <w:rsid w:val="00DB606F"/>
    <w:rsid w:val="00DB65B2"/>
    <w:rsid w:val="00DB6F3A"/>
    <w:rsid w:val="00DB74D0"/>
    <w:rsid w:val="00DB75CC"/>
    <w:rsid w:val="00DB78A7"/>
    <w:rsid w:val="00DB7D23"/>
    <w:rsid w:val="00DC08F5"/>
    <w:rsid w:val="00DC1FE2"/>
    <w:rsid w:val="00DC223D"/>
    <w:rsid w:val="00DC377E"/>
    <w:rsid w:val="00DC5712"/>
    <w:rsid w:val="00DC6645"/>
    <w:rsid w:val="00DC7B5B"/>
    <w:rsid w:val="00DD087E"/>
    <w:rsid w:val="00DD08CE"/>
    <w:rsid w:val="00DD0994"/>
    <w:rsid w:val="00DD0BA8"/>
    <w:rsid w:val="00DD13B2"/>
    <w:rsid w:val="00DD153A"/>
    <w:rsid w:val="00DD177E"/>
    <w:rsid w:val="00DD1D40"/>
    <w:rsid w:val="00DD225A"/>
    <w:rsid w:val="00DD330A"/>
    <w:rsid w:val="00DD3D6F"/>
    <w:rsid w:val="00DD43B8"/>
    <w:rsid w:val="00DD5562"/>
    <w:rsid w:val="00DD5ABB"/>
    <w:rsid w:val="00DD61C2"/>
    <w:rsid w:val="00DD7DD7"/>
    <w:rsid w:val="00DE012D"/>
    <w:rsid w:val="00DE02BF"/>
    <w:rsid w:val="00DE2AA7"/>
    <w:rsid w:val="00DE2CC7"/>
    <w:rsid w:val="00DE2D2D"/>
    <w:rsid w:val="00DE3256"/>
    <w:rsid w:val="00DE4040"/>
    <w:rsid w:val="00DE45DA"/>
    <w:rsid w:val="00DE4663"/>
    <w:rsid w:val="00DE4E8A"/>
    <w:rsid w:val="00DE63FB"/>
    <w:rsid w:val="00DE69F8"/>
    <w:rsid w:val="00DE7143"/>
    <w:rsid w:val="00DF0C8D"/>
    <w:rsid w:val="00DF1906"/>
    <w:rsid w:val="00DF238F"/>
    <w:rsid w:val="00DF26CD"/>
    <w:rsid w:val="00DF3B51"/>
    <w:rsid w:val="00DF3C95"/>
    <w:rsid w:val="00DF4B63"/>
    <w:rsid w:val="00DF4C05"/>
    <w:rsid w:val="00DF5B5E"/>
    <w:rsid w:val="00DF5D47"/>
    <w:rsid w:val="00DF5E9B"/>
    <w:rsid w:val="00DF5F37"/>
    <w:rsid w:val="00DF6929"/>
    <w:rsid w:val="00DF6BF0"/>
    <w:rsid w:val="00DF6E4A"/>
    <w:rsid w:val="00DF6F75"/>
    <w:rsid w:val="00DF6FE5"/>
    <w:rsid w:val="00E00EE9"/>
    <w:rsid w:val="00E01406"/>
    <w:rsid w:val="00E01608"/>
    <w:rsid w:val="00E01638"/>
    <w:rsid w:val="00E039AD"/>
    <w:rsid w:val="00E03C7D"/>
    <w:rsid w:val="00E04058"/>
    <w:rsid w:val="00E04464"/>
    <w:rsid w:val="00E04707"/>
    <w:rsid w:val="00E06623"/>
    <w:rsid w:val="00E0681C"/>
    <w:rsid w:val="00E068C3"/>
    <w:rsid w:val="00E06AE6"/>
    <w:rsid w:val="00E1112F"/>
    <w:rsid w:val="00E119DC"/>
    <w:rsid w:val="00E13312"/>
    <w:rsid w:val="00E1370C"/>
    <w:rsid w:val="00E1392A"/>
    <w:rsid w:val="00E13E9B"/>
    <w:rsid w:val="00E14478"/>
    <w:rsid w:val="00E14D3C"/>
    <w:rsid w:val="00E14EB7"/>
    <w:rsid w:val="00E21ED2"/>
    <w:rsid w:val="00E21F6D"/>
    <w:rsid w:val="00E22742"/>
    <w:rsid w:val="00E22A0E"/>
    <w:rsid w:val="00E22F16"/>
    <w:rsid w:val="00E235C4"/>
    <w:rsid w:val="00E23DFE"/>
    <w:rsid w:val="00E25E30"/>
    <w:rsid w:val="00E26677"/>
    <w:rsid w:val="00E268B2"/>
    <w:rsid w:val="00E26A7F"/>
    <w:rsid w:val="00E26AAD"/>
    <w:rsid w:val="00E271F8"/>
    <w:rsid w:val="00E30D3D"/>
    <w:rsid w:val="00E3189C"/>
    <w:rsid w:val="00E323A6"/>
    <w:rsid w:val="00E33516"/>
    <w:rsid w:val="00E339B3"/>
    <w:rsid w:val="00E346A6"/>
    <w:rsid w:val="00E34762"/>
    <w:rsid w:val="00E3536B"/>
    <w:rsid w:val="00E35A2E"/>
    <w:rsid w:val="00E36591"/>
    <w:rsid w:val="00E366EA"/>
    <w:rsid w:val="00E3740C"/>
    <w:rsid w:val="00E37423"/>
    <w:rsid w:val="00E40482"/>
    <w:rsid w:val="00E412E5"/>
    <w:rsid w:val="00E41330"/>
    <w:rsid w:val="00E42644"/>
    <w:rsid w:val="00E4281A"/>
    <w:rsid w:val="00E439F9"/>
    <w:rsid w:val="00E45503"/>
    <w:rsid w:val="00E456E7"/>
    <w:rsid w:val="00E45C30"/>
    <w:rsid w:val="00E46149"/>
    <w:rsid w:val="00E463DC"/>
    <w:rsid w:val="00E509DE"/>
    <w:rsid w:val="00E5287F"/>
    <w:rsid w:val="00E53DE8"/>
    <w:rsid w:val="00E53F5E"/>
    <w:rsid w:val="00E54D1A"/>
    <w:rsid w:val="00E54ECB"/>
    <w:rsid w:val="00E54FBD"/>
    <w:rsid w:val="00E5642B"/>
    <w:rsid w:val="00E56EF3"/>
    <w:rsid w:val="00E61600"/>
    <w:rsid w:val="00E61B99"/>
    <w:rsid w:val="00E61FEF"/>
    <w:rsid w:val="00E62D6A"/>
    <w:rsid w:val="00E63350"/>
    <w:rsid w:val="00E6465A"/>
    <w:rsid w:val="00E663F8"/>
    <w:rsid w:val="00E66419"/>
    <w:rsid w:val="00E66DC0"/>
    <w:rsid w:val="00E67998"/>
    <w:rsid w:val="00E67C84"/>
    <w:rsid w:val="00E705BE"/>
    <w:rsid w:val="00E708D4"/>
    <w:rsid w:val="00E71008"/>
    <w:rsid w:val="00E7101F"/>
    <w:rsid w:val="00E7137D"/>
    <w:rsid w:val="00E71965"/>
    <w:rsid w:val="00E71B45"/>
    <w:rsid w:val="00E72002"/>
    <w:rsid w:val="00E72CB9"/>
    <w:rsid w:val="00E73D14"/>
    <w:rsid w:val="00E73FCA"/>
    <w:rsid w:val="00E74D52"/>
    <w:rsid w:val="00E75018"/>
    <w:rsid w:val="00E7544D"/>
    <w:rsid w:val="00E76012"/>
    <w:rsid w:val="00E7605B"/>
    <w:rsid w:val="00E762E8"/>
    <w:rsid w:val="00E76739"/>
    <w:rsid w:val="00E76B9B"/>
    <w:rsid w:val="00E77186"/>
    <w:rsid w:val="00E7748F"/>
    <w:rsid w:val="00E8077A"/>
    <w:rsid w:val="00E80957"/>
    <w:rsid w:val="00E8319A"/>
    <w:rsid w:val="00E843BD"/>
    <w:rsid w:val="00E84707"/>
    <w:rsid w:val="00E85149"/>
    <w:rsid w:val="00E852B1"/>
    <w:rsid w:val="00E856BB"/>
    <w:rsid w:val="00E85909"/>
    <w:rsid w:val="00E861EE"/>
    <w:rsid w:val="00E87284"/>
    <w:rsid w:val="00E872A1"/>
    <w:rsid w:val="00E87F5A"/>
    <w:rsid w:val="00E91911"/>
    <w:rsid w:val="00E92AD5"/>
    <w:rsid w:val="00E92EDB"/>
    <w:rsid w:val="00E93050"/>
    <w:rsid w:val="00E93D0E"/>
    <w:rsid w:val="00E94214"/>
    <w:rsid w:val="00E94D01"/>
    <w:rsid w:val="00E951B1"/>
    <w:rsid w:val="00E96A60"/>
    <w:rsid w:val="00E96F1F"/>
    <w:rsid w:val="00EA14BF"/>
    <w:rsid w:val="00EA2B91"/>
    <w:rsid w:val="00EA3AFA"/>
    <w:rsid w:val="00EA43A6"/>
    <w:rsid w:val="00EA58E2"/>
    <w:rsid w:val="00EB0BC2"/>
    <w:rsid w:val="00EB0CE9"/>
    <w:rsid w:val="00EB17A8"/>
    <w:rsid w:val="00EB2425"/>
    <w:rsid w:val="00EB2C8E"/>
    <w:rsid w:val="00EB54F6"/>
    <w:rsid w:val="00EB5994"/>
    <w:rsid w:val="00EB7F3C"/>
    <w:rsid w:val="00EC0151"/>
    <w:rsid w:val="00EC01D3"/>
    <w:rsid w:val="00EC2FA8"/>
    <w:rsid w:val="00EC31D1"/>
    <w:rsid w:val="00EC3311"/>
    <w:rsid w:val="00EC4AED"/>
    <w:rsid w:val="00EC4CD9"/>
    <w:rsid w:val="00EC4F40"/>
    <w:rsid w:val="00EC5CF6"/>
    <w:rsid w:val="00EC65CC"/>
    <w:rsid w:val="00EC6926"/>
    <w:rsid w:val="00EC70B3"/>
    <w:rsid w:val="00ED0179"/>
    <w:rsid w:val="00ED0ADD"/>
    <w:rsid w:val="00ED0C74"/>
    <w:rsid w:val="00ED1CAB"/>
    <w:rsid w:val="00ED1F3D"/>
    <w:rsid w:val="00ED2EB5"/>
    <w:rsid w:val="00ED3401"/>
    <w:rsid w:val="00ED3A94"/>
    <w:rsid w:val="00ED3B2D"/>
    <w:rsid w:val="00ED4204"/>
    <w:rsid w:val="00ED449D"/>
    <w:rsid w:val="00ED6AC8"/>
    <w:rsid w:val="00ED7206"/>
    <w:rsid w:val="00ED7231"/>
    <w:rsid w:val="00ED78E9"/>
    <w:rsid w:val="00ED7FD0"/>
    <w:rsid w:val="00EE02BE"/>
    <w:rsid w:val="00EE042A"/>
    <w:rsid w:val="00EE0F08"/>
    <w:rsid w:val="00EE10E3"/>
    <w:rsid w:val="00EE1667"/>
    <w:rsid w:val="00EE3710"/>
    <w:rsid w:val="00EE4A6B"/>
    <w:rsid w:val="00EE4BE2"/>
    <w:rsid w:val="00EE5D26"/>
    <w:rsid w:val="00EE6020"/>
    <w:rsid w:val="00EE6123"/>
    <w:rsid w:val="00EE61C5"/>
    <w:rsid w:val="00EE68BC"/>
    <w:rsid w:val="00EF06A7"/>
    <w:rsid w:val="00EF0C31"/>
    <w:rsid w:val="00EF0D48"/>
    <w:rsid w:val="00EF1196"/>
    <w:rsid w:val="00EF16FA"/>
    <w:rsid w:val="00EF199B"/>
    <w:rsid w:val="00EF20AE"/>
    <w:rsid w:val="00EF25DD"/>
    <w:rsid w:val="00EF2B9A"/>
    <w:rsid w:val="00EF2E14"/>
    <w:rsid w:val="00EF31F9"/>
    <w:rsid w:val="00EF3A1C"/>
    <w:rsid w:val="00EF3AF3"/>
    <w:rsid w:val="00EF3E0A"/>
    <w:rsid w:val="00EF429C"/>
    <w:rsid w:val="00EF46DA"/>
    <w:rsid w:val="00EF4E89"/>
    <w:rsid w:val="00EF55F2"/>
    <w:rsid w:val="00EF7D57"/>
    <w:rsid w:val="00EF7F24"/>
    <w:rsid w:val="00F00472"/>
    <w:rsid w:val="00F0132D"/>
    <w:rsid w:val="00F01DC1"/>
    <w:rsid w:val="00F01F77"/>
    <w:rsid w:val="00F02A20"/>
    <w:rsid w:val="00F02E8A"/>
    <w:rsid w:val="00F0387A"/>
    <w:rsid w:val="00F04085"/>
    <w:rsid w:val="00F041BD"/>
    <w:rsid w:val="00F04304"/>
    <w:rsid w:val="00F04F39"/>
    <w:rsid w:val="00F05300"/>
    <w:rsid w:val="00F05824"/>
    <w:rsid w:val="00F05F88"/>
    <w:rsid w:val="00F067A6"/>
    <w:rsid w:val="00F07211"/>
    <w:rsid w:val="00F07665"/>
    <w:rsid w:val="00F078C8"/>
    <w:rsid w:val="00F07F31"/>
    <w:rsid w:val="00F10916"/>
    <w:rsid w:val="00F10C71"/>
    <w:rsid w:val="00F11E9C"/>
    <w:rsid w:val="00F13F28"/>
    <w:rsid w:val="00F156E7"/>
    <w:rsid w:val="00F159E1"/>
    <w:rsid w:val="00F17EFD"/>
    <w:rsid w:val="00F226EA"/>
    <w:rsid w:val="00F22EB1"/>
    <w:rsid w:val="00F2318E"/>
    <w:rsid w:val="00F237DE"/>
    <w:rsid w:val="00F24A6F"/>
    <w:rsid w:val="00F24F19"/>
    <w:rsid w:val="00F25F21"/>
    <w:rsid w:val="00F26340"/>
    <w:rsid w:val="00F26E1D"/>
    <w:rsid w:val="00F2784B"/>
    <w:rsid w:val="00F3072F"/>
    <w:rsid w:val="00F30CEF"/>
    <w:rsid w:val="00F32001"/>
    <w:rsid w:val="00F32C1B"/>
    <w:rsid w:val="00F32F9A"/>
    <w:rsid w:val="00F336DC"/>
    <w:rsid w:val="00F33B81"/>
    <w:rsid w:val="00F33CB1"/>
    <w:rsid w:val="00F340E0"/>
    <w:rsid w:val="00F34C0A"/>
    <w:rsid w:val="00F362BE"/>
    <w:rsid w:val="00F36809"/>
    <w:rsid w:val="00F371E8"/>
    <w:rsid w:val="00F4103B"/>
    <w:rsid w:val="00F417D7"/>
    <w:rsid w:val="00F4415C"/>
    <w:rsid w:val="00F4430E"/>
    <w:rsid w:val="00F44C1D"/>
    <w:rsid w:val="00F453CB"/>
    <w:rsid w:val="00F46BE5"/>
    <w:rsid w:val="00F47680"/>
    <w:rsid w:val="00F4779E"/>
    <w:rsid w:val="00F47C1B"/>
    <w:rsid w:val="00F50246"/>
    <w:rsid w:val="00F505BD"/>
    <w:rsid w:val="00F50BAD"/>
    <w:rsid w:val="00F54CEA"/>
    <w:rsid w:val="00F5549E"/>
    <w:rsid w:val="00F559AB"/>
    <w:rsid w:val="00F561D8"/>
    <w:rsid w:val="00F56560"/>
    <w:rsid w:val="00F56B75"/>
    <w:rsid w:val="00F57448"/>
    <w:rsid w:val="00F579BC"/>
    <w:rsid w:val="00F57EF9"/>
    <w:rsid w:val="00F60FE0"/>
    <w:rsid w:val="00F60FF7"/>
    <w:rsid w:val="00F61BA0"/>
    <w:rsid w:val="00F61D21"/>
    <w:rsid w:val="00F62AF8"/>
    <w:rsid w:val="00F631CA"/>
    <w:rsid w:val="00F64AF4"/>
    <w:rsid w:val="00F64BF7"/>
    <w:rsid w:val="00F66735"/>
    <w:rsid w:val="00F66785"/>
    <w:rsid w:val="00F66BDA"/>
    <w:rsid w:val="00F67CC8"/>
    <w:rsid w:val="00F700D5"/>
    <w:rsid w:val="00F70106"/>
    <w:rsid w:val="00F70E28"/>
    <w:rsid w:val="00F71130"/>
    <w:rsid w:val="00F71543"/>
    <w:rsid w:val="00F740A3"/>
    <w:rsid w:val="00F7436F"/>
    <w:rsid w:val="00F7541F"/>
    <w:rsid w:val="00F76BE3"/>
    <w:rsid w:val="00F76DC5"/>
    <w:rsid w:val="00F771CC"/>
    <w:rsid w:val="00F77F6A"/>
    <w:rsid w:val="00F803C0"/>
    <w:rsid w:val="00F80B30"/>
    <w:rsid w:val="00F8142F"/>
    <w:rsid w:val="00F8204B"/>
    <w:rsid w:val="00F8257C"/>
    <w:rsid w:val="00F82A32"/>
    <w:rsid w:val="00F82C3B"/>
    <w:rsid w:val="00F82F94"/>
    <w:rsid w:val="00F83051"/>
    <w:rsid w:val="00F83617"/>
    <w:rsid w:val="00F841E5"/>
    <w:rsid w:val="00F8594B"/>
    <w:rsid w:val="00F85D16"/>
    <w:rsid w:val="00F85E99"/>
    <w:rsid w:val="00F86A71"/>
    <w:rsid w:val="00F86BD7"/>
    <w:rsid w:val="00F8766F"/>
    <w:rsid w:val="00F87914"/>
    <w:rsid w:val="00F90D06"/>
    <w:rsid w:val="00F91013"/>
    <w:rsid w:val="00F94664"/>
    <w:rsid w:val="00F94FD4"/>
    <w:rsid w:val="00F95434"/>
    <w:rsid w:val="00F96A58"/>
    <w:rsid w:val="00F96D9A"/>
    <w:rsid w:val="00F972A5"/>
    <w:rsid w:val="00F9789D"/>
    <w:rsid w:val="00F97C24"/>
    <w:rsid w:val="00FA2163"/>
    <w:rsid w:val="00FA2A2B"/>
    <w:rsid w:val="00FA2A75"/>
    <w:rsid w:val="00FA33FB"/>
    <w:rsid w:val="00FA4286"/>
    <w:rsid w:val="00FA4924"/>
    <w:rsid w:val="00FA49A7"/>
    <w:rsid w:val="00FA5701"/>
    <w:rsid w:val="00FA66BD"/>
    <w:rsid w:val="00FA691C"/>
    <w:rsid w:val="00FA6D03"/>
    <w:rsid w:val="00FA78FD"/>
    <w:rsid w:val="00FA79CD"/>
    <w:rsid w:val="00FA7C8E"/>
    <w:rsid w:val="00FB0BB0"/>
    <w:rsid w:val="00FB1C66"/>
    <w:rsid w:val="00FB22CE"/>
    <w:rsid w:val="00FB2B80"/>
    <w:rsid w:val="00FB3C39"/>
    <w:rsid w:val="00FB44D6"/>
    <w:rsid w:val="00FB4879"/>
    <w:rsid w:val="00FB5582"/>
    <w:rsid w:val="00FB5E0A"/>
    <w:rsid w:val="00FB71E1"/>
    <w:rsid w:val="00FB7DE4"/>
    <w:rsid w:val="00FC019C"/>
    <w:rsid w:val="00FC09C7"/>
    <w:rsid w:val="00FC0FE2"/>
    <w:rsid w:val="00FC1167"/>
    <w:rsid w:val="00FC21E2"/>
    <w:rsid w:val="00FC281C"/>
    <w:rsid w:val="00FC2B13"/>
    <w:rsid w:val="00FC3EE7"/>
    <w:rsid w:val="00FC4793"/>
    <w:rsid w:val="00FC5687"/>
    <w:rsid w:val="00FC6466"/>
    <w:rsid w:val="00FC6645"/>
    <w:rsid w:val="00FC6A6E"/>
    <w:rsid w:val="00FD17F7"/>
    <w:rsid w:val="00FD1E45"/>
    <w:rsid w:val="00FD2960"/>
    <w:rsid w:val="00FD2EED"/>
    <w:rsid w:val="00FD3390"/>
    <w:rsid w:val="00FD3AFB"/>
    <w:rsid w:val="00FD3C68"/>
    <w:rsid w:val="00FD3CAD"/>
    <w:rsid w:val="00FD4B98"/>
    <w:rsid w:val="00FD50F2"/>
    <w:rsid w:val="00FD56B2"/>
    <w:rsid w:val="00FD5F0C"/>
    <w:rsid w:val="00FD60B4"/>
    <w:rsid w:val="00FD77C5"/>
    <w:rsid w:val="00FD79A5"/>
    <w:rsid w:val="00FE0C8F"/>
    <w:rsid w:val="00FE1E19"/>
    <w:rsid w:val="00FE21A2"/>
    <w:rsid w:val="00FE2A1B"/>
    <w:rsid w:val="00FE47C6"/>
    <w:rsid w:val="00FE5D96"/>
    <w:rsid w:val="00FE6568"/>
    <w:rsid w:val="00FE7375"/>
    <w:rsid w:val="00FE7F46"/>
    <w:rsid w:val="00FF1561"/>
    <w:rsid w:val="00FF1B91"/>
    <w:rsid w:val="00FF2632"/>
    <w:rsid w:val="00FF2BAE"/>
    <w:rsid w:val="00FF3D06"/>
    <w:rsid w:val="00FF44ED"/>
    <w:rsid w:val="00FF492B"/>
    <w:rsid w:val="00FF49D9"/>
    <w:rsid w:val="00FF770D"/>
    <w:rsid w:val="00FF78EC"/>
    <w:rsid w:val="00FF7A01"/>
    <w:rsid w:val="02EB3234"/>
    <w:rsid w:val="03090765"/>
    <w:rsid w:val="03CED841"/>
    <w:rsid w:val="049E13F3"/>
    <w:rsid w:val="0525B302"/>
    <w:rsid w:val="0568D13E"/>
    <w:rsid w:val="05AAB546"/>
    <w:rsid w:val="05C71495"/>
    <w:rsid w:val="0690B9D7"/>
    <w:rsid w:val="06969AE4"/>
    <w:rsid w:val="07CEC52D"/>
    <w:rsid w:val="080EFF78"/>
    <w:rsid w:val="0827AA06"/>
    <w:rsid w:val="0845AFED"/>
    <w:rsid w:val="08821ACA"/>
    <w:rsid w:val="090176F5"/>
    <w:rsid w:val="096AE320"/>
    <w:rsid w:val="09F313B5"/>
    <w:rsid w:val="0A54F029"/>
    <w:rsid w:val="0B071606"/>
    <w:rsid w:val="0BCFF6A0"/>
    <w:rsid w:val="0C049D5C"/>
    <w:rsid w:val="0C663D63"/>
    <w:rsid w:val="0CCE6E3E"/>
    <w:rsid w:val="0CE48AD1"/>
    <w:rsid w:val="0D0C1FC2"/>
    <w:rsid w:val="0DAB1A3A"/>
    <w:rsid w:val="0E46D383"/>
    <w:rsid w:val="0E972663"/>
    <w:rsid w:val="0F5943EE"/>
    <w:rsid w:val="10698D87"/>
    <w:rsid w:val="106CCC78"/>
    <w:rsid w:val="112D55A1"/>
    <w:rsid w:val="12D30BC6"/>
    <w:rsid w:val="12F58C0C"/>
    <w:rsid w:val="13239297"/>
    <w:rsid w:val="14279669"/>
    <w:rsid w:val="1499244D"/>
    <w:rsid w:val="15354ADB"/>
    <w:rsid w:val="164DB5D1"/>
    <w:rsid w:val="16999A95"/>
    <w:rsid w:val="17247FB1"/>
    <w:rsid w:val="173B3203"/>
    <w:rsid w:val="181C07C7"/>
    <w:rsid w:val="18F5CE77"/>
    <w:rsid w:val="19098F2E"/>
    <w:rsid w:val="195D8315"/>
    <w:rsid w:val="196D7CF9"/>
    <w:rsid w:val="19F5ABDA"/>
    <w:rsid w:val="1A589B1B"/>
    <w:rsid w:val="1B1989E8"/>
    <w:rsid w:val="1BCF1E17"/>
    <w:rsid w:val="1C9D05CA"/>
    <w:rsid w:val="1CA01D07"/>
    <w:rsid w:val="1CE2A122"/>
    <w:rsid w:val="1D90C8BD"/>
    <w:rsid w:val="1DA7FC0B"/>
    <w:rsid w:val="1DAAA23B"/>
    <w:rsid w:val="1DCDE417"/>
    <w:rsid w:val="1E2EEF43"/>
    <w:rsid w:val="1E330543"/>
    <w:rsid w:val="1E66C571"/>
    <w:rsid w:val="1EBBD39D"/>
    <w:rsid w:val="1FD312F5"/>
    <w:rsid w:val="200518E8"/>
    <w:rsid w:val="20365C45"/>
    <w:rsid w:val="209A47A5"/>
    <w:rsid w:val="20E62AE0"/>
    <w:rsid w:val="21B61465"/>
    <w:rsid w:val="21C464E9"/>
    <w:rsid w:val="2208073D"/>
    <w:rsid w:val="224C6D0B"/>
    <w:rsid w:val="22986B4A"/>
    <w:rsid w:val="22AF945B"/>
    <w:rsid w:val="24BB882D"/>
    <w:rsid w:val="24DD02B7"/>
    <w:rsid w:val="25AB5AA4"/>
    <w:rsid w:val="264034D0"/>
    <w:rsid w:val="26613E52"/>
    <w:rsid w:val="2696F2A8"/>
    <w:rsid w:val="27747277"/>
    <w:rsid w:val="27A1AA01"/>
    <w:rsid w:val="27AAC126"/>
    <w:rsid w:val="282555E9"/>
    <w:rsid w:val="28D02775"/>
    <w:rsid w:val="28F16804"/>
    <w:rsid w:val="29685049"/>
    <w:rsid w:val="29970096"/>
    <w:rsid w:val="29BE21E1"/>
    <w:rsid w:val="2A1C6EFA"/>
    <w:rsid w:val="2AA34DB6"/>
    <w:rsid w:val="2AE26F26"/>
    <w:rsid w:val="2B0F7612"/>
    <w:rsid w:val="2B5ACB9C"/>
    <w:rsid w:val="2BF38760"/>
    <w:rsid w:val="2C9225F1"/>
    <w:rsid w:val="2CEF9C80"/>
    <w:rsid w:val="2D5A6DB4"/>
    <w:rsid w:val="2D817059"/>
    <w:rsid w:val="2D879E07"/>
    <w:rsid w:val="2D87CBE2"/>
    <w:rsid w:val="2DEC89FF"/>
    <w:rsid w:val="2E032AF0"/>
    <w:rsid w:val="2E2F2BB8"/>
    <w:rsid w:val="2FF81F49"/>
    <w:rsid w:val="30340E55"/>
    <w:rsid w:val="30F6179E"/>
    <w:rsid w:val="31A4A0CE"/>
    <w:rsid w:val="31B07303"/>
    <w:rsid w:val="31D940A8"/>
    <w:rsid w:val="321E4F89"/>
    <w:rsid w:val="32BA6703"/>
    <w:rsid w:val="32D522F7"/>
    <w:rsid w:val="3327EEB6"/>
    <w:rsid w:val="33566499"/>
    <w:rsid w:val="338CD6B1"/>
    <w:rsid w:val="34336625"/>
    <w:rsid w:val="35407F1E"/>
    <w:rsid w:val="35ADF34D"/>
    <w:rsid w:val="365724BC"/>
    <w:rsid w:val="36AA62BD"/>
    <w:rsid w:val="36F7A79F"/>
    <w:rsid w:val="382CA9D2"/>
    <w:rsid w:val="3883D95C"/>
    <w:rsid w:val="38D2700A"/>
    <w:rsid w:val="38F9BDBF"/>
    <w:rsid w:val="3900F970"/>
    <w:rsid w:val="391F6A89"/>
    <w:rsid w:val="3922CF9B"/>
    <w:rsid w:val="394929EF"/>
    <w:rsid w:val="3A74995F"/>
    <w:rsid w:val="3A7E528A"/>
    <w:rsid w:val="3B0E052C"/>
    <w:rsid w:val="3B3C086D"/>
    <w:rsid w:val="3B6ECD2A"/>
    <w:rsid w:val="3BD90538"/>
    <w:rsid w:val="3C4EFE40"/>
    <w:rsid w:val="3D381AA1"/>
    <w:rsid w:val="3D6E01C8"/>
    <w:rsid w:val="3D9A726A"/>
    <w:rsid w:val="3DA0A903"/>
    <w:rsid w:val="3DA9DC41"/>
    <w:rsid w:val="3DE9856C"/>
    <w:rsid w:val="3E1585DB"/>
    <w:rsid w:val="3E614417"/>
    <w:rsid w:val="3F0533DD"/>
    <w:rsid w:val="3F29D8E7"/>
    <w:rsid w:val="3F3F62BF"/>
    <w:rsid w:val="3F8235A1"/>
    <w:rsid w:val="3FB195A4"/>
    <w:rsid w:val="408F1576"/>
    <w:rsid w:val="40DAF67F"/>
    <w:rsid w:val="4160475F"/>
    <w:rsid w:val="42F5BCCC"/>
    <w:rsid w:val="4418B91E"/>
    <w:rsid w:val="44216015"/>
    <w:rsid w:val="442FFAF2"/>
    <w:rsid w:val="44D65E82"/>
    <w:rsid w:val="4507F41D"/>
    <w:rsid w:val="456082C8"/>
    <w:rsid w:val="457CBF3F"/>
    <w:rsid w:val="4586FC58"/>
    <w:rsid w:val="45DEF2EB"/>
    <w:rsid w:val="45E1C349"/>
    <w:rsid w:val="45EAFB01"/>
    <w:rsid w:val="46138FC2"/>
    <w:rsid w:val="462BE43F"/>
    <w:rsid w:val="479067B2"/>
    <w:rsid w:val="47D35752"/>
    <w:rsid w:val="485A4216"/>
    <w:rsid w:val="48FD70AB"/>
    <w:rsid w:val="49100C48"/>
    <w:rsid w:val="4B0B97F8"/>
    <w:rsid w:val="4B3BC881"/>
    <w:rsid w:val="4B480D10"/>
    <w:rsid w:val="4B851AF2"/>
    <w:rsid w:val="4BAFD2C8"/>
    <w:rsid w:val="4E067264"/>
    <w:rsid w:val="4E180F4C"/>
    <w:rsid w:val="4E8F80E0"/>
    <w:rsid w:val="4E93AA35"/>
    <w:rsid w:val="4ED22AF5"/>
    <w:rsid w:val="4F1DFCBA"/>
    <w:rsid w:val="4F76D2F7"/>
    <w:rsid w:val="4FCECF4F"/>
    <w:rsid w:val="4FD8DFC9"/>
    <w:rsid w:val="5017F10E"/>
    <w:rsid w:val="50515AD6"/>
    <w:rsid w:val="51D06B3B"/>
    <w:rsid w:val="527029F9"/>
    <w:rsid w:val="5289BE3B"/>
    <w:rsid w:val="5346D928"/>
    <w:rsid w:val="53C89D60"/>
    <w:rsid w:val="53F7EFD1"/>
    <w:rsid w:val="5469EE13"/>
    <w:rsid w:val="54C03049"/>
    <w:rsid w:val="54CFE439"/>
    <w:rsid w:val="55784919"/>
    <w:rsid w:val="55A2B28D"/>
    <w:rsid w:val="55E387C1"/>
    <w:rsid w:val="55F98044"/>
    <w:rsid w:val="561F66C8"/>
    <w:rsid w:val="568FD9BC"/>
    <w:rsid w:val="56BB163D"/>
    <w:rsid w:val="56F6A111"/>
    <w:rsid w:val="57476C93"/>
    <w:rsid w:val="57EBB343"/>
    <w:rsid w:val="5941DF54"/>
    <w:rsid w:val="59B15778"/>
    <w:rsid w:val="5A17E7E6"/>
    <w:rsid w:val="5A8F734B"/>
    <w:rsid w:val="5B65AC65"/>
    <w:rsid w:val="5B8B2E5C"/>
    <w:rsid w:val="5BB8C6D4"/>
    <w:rsid w:val="5C3E5B88"/>
    <w:rsid w:val="5C68C1C8"/>
    <w:rsid w:val="5D827427"/>
    <w:rsid w:val="5E78F88E"/>
    <w:rsid w:val="5EDFB526"/>
    <w:rsid w:val="5EE9B5F1"/>
    <w:rsid w:val="5F5068F1"/>
    <w:rsid w:val="5FA0628A"/>
    <w:rsid w:val="5FED0222"/>
    <w:rsid w:val="600A0B10"/>
    <w:rsid w:val="60AF500A"/>
    <w:rsid w:val="614C1C09"/>
    <w:rsid w:val="6195BA37"/>
    <w:rsid w:val="6208BB9C"/>
    <w:rsid w:val="6284EA05"/>
    <w:rsid w:val="6287CA5F"/>
    <w:rsid w:val="636B8261"/>
    <w:rsid w:val="638B859C"/>
    <w:rsid w:val="63A37F09"/>
    <w:rsid w:val="6649DF66"/>
    <w:rsid w:val="66CA49E4"/>
    <w:rsid w:val="672F5953"/>
    <w:rsid w:val="68594454"/>
    <w:rsid w:val="6885BC5A"/>
    <w:rsid w:val="69537FD8"/>
    <w:rsid w:val="69D10960"/>
    <w:rsid w:val="69ED4C99"/>
    <w:rsid w:val="69F514B5"/>
    <w:rsid w:val="6A353840"/>
    <w:rsid w:val="6A7721F5"/>
    <w:rsid w:val="6A7AA2CF"/>
    <w:rsid w:val="6BBA34CC"/>
    <w:rsid w:val="6C17AE3D"/>
    <w:rsid w:val="6C641E8D"/>
    <w:rsid w:val="6C646E1A"/>
    <w:rsid w:val="6CEF375B"/>
    <w:rsid w:val="6D80C462"/>
    <w:rsid w:val="6E7B9DE5"/>
    <w:rsid w:val="6EAF09BC"/>
    <w:rsid w:val="6F8AD229"/>
    <w:rsid w:val="6FC7ABD8"/>
    <w:rsid w:val="709120EA"/>
    <w:rsid w:val="70AE7B44"/>
    <w:rsid w:val="712262C6"/>
    <w:rsid w:val="7216265D"/>
    <w:rsid w:val="73D443C4"/>
    <w:rsid w:val="73F4B1FA"/>
    <w:rsid w:val="740BC84A"/>
    <w:rsid w:val="74122363"/>
    <w:rsid w:val="74FEFCFB"/>
    <w:rsid w:val="76C27FAB"/>
    <w:rsid w:val="7764DB91"/>
    <w:rsid w:val="7773A98F"/>
    <w:rsid w:val="77795FFB"/>
    <w:rsid w:val="77C7B4CC"/>
    <w:rsid w:val="77CB46B3"/>
    <w:rsid w:val="77D65B67"/>
    <w:rsid w:val="7847C2F8"/>
    <w:rsid w:val="78A1B364"/>
    <w:rsid w:val="78BFEF91"/>
    <w:rsid w:val="78F4F0CD"/>
    <w:rsid w:val="793A7E39"/>
    <w:rsid w:val="79C3CA81"/>
    <w:rsid w:val="79CA9DCD"/>
    <w:rsid w:val="7AAB52E7"/>
    <w:rsid w:val="7B3DA822"/>
    <w:rsid w:val="7C2306AB"/>
    <w:rsid w:val="7C429AAB"/>
    <w:rsid w:val="7CD3D4B4"/>
    <w:rsid w:val="7D602072"/>
    <w:rsid w:val="7D6FA3F2"/>
    <w:rsid w:val="7E35F5AB"/>
    <w:rsid w:val="7E9B99F5"/>
    <w:rsid w:val="7ED31B1F"/>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498E3E70-5DB6-4BA7-807C-C98F1ECC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D4585"/>
    <w:pPr>
      <w:spacing w:after="240" w:line="240" w:lineRule="auto"/>
      <w:jc w:val="both"/>
    </w:pPr>
    <w:rPr>
      <w:rFonts w:ascii="Calibri" w:eastAsia="Times New Roman" w:hAnsi="Calibri" w:cs="Times New Roman"/>
      <w:color w:val="404040" w:themeColor="text1" w:themeTint="BF"/>
      <w:szCs w:val="24"/>
      <w:lang w:eastAsia="nl-NL"/>
    </w:rPr>
  </w:style>
  <w:style w:type="paragraph" w:styleId="Kop1">
    <w:name w:val="heading 1"/>
    <w:basedOn w:val="Standaard"/>
    <w:next w:val="Standaard"/>
    <w:link w:val="Kop1Char"/>
    <w:qFormat/>
    <w:rsid w:val="003D7E68"/>
    <w:pPr>
      <w:keepNext/>
      <w:spacing w:before="480" w:after="0" w:line="360" w:lineRule="auto"/>
      <w:outlineLvl w:val="0"/>
    </w:pPr>
    <w:rPr>
      <w:rFonts w:cs="Arial"/>
      <w:bCs/>
      <w:kern w:val="32"/>
      <w:sz w:val="36"/>
      <w:szCs w:val="26"/>
    </w:rPr>
  </w:style>
  <w:style w:type="paragraph" w:styleId="Kop2">
    <w:name w:val="heading 2"/>
    <w:basedOn w:val="Kop1"/>
    <w:next w:val="Standaard"/>
    <w:link w:val="Kop2Char"/>
    <w:qFormat/>
    <w:rsid w:val="007E25F6"/>
    <w:pPr>
      <w:outlineLvl w:val="1"/>
    </w:pPr>
    <w:rPr>
      <w:sz w:val="28"/>
      <w:lang w:eastAsia="nl-BE"/>
    </w:rPr>
  </w:style>
  <w:style w:type="paragraph" w:styleId="Kop3">
    <w:name w:val="heading 3"/>
    <w:basedOn w:val="Standaard"/>
    <w:next w:val="Standaard"/>
    <w:link w:val="Kop3Char"/>
    <w:qFormat/>
    <w:rsid w:val="001E4E86"/>
    <w:pPr>
      <w:outlineLvl w:val="2"/>
    </w:pPr>
    <w:rPr>
      <w:b/>
      <w:i/>
      <w:sz w:val="24"/>
      <w:lang w:val="en-US"/>
    </w:rPr>
  </w:style>
  <w:style w:type="paragraph" w:styleId="Kop4">
    <w:name w:val="heading 4"/>
    <w:basedOn w:val="Standaard"/>
    <w:next w:val="Standaard"/>
    <w:link w:val="Kop4Char"/>
    <w:qFormat/>
    <w:rsid w:val="001E4E86"/>
    <w:pPr>
      <w:keepNext/>
      <w:spacing w:line="360" w:lineRule="auto"/>
      <w:outlineLvl w:val="3"/>
    </w:pPr>
    <w:rPr>
      <w:bCs/>
      <w:i/>
      <w:szCs w:val="28"/>
    </w:rPr>
  </w:style>
  <w:style w:type="paragraph" w:styleId="Kop5">
    <w:name w:val="heading 5"/>
    <w:basedOn w:val="Standaard"/>
    <w:next w:val="Standaard"/>
    <w:link w:val="Kop5Char"/>
    <w:qFormat/>
    <w:rsid w:val="000772E4"/>
    <w:pPr>
      <w:numPr>
        <w:ilvl w:val="4"/>
        <w:numId w:val="4"/>
      </w:numPr>
      <w:spacing w:before="240" w:after="60"/>
      <w:outlineLvl w:val="4"/>
    </w:pPr>
    <w:rPr>
      <w:b/>
      <w:bCs/>
      <w:i/>
      <w:iCs/>
      <w:sz w:val="26"/>
      <w:szCs w:val="26"/>
    </w:rPr>
  </w:style>
  <w:style w:type="paragraph" w:styleId="Kop6">
    <w:name w:val="heading 6"/>
    <w:basedOn w:val="Standaard"/>
    <w:next w:val="Standaard"/>
    <w:link w:val="Kop6Char"/>
    <w:qFormat/>
    <w:rsid w:val="000772E4"/>
    <w:pPr>
      <w:numPr>
        <w:ilvl w:val="5"/>
        <w:numId w:val="4"/>
      </w:numPr>
      <w:spacing w:before="240" w:after="60"/>
      <w:outlineLvl w:val="5"/>
    </w:pPr>
    <w:rPr>
      <w:rFonts w:ascii="Times New Roman" w:hAnsi="Times New Roman"/>
      <w:b/>
      <w:bCs/>
      <w:szCs w:val="22"/>
    </w:rPr>
  </w:style>
  <w:style w:type="paragraph" w:styleId="Kop7">
    <w:name w:val="heading 7"/>
    <w:basedOn w:val="Standaard"/>
    <w:next w:val="Standaard"/>
    <w:link w:val="Kop7Char"/>
    <w:qFormat/>
    <w:rsid w:val="000772E4"/>
    <w:pPr>
      <w:numPr>
        <w:ilvl w:val="6"/>
        <w:numId w:val="4"/>
      </w:numPr>
      <w:spacing w:before="240" w:after="60"/>
      <w:outlineLvl w:val="6"/>
    </w:pPr>
    <w:rPr>
      <w:rFonts w:ascii="Times New Roman" w:hAnsi="Times New Roman"/>
      <w:sz w:val="24"/>
    </w:rPr>
  </w:style>
  <w:style w:type="paragraph" w:styleId="Kop8">
    <w:name w:val="heading 8"/>
    <w:basedOn w:val="Standaard"/>
    <w:next w:val="Standaard"/>
    <w:link w:val="Kop8Char"/>
    <w:qFormat/>
    <w:rsid w:val="000772E4"/>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0772E4"/>
    <w:pPr>
      <w:numPr>
        <w:ilvl w:val="8"/>
        <w:numId w:val="4"/>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2480"/>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480"/>
    <w:rPr>
      <w:rFonts w:ascii="Tahoma" w:hAnsi="Tahoma" w:cs="Tahoma"/>
      <w:sz w:val="16"/>
      <w:szCs w:val="16"/>
    </w:rPr>
  </w:style>
  <w:style w:type="paragraph" w:styleId="Koptekst">
    <w:name w:val="header"/>
    <w:basedOn w:val="Standaard"/>
    <w:link w:val="KoptekstChar"/>
    <w:unhideWhenUsed/>
    <w:rsid w:val="001C7ED4"/>
    <w:pPr>
      <w:tabs>
        <w:tab w:val="center" w:pos="4536"/>
        <w:tab w:val="right" w:pos="9072"/>
      </w:tabs>
    </w:pPr>
  </w:style>
  <w:style w:type="character" w:customStyle="1" w:styleId="KoptekstChar">
    <w:name w:val="Koptekst Char"/>
    <w:basedOn w:val="Standaardalinea-lettertype"/>
    <w:link w:val="Koptekst"/>
    <w:uiPriority w:val="99"/>
    <w:rsid w:val="001C7ED4"/>
  </w:style>
  <w:style w:type="paragraph" w:styleId="Voettekst">
    <w:name w:val="footer"/>
    <w:basedOn w:val="Standaard"/>
    <w:link w:val="VoettekstChar"/>
    <w:uiPriority w:val="99"/>
    <w:unhideWhenUsed/>
    <w:rsid w:val="001C7ED4"/>
    <w:pPr>
      <w:tabs>
        <w:tab w:val="center" w:pos="4536"/>
        <w:tab w:val="right" w:pos="9072"/>
      </w:tabs>
    </w:pPr>
  </w:style>
  <w:style w:type="character" w:customStyle="1" w:styleId="VoettekstChar">
    <w:name w:val="Voettekst Char"/>
    <w:basedOn w:val="Standaardalinea-lettertype"/>
    <w:link w:val="Voettekst"/>
    <w:uiPriority w:val="99"/>
    <w:rsid w:val="001C7ED4"/>
  </w:style>
  <w:style w:type="paragraph" w:customStyle="1" w:styleId="Titelvoorblad">
    <w:name w:val="Titel voorblad"/>
    <w:basedOn w:val="Titel"/>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Ondertitel"/>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el">
    <w:name w:val="Title"/>
    <w:basedOn w:val="Standaard"/>
    <w:next w:val="Standaard"/>
    <w:link w:val="Titel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elChar">
    <w:name w:val="Titel Char"/>
    <w:basedOn w:val="Standaardalinea-lettertype"/>
    <w:link w:val="Titel"/>
    <w:uiPriority w:val="10"/>
    <w:rsid w:val="00905966"/>
    <w:rPr>
      <w:rFonts w:ascii="Arial" w:eastAsiaTheme="majorEastAsia" w:hAnsi="Arial" w:cs="Arial"/>
      <w:spacing w:val="5"/>
      <w:kern w:val="28"/>
      <w:sz w:val="52"/>
      <w:szCs w:val="52"/>
      <w:lang w:val="nl-NL" w:eastAsia="nl-NL"/>
    </w:rPr>
  </w:style>
  <w:style w:type="paragraph" w:styleId="Ondertitel">
    <w:name w:val="Subtitle"/>
    <w:basedOn w:val="Standaard"/>
    <w:next w:val="Standaard"/>
    <w:link w:val="Ondertitel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0772E4"/>
    <w:rPr>
      <w:rFonts w:asciiTheme="majorHAnsi" w:eastAsiaTheme="majorEastAsia" w:hAnsiTheme="majorHAnsi" w:cstheme="majorBidi"/>
      <w:i/>
      <w:iCs/>
      <w:color w:val="4F81BD" w:themeColor="accent1"/>
      <w:spacing w:val="15"/>
      <w:sz w:val="24"/>
      <w:szCs w:val="24"/>
    </w:rPr>
  </w:style>
  <w:style w:type="character" w:styleId="Zwaar">
    <w:name w:val="Strong"/>
    <w:rsid w:val="000772E4"/>
    <w:rPr>
      <w:b/>
      <w:bCs/>
    </w:rPr>
  </w:style>
  <w:style w:type="character" w:customStyle="1" w:styleId="Kop1Char">
    <w:name w:val="Kop 1 Char"/>
    <w:basedOn w:val="Standaardalinea-lettertype"/>
    <w:link w:val="Kop1"/>
    <w:rsid w:val="003D7E68"/>
    <w:rPr>
      <w:rFonts w:ascii="Arial" w:eastAsia="Times New Roman" w:hAnsi="Arial" w:cs="Arial"/>
      <w:bCs/>
      <w:color w:val="404040" w:themeColor="text1" w:themeTint="BF"/>
      <w:kern w:val="32"/>
      <w:sz w:val="36"/>
      <w:szCs w:val="26"/>
      <w:lang w:val="nl-NL" w:eastAsia="nl-NL"/>
    </w:rPr>
  </w:style>
  <w:style w:type="character" w:customStyle="1" w:styleId="Kop2Char">
    <w:name w:val="Kop 2 Char"/>
    <w:basedOn w:val="Standaardalinea-lettertype"/>
    <w:link w:val="Kop2"/>
    <w:rsid w:val="007E25F6"/>
    <w:rPr>
      <w:rFonts w:ascii="Arial" w:eastAsia="Times New Roman" w:hAnsi="Arial" w:cs="Arial"/>
      <w:bCs/>
      <w:color w:val="404040" w:themeColor="text1" w:themeTint="BF"/>
      <w:kern w:val="32"/>
      <w:sz w:val="28"/>
      <w:szCs w:val="26"/>
      <w:lang w:eastAsia="nl-BE"/>
    </w:rPr>
  </w:style>
  <w:style w:type="character" w:customStyle="1" w:styleId="Kop3Char">
    <w:name w:val="Kop 3 Char"/>
    <w:basedOn w:val="Standaardalinea-lettertype"/>
    <w:link w:val="Kop3"/>
    <w:rsid w:val="001E4E86"/>
    <w:rPr>
      <w:rFonts w:ascii="Calibri" w:eastAsia="Times New Roman" w:hAnsi="Calibri" w:cs="Times New Roman"/>
      <w:b/>
      <w:i/>
      <w:color w:val="404040" w:themeColor="text1" w:themeTint="BF"/>
      <w:sz w:val="24"/>
      <w:szCs w:val="24"/>
      <w:lang w:val="en-US" w:eastAsia="nl-NL"/>
    </w:rPr>
  </w:style>
  <w:style w:type="character" w:customStyle="1" w:styleId="Kop4Char">
    <w:name w:val="Kop 4 Char"/>
    <w:basedOn w:val="Standaardalinea-lettertype"/>
    <w:link w:val="Kop4"/>
    <w:rsid w:val="001E4E86"/>
    <w:rPr>
      <w:rFonts w:ascii="Calibri" w:eastAsia="Times New Roman" w:hAnsi="Calibri" w:cs="Times New Roman"/>
      <w:bCs/>
      <w:i/>
      <w:color w:val="404040" w:themeColor="text1" w:themeTint="BF"/>
      <w:szCs w:val="28"/>
      <w:lang w:eastAsia="nl-NL"/>
    </w:rPr>
  </w:style>
  <w:style w:type="character" w:customStyle="1" w:styleId="Kop5Char">
    <w:name w:val="Kop 5 Char"/>
    <w:basedOn w:val="Standaardalinea-lettertype"/>
    <w:link w:val="Kop5"/>
    <w:rsid w:val="000772E4"/>
    <w:rPr>
      <w:rFonts w:ascii="Arial" w:eastAsia="Times New Roman" w:hAnsi="Arial" w:cs="Times New Roman"/>
      <w:b/>
      <w:bCs/>
      <w:i/>
      <w:iCs/>
      <w:sz w:val="26"/>
      <w:szCs w:val="26"/>
      <w:lang w:val="nl-NL" w:eastAsia="nl-NL"/>
    </w:rPr>
  </w:style>
  <w:style w:type="character" w:customStyle="1" w:styleId="Kop6Char">
    <w:name w:val="Kop 6 Char"/>
    <w:basedOn w:val="Standaardalinea-lettertype"/>
    <w:link w:val="Kop6"/>
    <w:rsid w:val="000772E4"/>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0772E4"/>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0772E4"/>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0772E4"/>
    <w:rPr>
      <w:rFonts w:ascii="Arial" w:eastAsia="Times New Roman" w:hAnsi="Arial" w:cs="Arial"/>
      <w:lang w:val="nl-NL" w:eastAsia="nl-NL"/>
    </w:rPr>
  </w:style>
  <w:style w:type="numbering" w:styleId="111111">
    <w:name w:val="Outline List 2"/>
    <w:basedOn w:val="Geenlijst"/>
    <w:semiHidden/>
    <w:rsid w:val="000772E4"/>
    <w:pPr>
      <w:numPr>
        <w:numId w:val="1"/>
      </w:numPr>
    </w:pPr>
  </w:style>
  <w:style w:type="paragraph" w:styleId="Plattetekstinspringen">
    <w:name w:val="Body Text Indent"/>
    <w:basedOn w:val="Standaard"/>
    <w:link w:val="PlattetekstinspringenChar"/>
    <w:semiHidden/>
    <w:rsid w:val="000772E4"/>
    <w:pPr>
      <w:spacing w:after="120"/>
      <w:ind w:left="283"/>
    </w:pPr>
  </w:style>
  <w:style w:type="character" w:customStyle="1" w:styleId="PlattetekstinspringenChar">
    <w:name w:val="Platte tekst inspringen Char"/>
    <w:basedOn w:val="Standaardalinea-lettertype"/>
    <w:link w:val="Plattetekstinspringen"/>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Inhopg1">
    <w:name w:val="toc 1"/>
    <w:basedOn w:val="Standaard"/>
    <w:next w:val="Standaard"/>
    <w:autoRedefine/>
    <w:uiPriority w:val="39"/>
    <w:rsid w:val="00BD7464"/>
    <w:pPr>
      <w:tabs>
        <w:tab w:val="right" w:leader="dot" w:pos="9062"/>
      </w:tabs>
      <w:spacing w:before="120" w:after="120"/>
      <w:jc w:val="left"/>
    </w:pPr>
    <w:rPr>
      <w:rFonts w:asciiTheme="minorHAnsi" w:hAnsiTheme="minorHAnsi" w:cstheme="minorHAnsi"/>
      <w:b/>
      <w:bCs/>
      <w:caps/>
      <w:sz w:val="20"/>
      <w:szCs w:val="20"/>
    </w:rPr>
  </w:style>
  <w:style w:type="paragraph" w:styleId="Inhopg2">
    <w:name w:val="toc 2"/>
    <w:basedOn w:val="Standaard"/>
    <w:next w:val="Standaard"/>
    <w:autoRedefine/>
    <w:uiPriority w:val="39"/>
    <w:rsid w:val="000772E4"/>
    <w:pPr>
      <w:spacing w:after="0"/>
      <w:ind w:left="220"/>
      <w:jc w:val="left"/>
    </w:pPr>
    <w:rPr>
      <w:rFonts w:asciiTheme="minorHAnsi" w:hAnsiTheme="minorHAnsi" w:cstheme="minorHAnsi"/>
      <w:smallCaps/>
      <w:sz w:val="20"/>
      <w:szCs w:val="20"/>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Standaard"/>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Standaard"/>
    <w:rsid w:val="0054057D"/>
    <w:pPr>
      <w:spacing w:after="120"/>
      <w:ind w:left="446"/>
    </w:pPr>
    <w:rPr>
      <w:szCs w:val="20"/>
      <w:lang w:val="en-US" w:eastAsia="en-US"/>
    </w:rPr>
  </w:style>
  <w:style w:type="paragraph" w:customStyle="1" w:styleId="Paragraph2">
    <w:name w:val="Paragraph 2"/>
    <w:basedOn w:val="Standaard"/>
    <w:rsid w:val="0054057D"/>
    <w:pPr>
      <w:spacing w:after="120"/>
      <w:ind w:left="1166"/>
    </w:pPr>
    <w:rPr>
      <w:szCs w:val="20"/>
      <w:lang w:val="en-US" w:eastAsia="en-US"/>
    </w:rPr>
  </w:style>
  <w:style w:type="paragraph" w:styleId="Normaalweb">
    <w:name w:val="Normal (Web)"/>
    <w:basedOn w:val="Standaard"/>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elraster">
    <w:name w:val="Table Grid"/>
    <w:basedOn w:val="Standaardtabe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Standaard"/>
    <w:link w:val="SjabloonChar"/>
    <w:qFormat/>
    <w:rsid w:val="00C94BC7"/>
    <w:rPr>
      <w:rFonts w:ascii="Times New Roman" w:hAnsi="Times New Roman"/>
      <w:i/>
    </w:rPr>
  </w:style>
  <w:style w:type="character" w:customStyle="1" w:styleId="SjabloonChar">
    <w:name w:val="Sjabloon Char"/>
    <w:basedOn w:val="Standaardalinea-lettertype"/>
    <w:link w:val="Sjabloon"/>
    <w:rsid w:val="00C94BC7"/>
    <w:rPr>
      <w:rFonts w:ascii="Times New Roman" w:eastAsia="Times New Roman" w:hAnsi="Times New Roman" w:cs="Times New Roman"/>
      <w:i/>
      <w:color w:val="404040" w:themeColor="text1" w:themeTint="BF"/>
      <w:szCs w:val="24"/>
      <w:lang w:val="nl-NL" w:eastAsia="nl-NL"/>
    </w:rPr>
  </w:style>
  <w:style w:type="paragraph" w:styleId="Tekstopmerking">
    <w:name w:val="annotation text"/>
    <w:basedOn w:val="Standaard"/>
    <w:link w:val="TekstopmerkingChar"/>
    <w:uiPriority w:val="99"/>
    <w:unhideWhenUsed/>
    <w:rPr>
      <w:sz w:val="20"/>
      <w:szCs w:val="20"/>
    </w:rPr>
  </w:style>
  <w:style w:type="character" w:customStyle="1" w:styleId="TekstopmerkingChar">
    <w:name w:val="Tekst opmerking Char"/>
    <w:basedOn w:val="Standaardalinea-lettertype"/>
    <w:link w:val="Tekstopmerking"/>
    <w:uiPriority w:val="99"/>
    <w:rPr>
      <w:rFonts w:ascii="Calibri" w:eastAsia="Times New Roman" w:hAnsi="Calibri" w:cs="Times New Roman"/>
      <w:color w:val="404040" w:themeColor="text1" w:themeTint="BF"/>
      <w:sz w:val="20"/>
      <w:szCs w:val="20"/>
      <w:lang w:val="nl-NL"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8469E3"/>
    <w:rPr>
      <w:b/>
      <w:bCs/>
    </w:rPr>
  </w:style>
  <w:style w:type="character" w:customStyle="1" w:styleId="OnderwerpvanopmerkingChar">
    <w:name w:val="Onderwerp van opmerking Char"/>
    <w:basedOn w:val="TekstopmerkingChar"/>
    <w:link w:val="Onderwerpvanopmerking"/>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e">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character" w:styleId="Paginanummer">
    <w:name w:val="page number"/>
    <w:basedOn w:val="Standaardalinea-lettertype"/>
    <w:uiPriority w:val="99"/>
    <w:semiHidden/>
    <w:unhideWhenUsed/>
    <w:rsid w:val="00690C5E"/>
  </w:style>
  <w:style w:type="paragraph" w:styleId="Kopvaninhoudsopgave">
    <w:name w:val="TOC Heading"/>
    <w:basedOn w:val="Kop1"/>
    <w:next w:val="Standaard"/>
    <w:uiPriority w:val="39"/>
    <w:unhideWhenUsed/>
    <w:qFormat/>
    <w:rsid w:val="00626BD3"/>
    <w:pPr>
      <w:keepLines/>
      <w:spacing w:line="276" w:lineRule="auto"/>
      <w:jc w:val="left"/>
      <w:outlineLvl w:val="9"/>
    </w:pPr>
    <w:rPr>
      <w:rFonts w:asciiTheme="majorHAnsi" w:eastAsiaTheme="majorEastAsia" w:hAnsiTheme="majorHAnsi" w:cstheme="majorBidi"/>
      <w:b/>
      <w:color w:val="365F91" w:themeColor="accent1" w:themeShade="BF"/>
      <w:kern w:val="0"/>
      <w:sz w:val="28"/>
      <w:szCs w:val="28"/>
      <w:lang w:val="en-US" w:eastAsia="en-US"/>
    </w:rPr>
  </w:style>
  <w:style w:type="paragraph" w:styleId="Inhopg3">
    <w:name w:val="toc 3"/>
    <w:basedOn w:val="Standaard"/>
    <w:next w:val="Standaard"/>
    <w:autoRedefine/>
    <w:uiPriority w:val="39"/>
    <w:unhideWhenUsed/>
    <w:rsid w:val="00626BD3"/>
    <w:pPr>
      <w:spacing w:after="0"/>
      <w:ind w:left="440"/>
      <w:jc w:val="left"/>
    </w:pPr>
    <w:rPr>
      <w:rFonts w:asciiTheme="minorHAnsi" w:hAnsiTheme="minorHAnsi" w:cstheme="minorHAnsi"/>
      <w:i/>
      <w:iCs/>
      <w:sz w:val="20"/>
      <w:szCs w:val="20"/>
    </w:rPr>
  </w:style>
  <w:style w:type="paragraph" w:styleId="Inhopg4">
    <w:name w:val="toc 4"/>
    <w:basedOn w:val="Standaard"/>
    <w:next w:val="Standaard"/>
    <w:autoRedefine/>
    <w:uiPriority w:val="39"/>
    <w:semiHidden/>
    <w:unhideWhenUsed/>
    <w:rsid w:val="00626BD3"/>
    <w:pPr>
      <w:spacing w:after="0"/>
      <w:ind w:left="660"/>
      <w:jc w:val="left"/>
    </w:pPr>
    <w:rPr>
      <w:rFonts w:asciiTheme="minorHAnsi" w:hAnsiTheme="minorHAnsi" w:cstheme="minorHAnsi"/>
      <w:sz w:val="18"/>
      <w:szCs w:val="18"/>
    </w:rPr>
  </w:style>
  <w:style w:type="paragraph" w:styleId="Inhopg5">
    <w:name w:val="toc 5"/>
    <w:basedOn w:val="Standaard"/>
    <w:next w:val="Standaard"/>
    <w:autoRedefine/>
    <w:uiPriority w:val="39"/>
    <w:semiHidden/>
    <w:unhideWhenUsed/>
    <w:rsid w:val="00626BD3"/>
    <w:pPr>
      <w:spacing w:after="0"/>
      <w:ind w:left="880"/>
      <w:jc w:val="left"/>
    </w:pPr>
    <w:rPr>
      <w:rFonts w:asciiTheme="minorHAnsi" w:hAnsiTheme="minorHAnsi" w:cstheme="minorHAnsi"/>
      <w:sz w:val="18"/>
      <w:szCs w:val="18"/>
    </w:rPr>
  </w:style>
  <w:style w:type="paragraph" w:styleId="Inhopg6">
    <w:name w:val="toc 6"/>
    <w:basedOn w:val="Standaard"/>
    <w:next w:val="Standaard"/>
    <w:autoRedefine/>
    <w:uiPriority w:val="39"/>
    <w:semiHidden/>
    <w:unhideWhenUsed/>
    <w:rsid w:val="00626BD3"/>
    <w:pPr>
      <w:spacing w:after="0"/>
      <w:ind w:left="1100"/>
      <w:jc w:val="left"/>
    </w:pPr>
    <w:rPr>
      <w:rFonts w:asciiTheme="minorHAnsi" w:hAnsiTheme="minorHAnsi" w:cstheme="minorHAnsi"/>
      <w:sz w:val="18"/>
      <w:szCs w:val="18"/>
    </w:rPr>
  </w:style>
  <w:style w:type="paragraph" w:styleId="Inhopg7">
    <w:name w:val="toc 7"/>
    <w:basedOn w:val="Standaard"/>
    <w:next w:val="Standaard"/>
    <w:autoRedefine/>
    <w:uiPriority w:val="39"/>
    <w:semiHidden/>
    <w:unhideWhenUsed/>
    <w:rsid w:val="00626BD3"/>
    <w:pPr>
      <w:spacing w:after="0"/>
      <w:ind w:left="1320"/>
      <w:jc w:val="left"/>
    </w:pPr>
    <w:rPr>
      <w:rFonts w:asciiTheme="minorHAnsi" w:hAnsiTheme="minorHAnsi" w:cstheme="minorHAnsi"/>
      <w:sz w:val="18"/>
      <w:szCs w:val="18"/>
    </w:rPr>
  </w:style>
  <w:style w:type="paragraph" w:styleId="Inhopg8">
    <w:name w:val="toc 8"/>
    <w:basedOn w:val="Standaard"/>
    <w:next w:val="Standaard"/>
    <w:autoRedefine/>
    <w:uiPriority w:val="39"/>
    <w:semiHidden/>
    <w:unhideWhenUsed/>
    <w:rsid w:val="00626BD3"/>
    <w:pPr>
      <w:spacing w:after="0"/>
      <w:ind w:left="1540"/>
      <w:jc w:val="left"/>
    </w:pPr>
    <w:rPr>
      <w:rFonts w:asciiTheme="minorHAnsi" w:hAnsiTheme="minorHAnsi" w:cstheme="minorHAnsi"/>
      <w:sz w:val="18"/>
      <w:szCs w:val="18"/>
    </w:rPr>
  </w:style>
  <w:style w:type="paragraph" w:styleId="Inhopg9">
    <w:name w:val="toc 9"/>
    <w:basedOn w:val="Standaard"/>
    <w:next w:val="Standaard"/>
    <w:autoRedefine/>
    <w:uiPriority w:val="39"/>
    <w:semiHidden/>
    <w:unhideWhenUsed/>
    <w:rsid w:val="00626BD3"/>
    <w:pPr>
      <w:spacing w:after="0"/>
      <w:ind w:left="1760"/>
      <w:jc w:val="left"/>
    </w:pPr>
    <w:rPr>
      <w:rFonts w:asciiTheme="minorHAnsi" w:hAnsiTheme="minorHAnsi" w:cstheme="minorHAnsi"/>
      <w:sz w:val="18"/>
      <w:szCs w:val="18"/>
    </w:rPr>
  </w:style>
  <w:style w:type="paragraph" w:styleId="Lijstalinea">
    <w:name w:val="List Paragraph"/>
    <w:basedOn w:val="Standaard"/>
    <w:uiPriority w:val="34"/>
    <w:qFormat/>
    <w:rsid w:val="00943E6A"/>
    <w:pPr>
      <w:spacing w:after="160" w:line="259" w:lineRule="auto"/>
      <w:ind w:left="720"/>
      <w:contextualSpacing/>
      <w:jc w:val="left"/>
    </w:pPr>
    <w:rPr>
      <w:rFonts w:asciiTheme="minorHAnsi" w:eastAsiaTheme="minorHAnsi" w:hAnsiTheme="minorHAnsi" w:cstheme="minorBidi"/>
      <w:color w:val="auto"/>
      <w:szCs w:val="22"/>
      <w:lang w:eastAsia="en-US"/>
    </w:rPr>
  </w:style>
  <w:style w:type="character" w:styleId="Onopgelostemelding">
    <w:name w:val="Unresolved Mention"/>
    <w:basedOn w:val="Standaardalinea-lettertype"/>
    <w:uiPriority w:val="99"/>
    <w:semiHidden/>
    <w:unhideWhenUsed/>
    <w:rsid w:val="00CD0966"/>
    <w:rPr>
      <w:color w:val="605E5C"/>
      <w:shd w:val="clear" w:color="auto" w:fill="E1DFDD"/>
    </w:rPr>
  </w:style>
  <w:style w:type="table" w:styleId="Rastertabel6kleurrijk">
    <w:name w:val="Grid Table 6 Colorful"/>
    <w:basedOn w:val="Standaardtabel"/>
    <w:uiPriority w:val="51"/>
    <w:rsid w:val="001022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wacimagecontainer">
    <w:name w:val="wacimagecontainer"/>
    <w:basedOn w:val="Standaardalinea-lettertype"/>
    <w:rsid w:val="00B33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6590">
      <w:bodyDiv w:val="1"/>
      <w:marLeft w:val="0"/>
      <w:marRight w:val="0"/>
      <w:marTop w:val="0"/>
      <w:marBottom w:val="0"/>
      <w:divBdr>
        <w:top w:val="none" w:sz="0" w:space="0" w:color="auto"/>
        <w:left w:val="none" w:sz="0" w:space="0" w:color="auto"/>
        <w:bottom w:val="none" w:sz="0" w:space="0" w:color="auto"/>
        <w:right w:val="none" w:sz="0" w:space="0" w:color="auto"/>
      </w:divBdr>
    </w:div>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143615202">
      <w:bodyDiv w:val="1"/>
      <w:marLeft w:val="0"/>
      <w:marRight w:val="0"/>
      <w:marTop w:val="0"/>
      <w:marBottom w:val="0"/>
      <w:divBdr>
        <w:top w:val="none" w:sz="0" w:space="0" w:color="auto"/>
        <w:left w:val="none" w:sz="0" w:space="0" w:color="auto"/>
        <w:bottom w:val="none" w:sz="0" w:space="0" w:color="auto"/>
        <w:right w:val="none" w:sz="0" w:space="0" w:color="auto"/>
      </w:divBdr>
    </w:div>
    <w:div w:id="1245650606">
      <w:bodyDiv w:val="1"/>
      <w:marLeft w:val="0"/>
      <w:marRight w:val="0"/>
      <w:marTop w:val="0"/>
      <w:marBottom w:val="0"/>
      <w:divBdr>
        <w:top w:val="none" w:sz="0" w:space="0" w:color="auto"/>
        <w:left w:val="none" w:sz="0" w:space="0" w:color="auto"/>
        <w:bottom w:val="none" w:sz="0" w:space="0" w:color="auto"/>
        <w:right w:val="none" w:sz="0" w:space="0" w:color="auto"/>
      </w:divBdr>
    </w:div>
    <w:div w:id="1695110368">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E0A5B0B41297438B82EE6FF0AD6C03" ma:contentTypeVersion="9" ma:contentTypeDescription="Een nieuw document maken." ma:contentTypeScope="" ma:versionID="4666886c24576d0f7567187cbf611c02">
  <xsd:schema xmlns:xsd="http://www.w3.org/2001/XMLSchema" xmlns:xs="http://www.w3.org/2001/XMLSchema" xmlns:p="http://schemas.microsoft.com/office/2006/metadata/properties" xmlns:ns2="13e9c4eb-a4c7-4ae8-b9c3-24699cd77af2" xmlns:ns3="0f1c45f4-f327-45fe-b07b-6efc4ddd0a08" targetNamespace="http://schemas.microsoft.com/office/2006/metadata/properties" ma:root="true" ma:fieldsID="9c56e46529e56984eccadd1005c5fa78" ns2:_="" ns3:_="">
    <xsd:import namespace="13e9c4eb-a4c7-4ae8-b9c3-24699cd77af2"/>
    <xsd:import namespace="0f1c45f4-f327-45fe-b07b-6efc4ddd0a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9c4eb-a4c7-4ae8-b9c3-24699cd77af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c45f4-f327-45fe-b07b-6efc4ddd0a08"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03709C-A4CC-408B-A127-2B1264A4F73A}">
  <ds:schemaRefs>
    <ds:schemaRef ds:uri="http://schemas.microsoft.com/sharepoint/v3/contenttype/forms"/>
  </ds:schemaRefs>
</ds:datastoreItem>
</file>

<file path=customXml/itemProps2.xml><?xml version="1.0" encoding="utf-8"?>
<ds:datastoreItem xmlns:ds="http://schemas.openxmlformats.org/officeDocument/2006/customXml" ds:itemID="{78E9A10B-553A-4C1A-B860-3D09F9AB4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9c4eb-a4c7-4ae8-b9c3-24699cd77af2"/>
    <ds:schemaRef ds:uri="0f1c45f4-f327-45fe-b07b-6efc4ddd0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4D92D2-F377-6C4D-A59F-0FDD1BDCD359}">
  <ds:schemaRefs>
    <ds:schemaRef ds:uri="http://schemas.openxmlformats.org/officeDocument/2006/bibliography"/>
  </ds:schemaRefs>
</ds:datastoreItem>
</file>

<file path=customXml/itemProps4.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Kleur A4 staand</Template>
  <TotalTime>51</TotalTime>
  <Pages>1</Pages>
  <Words>3239</Words>
  <Characters>18468</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
    </vt:vector>
  </TitlesOfParts>
  <Company>Plantijn Hogeschool</Company>
  <LinksUpToDate>false</LinksUpToDate>
  <CharactersWithSpaces>21664</CharactersWithSpaces>
  <SharedDoc>false</SharedDoc>
  <HLinks>
    <vt:vector size="180" baseType="variant">
      <vt:variant>
        <vt:i4>1245235</vt:i4>
      </vt:variant>
      <vt:variant>
        <vt:i4>176</vt:i4>
      </vt:variant>
      <vt:variant>
        <vt:i4>0</vt:i4>
      </vt:variant>
      <vt:variant>
        <vt:i4>5</vt:i4>
      </vt:variant>
      <vt:variant>
        <vt:lpwstr/>
      </vt:variant>
      <vt:variant>
        <vt:lpwstr>_Toc147426720</vt:lpwstr>
      </vt:variant>
      <vt:variant>
        <vt:i4>1048627</vt:i4>
      </vt:variant>
      <vt:variant>
        <vt:i4>170</vt:i4>
      </vt:variant>
      <vt:variant>
        <vt:i4>0</vt:i4>
      </vt:variant>
      <vt:variant>
        <vt:i4>5</vt:i4>
      </vt:variant>
      <vt:variant>
        <vt:lpwstr/>
      </vt:variant>
      <vt:variant>
        <vt:lpwstr>_Toc147426719</vt:lpwstr>
      </vt:variant>
      <vt:variant>
        <vt:i4>1048627</vt:i4>
      </vt:variant>
      <vt:variant>
        <vt:i4>164</vt:i4>
      </vt:variant>
      <vt:variant>
        <vt:i4>0</vt:i4>
      </vt:variant>
      <vt:variant>
        <vt:i4>5</vt:i4>
      </vt:variant>
      <vt:variant>
        <vt:lpwstr/>
      </vt:variant>
      <vt:variant>
        <vt:lpwstr>_Toc147426718</vt:lpwstr>
      </vt:variant>
      <vt:variant>
        <vt:i4>1048627</vt:i4>
      </vt:variant>
      <vt:variant>
        <vt:i4>158</vt:i4>
      </vt:variant>
      <vt:variant>
        <vt:i4>0</vt:i4>
      </vt:variant>
      <vt:variant>
        <vt:i4>5</vt:i4>
      </vt:variant>
      <vt:variant>
        <vt:lpwstr/>
      </vt:variant>
      <vt:variant>
        <vt:lpwstr>_Toc147426717</vt:lpwstr>
      </vt:variant>
      <vt:variant>
        <vt:i4>1048627</vt:i4>
      </vt:variant>
      <vt:variant>
        <vt:i4>152</vt:i4>
      </vt:variant>
      <vt:variant>
        <vt:i4>0</vt:i4>
      </vt:variant>
      <vt:variant>
        <vt:i4>5</vt:i4>
      </vt:variant>
      <vt:variant>
        <vt:lpwstr/>
      </vt:variant>
      <vt:variant>
        <vt:lpwstr>_Toc147426716</vt:lpwstr>
      </vt:variant>
      <vt:variant>
        <vt:i4>1048627</vt:i4>
      </vt:variant>
      <vt:variant>
        <vt:i4>146</vt:i4>
      </vt:variant>
      <vt:variant>
        <vt:i4>0</vt:i4>
      </vt:variant>
      <vt:variant>
        <vt:i4>5</vt:i4>
      </vt:variant>
      <vt:variant>
        <vt:lpwstr/>
      </vt:variant>
      <vt:variant>
        <vt:lpwstr>_Toc147426715</vt:lpwstr>
      </vt:variant>
      <vt:variant>
        <vt:i4>1048627</vt:i4>
      </vt:variant>
      <vt:variant>
        <vt:i4>140</vt:i4>
      </vt:variant>
      <vt:variant>
        <vt:i4>0</vt:i4>
      </vt:variant>
      <vt:variant>
        <vt:i4>5</vt:i4>
      </vt:variant>
      <vt:variant>
        <vt:lpwstr/>
      </vt:variant>
      <vt:variant>
        <vt:lpwstr>_Toc147426714</vt:lpwstr>
      </vt:variant>
      <vt:variant>
        <vt:i4>1048627</vt:i4>
      </vt:variant>
      <vt:variant>
        <vt:i4>134</vt:i4>
      </vt:variant>
      <vt:variant>
        <vt:i4>0</vt:i4>
      </vt:variant>
      <vt:variant>
        <vt:i4>5</vt:i4>
      </vt:variant>
      <vt:variant>
        <vt:lpwstr/>
      </vt:variant>
      <vt:variant>
        <vt:lpwstr>_Toc147426713</vt:lpwstr>
      </vt:variant>
      <vt:variant>
        <vt:i4>1048627</vt:i4>
      </vt:variant>
      <vt:variant>
        <vt:i4>128</vt:i4>
      </vt:variant>
      <vt:variant>
        <vt:i4>0</vt:i4>
      </vt:variant>
      <vt:variant>
        <vt:i4>5</vt:i4>
      </vt:variant>
      <vt:variant>
        <vt:lpwstr/>
      </vt:variant>
      <vt:variant>
        <vt:lpwstr>_Toc147426712</vt:lpwstr>
      </vt:variant>
      <vt:variant>
        <vt:i4>1048627</vt:i4>
      </vt:variant>
      <vt:variant>
        <vt:i4>122</vt:i4>
      </vt:variant>
      <vt:variant>
        <vt:i4>0</vt:i4>
      </vt:variant>
      <vt:variant>
        <vt:i4>5</vt:i4>
      </vt:variant>
      <vt:variant>
        <vt:lpwstr/>
      </vt:variant>
      <vt:variant>
        <vt:lpwstr>_Toc147426711</vt:lpwstr>
      </vt:variant>
      <vt:variant>
        <vt:i4>1048627</vt:i4>
      </vt:variant>
      <vt:variant>
        <vt:i4>116</vt:i4>
      </vt:variant>
      <vt:variant>
        <vt:i4>0</vt:i4>
      </vt:variant>
      <vt:variant>
        <vt:i4>5</vt:i4>
      </vt:variant>
      <vt:variant>
        <vt:lpwstr/>
      </vt:variant>
      <vt:variant>
        <vt:lpwstr>_Toc147426710</vt:lpwstr>
      </vt:variant>
      <vt:variant>
        <vt:i4>1114163</vt:i4>
      </vt:variant>
      <vt:variant>
        <vt:i4>110</vt:i4>
      </vt:variant>
      <vt:variant>
        <vt:i4>0</vt:i4>
      </vt:variant>
      <vt:variant>
        <vt:i4>5</vt:i4>
      </vt:variant>
      <vt:variant>
        <vt:lpwstr/>
      </vt:variant>
      <vt:variant>
        <vt:lpwstr>_Toc147426709</vt:lpwstr>
      </vt:variant>
      <vt:variant>
        <vt:i4>1114163</vt:i4>
      </vt:variant>
      <vt:variant>
        <vt:i4>104</vt:i4>
      </vt:variant>
      <vt:variant>
        <vt:i4>0</vt:i4>
      </vt:variant>
      <vt:variant>
        <vt:i4>5</vt:i4>
      </vt:variant>
      <vt:variant>
        <vt:lpwstr/>
      </vt:variant>
      <vt:variant>
        <vt:lpwstr>_Toc147426708</vt:lpwstr>
      </vt:variant>
      <vt:variant>
        <vt:i4>1114163</vt:i4>
      </vt:variant>
      <vt:variant>
        <vt:i4>98</vt:i4>
      </vt:variant>
      <vt:variant>
        <vt:i4>0</vt:i4>
      </vt:variant>
      <vt:variant>
        <vt:i4>5</vt:i4>
      </vt:variant>
      <vt:variant>
        <vt:lpwstr/>
      </vt:variant>
      <vt:variant>
        <vt:lpwstr>_Toc147426707</vt:lpwstr>
      </vt:variant>
      <vt:variant>
        <vt:i4>1114163</vt:i4>
      </vt:variant>
      <vt:variant>
        <vt:i4>92</vt:i4>
      </vt:variant>
      <vt:variant>
        <vt:i4>0</vt:i4>
      </vt:variant>
      <vt:variant>
        <vt:i4>5</vt:i4>
      </vt:variant>
      <vt:variant>
        <vt:lpwstr/>
      </vt:variant>
      <vt:variant>
        <vt:lpwstr>_Toc147426706</vt:lpwstr>
      </vt:variant>
      <vt:variant>
        <vt:i4>1114163</vt:i4>
      </vt:variant>
      <vt:variant>
        <vt:i4>86</vt:i4>
      </vt:variant>
      <vt:variant>
        <vt:i4>0</vt:i4>
      </vt:variant>
      <vt:variant>
        <vt:i4>5</vt:i4>
      </vt:variant>
      <vt:variant>
        <vt:lpwstr/>
      </vt:variant>
      <vt:variant>
        <vt:lpwstr>_Toc147426705</vt:lpwstr>
      </vt:variant>
      <vt:variant>
        <vt:i4>1114163</vt:i4>
      </vt:variant>
      <vt:variant>
        <vt:i4>80</vt:i4>
      </vt:variant>
      <vt:variant>
        <vt:i4>0</vt:i4>
      </vt:variant>
      <vt:variant>
        <vt:i4>5</vt:i4>
      </vt:variant>
      <vt:variant>
        <vt:lpwstr/>
      </vt:variant>
      <vt:variant>
        <vt:lpwstr>_Toc147426704</vt:lpwstr>
      </vt:variant>
      <vt:variant>
        <vt:i4>1114163</vt:i4>
      </vt:variant>
      <vt:variant>
        <vt:i4>74</vt:i4>
      </vt:variant>
      <vt:variant>
        <vt:i4>0</vt:i4>
      </vt:variant>
      <vt:variant>
        <vt:i4>5</vt:i4>
      </vt:variant>
      <vt:variant>
        <vt:lpwstr/>
      </vt:variant>
      <vt:variant>
        <vt:lpwstr>_Toc147426703</vt:lpwstr>
      </vt:variant>
      <vt:variant>
        <vt:i4>1114163</vt:i4>
      </vt:variant>
      <vt:variant>
        <vt:i4>68</vt:i4>
      </vt:variant>
      <vt:variant>
        <vt:i4>0</vt:i4>
      </vt:variant>
      <vt:variant>
        <vt:i4>5</vt:i4>
      </vt:variant>
      <vt:variant>
        <vt:lpwstr/>
      </vt:variant>
      <vt:variant>
        <vt:lpwstr>_Toc147426702</vt:lpwstr>
      </vt:variant>
      <vt:variant>
        <vt:i4>1114163</vt:i4>
      </vt:variant>
      <vt:variant>
        <vt:i4>62</vt:i4>
      </vt:variant>
      <vt:variant>
        <vt:i4>0</vt:i4>
      </vt:variant>
      <vt:variant>
        <vt:i4>5</vt:i4>
      </vt:variant>
      <vt:variant>
        <vt:lpwstr/>
      </vt:variant>
      <vt:variant>
        <vt:lpwstr>_Toc147426701</vt:lpwstr>
      </vt:variant>
      <vt:variant>
        <vt:i4>1114163</vt:i4>
      </vt:variant>
      <vt:variant>
        <vt:i4>56</vt:i4>
      </vt:variant>
      <vt:variant>
        <vt:i4>0</vt:i4>
      </vt:variant>
      <vt:variant>
        <vt:i4>5</vt:i4>
      </vt:variant>
      <vt:variant>
        <vt:lpwstr/>
      </vt:variant>
      <vt:variant>
        <vt:lpwstr>_Toc147426700</vt:lpwstr>
      </vt:variant>
      <vt:variant>
        <vt:i4>1572914</vt:i4>
      </vt:variant>
      <vt:variant>
        <vt:i4>50</vt:i4>
      </vt:variant>
      <vt:variant>
        <vt:i4>0</vt:i4>
      </vt:variant>
      <vt:variant>
        <vt:i4>5</vt:i4>
      </vt:variant>
      <vt:variant>
        <vt:lpwstr/>
      </vt:variant>
      <vt:variant>
        <vt:lpwstr>_Toc147426699</vt:lpwstr>
      </vt:variant>
      <vt:variant>
        <vt:i4>1572914</vt:i4>
      </vt:variant>
      <vt:variant>
        <vt:i4>44</vt:i4>
      </vt:variant>
      <vt:variant>
        <vt:i4>0</vt:i4>
      </vt:variant>
      <vt:variant>
        <vt:i4>5</vt:i4>
      </vt:variant>
      <vt:variant>
        <vt:lpwstr/>
      </vt:variant>
      <vt:variant>
        <vt:lpwstr>_Toc147426698</vt:lpwstr>
      </vt:variant>
      <vt:variant>
        <vt:i4>1572914</vt:i4>
      </vt:variant>
      <vt:variant>
        <vt:i4>38</vt:i4>
      </vt:variant>
      <vt:variant>
        <vt:i4>0</vt:i4>
      </vt:variant>
      <vt:variant>
        <vt:i4>5</vt:i4>
      </vt:variant>
      <vt:variant>
        <vt:lpwstr/>
      </vt:variant>
      <vt:variant>
        <vt:lpwstr>_Toc147426697</vt:lpwstr>
      </vt:variant>
      <vt:variant>
        <vt:i4>1572914</vt:i4>
      </vt:variant>
      <vt:variant>
        <vt:i4>32</vt:i4>
      </vt:variant>
      <vt:variant>
        <vt:i4>0</vt:i4>
      </vt:variant>
      <vt:variant>
        <vt:i4>5</vt:i4>
      </vt:variant>
      <vt:variant>
        <vt:lpwstr/>
      </vt:variant>
      <vt:variant>
        <vt:lpwstr>_Toc147426696</vt:lpwstr>
      </vt:variant>
      <vt:variant>
        <vt:i4>1572914</vt:i4>
      </vt:variant>
      <vt:variant>
        <vt:i4>26</vt:i4>
      </vt:variant>
      <vt:variant>
        <vt:i4>0</vt:i4>
      </vt:variant>
      <vt:variant>
        <vt:i4>5</vt:i4>
      </vt:variant>
      <vt:variant>
        <vt:lpwstr/>
      </vt:variant>
      <vt:variant>
        <vt:lpwstr>_Toc147426695</vt:lpwstr>
      </vt:variant>
      <vt:variant>
        <vt:i4>1572914</vt:i4>
      </vt:variant>
      <vt:variant>
        <vt:i4>20</vt:i4>
      </vt:variant>
      <vt:variant>
        <vt:i4>0</vt:i4>
      </vt:variant>
      <vt:variant>
        <vt:i4>5</vt:i4>
      </vt:variant>
      <vt:variant>
        <vt:lpwstr/>
      </vt:variant>
      <vt:variant>
        <vt:lpwstr>_Toc147426694</vt:lpwstr>
      </vt:variant>
      <vt:variant>
        <vt:i4>1572914</vt:i4>
      </vt:variant>
      <vt:variant>
        <vt:i4>14</vt:i4>
      </vt:variant>
      <vt:variant>
        <vt:i4>0</vt:i4>
      </vt:variant>
      <vt:variant>
        <vt:i4>5</vt:i4>
      </vt:variant>
      <vt:variant>
        <vt:lpwstr/>
      </vt:variant>
      <vt:variant>
        <vt:lpwstr>_Toc147426693</vt:lpwstr>
      </vt:variant>
      <vt:variant>
        <vt:i4>1572914</vt:i4>
      </vt:variant>
      <vt:variant>
        <vt:i4>8</vt:i4>
      </vt:variant>
      <vt:variant>
        <vt:i4>0</vt:i4>
      </vt:variant>
      <vt:variant>
        <vt:i4>5</vt:i4>
      </vt:variant>
      <vt:variant>
        <vt:lpwstr/>
      </vt:variant>
      <vt:variant>
        <vt:lpwstr>_Toc147426692</vt:lpwstr>
      </vt:variant>
      <vt:variant>
        <vt:i4>1572914</vt:i4>
      </vt:variant>
      <vt:variant>
        <vt:i4>2</vt:i4>
      </vt:variant>
      <vt:variant>
        <vt:i4>0</vt:i4>
      </vt:variant>
      <vt:variant>
        <vt:i4>5</vt:i4>
      </vt:variant>
      <vt:variant>
        <vt:lpwstr/>
      </vt:variant>
      <vt:variant>
        <vt:lpwstr>_Toc147426691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dc:creator>
  <cp:keywords/>
  <cp:lastModifiedBy>De Wilde Gérôme [student]</cp:lastModifiedBy>
  <cp:revision>4</cp:revision>
  <cp:lastPrinted>2023-10-10T20:19:00Z</cp:lastPrinted>
  <dcterms:created xsi:type="dcterms:W3CDTF">2023-10-10T20:19:00Z</dcterms:created>
  <dcterms:modified xsi:type="dcterms:W3CDTF">2023-10-10T21:07:00Z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0x010100F6E0A5B0B41297438B82EE6FF0AD6C03</vt:lpwstr>
  </property>
</Properties>
</file>